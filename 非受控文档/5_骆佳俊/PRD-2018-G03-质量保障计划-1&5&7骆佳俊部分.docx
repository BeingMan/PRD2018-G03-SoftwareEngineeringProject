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EF54B" w14:textId="05B128AA" w:rsidR="00DC357A" w:rsidRDefault="00656C8B" w:rsidP="00A51AA3">
      <w:pPr>
        <w:jc w:val="center"/>
        <w:rPr>
          <w:b/>
        </w:rPr>
      </w:pPr>
      <w:r>
        <w:rPr>
          <w:noProof/>
        </w:rPr>
        <w:drawing>
          <wp:inline distT="0" distB="0" distL="0" distR="0" wp14:anchorId="77267C0A" wp14:editId="2F46F51E">
            <wp:extent cx="2289313" cy="2286435"/>
            <wp:effectExtent l="0" t="0" r="0" b="0"/>
            <wp:docPr id="4107" name="图片 16">
              <a:extLst xmlns:a="http://schemas.openxmlformats.org/drawingml/2006/main">
                <a:ext uri="{FF2B5EF4-FFF2-40B4-BE49-F238E27FC236}">
                  <a16:creationId xmlns:a16="http://schemas.microsoft.com/office/drawing/2014/main" id="{C1D82B9C-24A0-4440-8316-38726157C5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 name="图片 16">
                      <a:extLst>
                        <a:ext uri="{FF2B5EF4-FFF2-40B4-BE49-F238E27FC236}">
                          <a16:creationId xmlns:a16="http://schemas.microsoft.com/office/drawing/2014/main" id="{C1D82B9C-24A0-4440-8316-38726157C5F6}"/>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8806" cy="2295916"/>
                    </a:xfrm>
                    <a:prstGeom prst="rect">
                      <a:avLst/>
                    </a:prstGeom>
                    <a:noFill/>
                    <a:ln>
                      <a:noFill/>
                    </a:ln>
                    <a:extLst/>
                  </pic:spPr>
                </pic:pic>
              </a:graphicData>
            </a:graphic>
          </wp:inline>
        </w:drawing>
      </w:r>
    </w:p>
    <w:p w14:paraId="7054FDA2" w14:textId="77777777" w:rsidR="001A3E8F" w:rsidRDefault="001A3E8F" w:rsidP="00A51AA3">
      <w:pPr>
        <w:jc w:val="center"/>
        <w:rPr>
          <w:b/>
        </w:rPr>
      </w:pPr>
    </w:p>
    <w:p w14:paraId="07932352" w14:textId="77777777" w:rsidR="001A3E8F" w:rsidRDefault="001A3E8F" w:rsidP="00A51AA3">
      <w:pPr>
        <w:jc w:val="center"/>
        <w:rPr>
          <w:b/>
        </w:rPr>
      </w:pPr>
    </w:p>
    <w:p w14:paraId="32BEB0D2" w14:textId="77777777" w:rsidR="001A3E8F" w:rsidRDefault="001A3E8F" w:rsidP="00D76606">
      <w:pPr>
        <w:rPr>
          <w:b/>
        </w:rPr>
      </w:pPr>
    </w:p>
    <w:p w14:paraId="58922C53" w14:textId="77777777" w:rsidR="00A51AA3" w:rsidRPr="00A51AA3" w:rsidRDefault="00A51AA3" w:rsidP="00A51AA3">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sidRPr="00A51AA3">
        <w:rPr>
          <w:rFonts w:ascii="Calibri Light" w:hAnsi="Calibri Light" w:cs="Times New Roman" w:hint="eastAsia"/>
          <w:b/>
          <w:spacing w:val="-10"/>
          <w:sz w:val="44"/>
          <w:szCs w:val="56"/>
        </w:rPr>
        <w:t>软件工程系列课程教学辅助网站</w:t>
      </w:r>
    </w:p>
    <w:p w14:paraId="008EEF54" w14:textId="2236A825" w:rsidR="00164536" w:rsidRDefault="00D17635"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bookmarkStart w:id="0" w:name="OLE_LINK9"/>
      <w:bookmarkStart w:id="1" w:name="OLE_LINK10"/>
      <w:r>
        <w:rPr>
          <w:rFonts w:ascii="Calibri Light" w:hAnsi="Calibri Light" w:cs="Times New Roman" w:hint="eastAsia"/>
          <w:b/>
          <w:spacing w:val="15"/>
          <w:sz w:val="32"/>
          <w:szCs w:val="56"/>
        </w:rPr>
        <w:t>质量保障</w:t>
      </w:r>
      <w:r w:rsidR="00070632">
        <w:rPr>
          <w:rFonts w:ascii="Calibri Light" w:hAnsi="Calibri Light" w:cs="Times New Roman"/>
          <w:b/>
          <w:spacing w:val="15"/>
          <w:sz w:val="32"/>
          <w:szCs w:val="56"/>
        </w:rPr>
        <w:t>计划</w:t>
      </w:r>
    </w:p>
    <w:bookmarkEnd w:id="0"/>
    <w:bookmarkEnd w:id="1"/>
    <w:p w14:paraId="7A330179" w14:textId="6F220BEF" w:rsidR="00164536" w:rsidRDefault="00656C8B"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sidRPr="00656C8B">
        <w:rPr>
          <w:rFonts w:cs="Times New Roman"/>
          <w:b/>
          <w:spacing w:val="15"/>
          <w:sz w:val="32"/>
          <w:szCs w:val="56"/>
        </w:rPr>
        <w:t>Q</w:t>
      </w:r>
      <w:r>
        <w:rPr>
          <w:rFonts w:cs="Times New Roman"/>
          <w:b/>
          <w:spacing w:val="15"/>
          <w:sz w:val="32"/>
          <w:szCs w:val="56"/>
        </w:rPr>
        <w:t>uality</w:t>
      </w:r>
      <w:r w:rsidRPr="00656C8B">
        <w:rPr>
          <w:rFonts w:cs="Times New Roman"/>
          <w:b/>
          <w:spacing w:val="15"/>
          <w:sz w:val="32"/>
          <w:szCs w:val="56"/>
        </w:rPr>
        <w:t xml:space="preserve"> A</w:t>
      </w:r>
      <w:r>
        <w:rPr>
          <w:rFonts w:cs="Times New Roman"/>
          <w:b/>
          <w:spacing w:val="15"/>
          <w:sz w:val="32"/>
          <w:szCs w:val="56"/>
        </w:rPr>
        <w:t>ssurance</w:t>
      </w:r>
      <w:r w:rsidR="00D17635" w:rsidRPr="00D17635">
        <w:rPr>
          <w:rFonts w:cs="Times New Roman"/>
          <w:b/>
          <w:spacing w:val="15"/>
          <w:sz w:val="32"/>
          <w:szCs w:val="56"/>
        </w:rPr>
        <w:t xml:space="preserve"> </w:t>
      </w:r>
      <w:r w:rsidR="007F047A" w:rsidRPr="007F047A">
        <w:rPr>
          <w:rFonts w:cs="Times New Roman"/>
          <w:b/>
          <w:spacing w:val="15"/>
          <w:sz w:val="32"/>
          <w:szCs w:val="56"/>
        </w:rPr>
        <w:t>plan</w:t>
      </w:r>
    </w:p>
    <w:p w14:paraId="11CC6C50"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A63FC1F"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tbl>
      <w:tblPr>
        <w:tblpPr w:leftFromText="180" w:rightFromText="180" w:vertAnchor="text" w:horzAnchor="margin" w:tblpY="1348"/>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01603F" w14:paraId="6595EC7F" w14:textId="77777777" w:rsidTr="0001603F">
        <w:tc>
          <w:tcPr>
            <w:tcW w:w="2653" w:type="dxa"/>
            <w:vMerge w:val="restart"/>
            <w:shd w:val="clear" w:color="auto" w:fill="auto"/>
          </w:tcPr>
          <w:p w14:paraId="7C8CCB35" w14:textId="77777777" w:rsidR="0001603F" w:rsidRDefault="0001603F" w:rsidP="0001603F">
            <w:r>
              <w:rPr>
                <w:rFonts w:hint="eastAsia"/>
              </w:rPr>
              <w:t>文件状态：</w:t>
            </w:r>
          </w:p>
          <w:p w14:paraId="405CA584" w14:textId="77777777" w:rsidR="0001603F" w:rsidRDefault="0001603F" w:rsidP="0001603F">
            <w:r>
              <w:rPr>
                <w:rFonts w:hint="eastAsia"/>
              </w:rPr>
              <w:t xml:space="preserve">　[√ ]草稿</w:t>
            </w:r>
          </w:p>
          <w:p w14:paraId="3D469D22" w14:textId="77777777" w:rsidR="0001603F" w:rsidRDefault="0001603F" w:rsidP="0001603F">
            <w:r>
              <w:rPr>
                <w:rFonts w:hint="eastAsia"/>
              </w:rPr>
              <w:t xml:space="preserve">　[</w:t>
            </w:r>
            <w:r>
              <w:t xml:space="preserve">  </w:t>
            </w:r>
            <w:r>
              <w:rPr>
                <w:rFonts w:hint="eastAsia"/>
              </w:rPr>
              <w:t>]正式发布</w:t>
            </w:r>
          </w:p>
          <w:p w14:paraId="5906F592" w14:textId="77777777" w:rsidR="0001603F" w:rsidRDefault="0001603F" w:rsidP="0001603F">
            <w:r>
              <w:rPr>
                <w:rFonts w:hint="eastAsia"/>
              </w:rPr>
              <w:t xml:space="preserve">　[　]正在修改</w:t>
            </w:r>
          </w:p>
        </w:tc>
        <w:tc>
          <w:tcPr>
            <w:tcW w:w="1170" w:type="dxa"/>
            <w:shd w:val="clear" w:color="auto" w:fill="BEBEBE"/>
          </w:tcPr>
          <w:p w14:paraId="7B07C22B" w14:textId="77777777" w:rsidR="0001603F" w:rsidRPr="00F52AE7" w:rsidRDefault="0001603F" w:rsidP="0001603F">
            <w:pPr>
              <w:rPr>
                <w:b/>
                <w:szCs w:val="21"/>
              </w:rPr>
            </w:pPr>
            <w:r w:rsidRPr="00F52AE7">
              <w:rPr>
                <w:rFonts w:hint="eastAsia"/>
                <w:b/>
                <w:szCs w:val="21"/>
              </w:rPr>
              <w:t>文件标识：</w:t>
            </w:r>
          </w:p>
        </w:tc>
        <w:tc>
          <w:tcPr>
            <w:tcW w:w="4873" w:type="dxa"/>
          </w:tcPr>
          <w:p w14:paraId="73B0ED8B" w14:textId="30699A60" w:rsidR="0001603F" w:rsidRPr="00F52AE7" w:rsidRDefault="0001603F" w:rsidP="0001603F">
            <w:pPr>
              <w:rPr>
                <w:szCs w:val="21"/>
              </w:rPr>
            </w:pPr>
            <w:r>
              <w:rPr>
                <w:szCs w:val="21"/>
              </w:rPr>
              <w:t>PRD-2018-G03-</w:t>
            </w:r>
            <w:r>
              <w:rPr>
                <w:rFonts w:hint="eastAsia"/>
                <w:szCs w:val="21"/>
              </w:rPr>
              <w:t>Q</w:t>
            </w:r>
            <w:r>
              <w:rPr>
                <w:szCs w:val="21"/>
              </w:rPr>
              <w:t>AP</w:t>
            </w:r>
          </w:p>
        </w:tc>
      </w:tr>
      <w:tr w:rsidR="0001603F" w14:paraId="537D3D22" w14:textId="77777777" w:rsidTr="0001603F">
        <w:tc>
          <w:tcPr>
            <w:tcW w:w="2653" w:type="dxa"/>
            <w:vMerge/>
            <w:shd w:val="clear" w:color="auto" w:fill="auto"/>
          </w:tcPr>
          <w:p w14:paraId="439EBFD8" w14:textId="77777777" w:rsidR="0001603F" w:rsidRDefault="0001603F" w:rsidP="0001603F"/>
        </w:tc>
        <w:tc>
          <w:tcPr>
            <w:tcW w:w="1170" w:type="dxa"/>
            <w:shd w:val="clear" w:color="auto" w:fill="BEBEBE"/>
          </w:tcPr>
          <w:p w14:paraId="3C32970A" w14:textId="77777777" w:rsidR="0001603F" w:rsidRPr="00F52AE7" w:rsidRDefault="0001603F" w:rsidP="0001603F">
            <w:pPr>
              <w:rPr>
                <w:b/>
                <w:szCs w:val="21"/>
              </w:rPr>
            </w:pPr>
            <w:r w:rsidRPr="00F52AE7">
              <w:rPr>
                <w:rFonts w:hint="eastAsia"/>
                <w:b/>
                <w:szCs w:val="21"/>
              </w:rPr>
              <w:t>当前版本：</w:t>
            </w:r>
          </w:p>
        </w:tc>
        <w:tc>
          <w:tcPr>
            <w:tcW w:w="4873" w:type="dxa"/>
          </w:tcPr>
          <w:p w14:paraId="7BD91EBD" w14:textId="5DB1B304" w:rsidR="0001603F" w:rsidRPr="00F52AE7" w:rsidRDefault="0001603F" w:rsidP="0001603F">
            <w:pPr>
              <w:rPr>
                <w:szCs w:val="21"/>
              </w:rPr>
            </w:pPr>
            <w:r>
              <w:rPr>
                <w:szCs w:val="21"/>
              </w:rPr>
              <w:t>0.0.1</w:t>
            </w:r>
          </w:p>
        </w:tc>
      </w:tr>
      <w:tr w:rsidR="0001603F" w14:paraId="67609A27" w14:textId="77777777" w:rsidTr="0001603F">
        <w:tc>
          <w:tcPr>
            <w:tcW w:w="2653" w:type="dxa"/>
            <w:vMerge/>
            <w:shd w:val="clear" w:color="auto" w:fill="auto"/>
          </w:tcPr>
          <w:p w14:paraId="069F2097" w14:textId="77777777" w:rsidR="0001603F" w:rsidRDefault="0001603F" w:rsidP="0001603F"/>
        </w:tc>
        <w:tc>
          <w:tcPr>
            <w:tcW w:w="1170" w:type="dxa"/>
            <w:shd w:val="clear" w:color="auto" w:fill="BEBEBE"/>
          </w:tcPr>
          <w:p w14:paraId="21B1EF2A" w14:textId="77777777" w:rsidR="0001603F" w:rsidRPr="00F52AE7" w:rsidRDefault="0001603F" w:rsidP="0001603F">
            <w:pPr>
              <w:rPr>
                <w:b/>
                <w:szCs w:val="21"/>
              </w:rPr>
            </w:pPr>
            <w:r w:rsidRPr="00F52AE7">
              <w:rPr>
                <w:rFonts w:hint="eastAsia"/>
                <w:b/>
                <w:szCs w:val="21"/>
              </w:rPr>
              <w:t>作者：</w:t>
            </w:r>
          </w:p>
        </w:tc>
        <w:tc>
          <w:tcPr>
            <w:tcW w:w="4873" w:type="dxa"/>
          </w:tcPr>
          <w:p w14:paraId="4230DB79" w14:textId="0BFD28C2" w:rsidR="0001603F" w:rsidRPr="00F52AE7" w:rsidRDefault="0001603F" w:rsidP="0001603F">
            <w:pPr>
              <w:rPr>
                <w:szCs w:val="21"/>
              </w:rPr>
            </w:pPr>
            <w:r>
              <w:rPr>
                <w:rFonts w:hint="eastAsia"/>
              </w:rPr>
              <w:t>沈启航</w:t>
            </w:r>
            <w:r>
              <w:t>，叶柏成，杨以恒，徐哲远，骆佳俊</w:t>
            </w:r>
          </w:p>
        </w:tc>
      </w:tr>
      <w:tr w:rsidR="0001603F" w14:paraId="0C4A3787" w14:textId="77777777" w:rsidTr="0001603F">
        <w:tc>
          <w:tcPr>
            <w:tcW w:w="2653" w:type="dxa"/>
            <w:vMerge/>
            <w:shd w:val="clear" w:color="auto" w:fill="auto"/>
          </w:tcPr>
          <w:p w14:paraId="0006CB46" w14:textId="77777777" w:rsidR="0001603F" w:rsidRDefault="0001603F" w:rsidP="0001603F"/>
        </w:tc>
        <w:tc>
          <w:tcPr>
            <w:tcW w:w="1170" w:type="dxa"/>
            <w:shd w:val="clear" w:color="auto" w:fill="BEBEBE"/>
          </w:tcPr>
          <w:p w14:paraId="1FB0EEA2" w14:textId="77777777" w:rsidR="0001603F" w:rsidRPr="00F52AE7" w:rsidRDefault="0001603F" w:rsidP="0001603F">
            <w:pPr>
              <w:rPr>
                <w:b/>
                <w:szCs w:val="21"/>
              </w:rPr>
            </w:pPr>
            <w:r w:rsidRPr="00F52AE7">
              <w:rPr>
                <w:rFonts w:hint="eastAsia"/>
                <w:b/>
                <w:szCs w:val="21"/>
              </w:rPr>
              <w:t>完成日期：</w:t>
            </w:r>
          </w:p>
        </w:tc>
        <w:tc>
          <w:tcPr>
            <w:tcW w:w="4873" w:type="dxa"/>
          </w:tcPr>
          <w:p w14:paraId="61BF8B27" w14:textId="3B5A0B38" w:rsidR="0001603F" w:rsidRPr="00F52AE7" w:rsidRDefault="0001603F" w:rsidP="0001603F">
            <w:pPr>
              <w:rPr>
                <w:szCs w:val="21"/>
              </w:rPr>
            </w:pPr>
            <w:r>
              <w:rPr>
                <w:szCs w:val="21"/>
              </w:rPr>
              <w:t>2018-10-23</w:t>
            </w:r>
          </w:p>
        </w:tc>
      </w:tr>
    </w:tbl>
    <w:p w14:paraId="18CC20E8" w14:textId="16410026"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6AF7DEE" w14:textId="77777777" w:rsidR="0001603F" w:rsidRDefault="0001603F"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A17307B" w14:textId="77777777" w:rsidR="00021BB3" w:rsidRPr="00021BB3" w:rsidRDefault="00021BB3" w:rsidP="00021BB3">
      <w:pPr>
        <w:keepNext/>
        <w:keepLines/>
        <w:spacing w:before="340" w:after="330" w:line="578" w:lineRule="auto"/>
        <w:jc w:val="center"/>
        <w:outlineLvl w:val="0"/>
        <w:rPr>
          <w:rFonts w:ascii="Times New Roman" w:hAnsi="Times New Roman" w:cs="Times New Roman"/>
          <w:b/>
          <w:bCs/>
          <w:kern w:val="44"/>
          <w:sz w:val="44"/>
          <w:szCs w:val="44"/>
        </w:rPr>
      </w:pPr>
      <w:bookmarkStart w:id="2" w:name="_Toc446076693"/>
      <w:bookmarkStart w:id="3" w:name="_Toc447553497"/>
      <w:bookmarkStart w:id="4" w:name="_Toc27132"/>
      <w:bookmarkStart w:id="5" w:name="_Toc12861"/>
      <w:bookmarkStart w:id="6" w:name="_Toc60"/>
      <w:bookmarkStart w:id="7" w:name="_Toc466020645"/>
      <w:bookmarkStart w:id="8" w:name="_Toc466742046"/>
      <w:bookmarkStart w:id="9" w:name="_Toc495739754"/>
      <w:bookmarkStart w:id="10" w:name="_Toc496719355"/>
      <w:bookmarkStart w:id="11" w:name="_Toc497075399"/>
      <w:r w:rsidRPr="00021BB3">
        <w:rPr>
          <w:rFonts w:ascii="Times New Roman" w:hAnsi="Times New Roman" w:cs="Times New Roman" w:hint="eastAsia"/>
          <w:b/>
          <w:bCs/>
          <w:kern w:val="44"/>
          <w:sz w:val="44"/>
          <w:szCs w:val="44"/>
        </w:rPr>
        <w:lastRenderedPageBreak/>
        <w:t>版</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本</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历</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史</w:t>
      </w:r>
      <w:bookmarkEnd w:id="2"/>
      <w:bookmarkEnd w:id="3"/>
      <w:bookmarkEnd w:id="4"/>
      <w:bookmarkEnd w:id="5"/>
      <w:bookmarkEnd w:id="6"/>
      <w:bookmarkEnd w:id="7"/>
      <w:bookmarkEnd w:id="8"/>
      <w:bookmarkEnd w:id="9"/>
      <w:bookmarkEnd w:id="10"/>
      <w:bookmarkEnd w:id="11"/>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21BB3" w14:paraId="63EBAD29" w14:textId="77777777" w:rsidTr="00777E8E">
        <w:trPr>
          <w:trHeight w:val="300"/>
        </w:trPr>
        <w:tc>
          <w:tcPr>
            <w:tcW w:w="1269" w:type="dxa"/>
            <w:shd w:val="clear" w:color="auto" w:fill="BDD6EE" w:themeFill="accent1" w:themeFillTint="66"/>
          </w:tcPr>
          <w:p w14:paraId="16ABD479" w14:textId="77777777" w:rsidR="00021BB3" w:rsidRPr="00F52AE7" w:rsidRDefault="00021BB3" w:rsidP="00DC357A">
            <w:pPr>
              <w:jc w:val="center"/>
              <w:rPr>
                <w:b/>
                <w:szCs w:val="21"/>
              </w:rPr>
            </w:pPr>
            <w:r w:rsidRPr="00F52AE7">
              <w:rPr>
                <w:rFonts w:hint="eastAsia"/>
                <w:b/>
                <w:szCs w:val="21"/>
              </w:rPr>
              <w:t>版本</w:t>
            </w:r>
          </w:p>
        </w:tc>
        <w:tc>
          <w:tcPr>
            <w:tcW w:w="1704" w:type="dxa"/>
            <w:shd w:val="clear" w:color="auto" w:fill="BDD6EE" w:themeFill="accent1" w:themeFillTint="66"/>
          </w:tcPr>
          <w:p w14:paraId="5902EE1D" w14:textId="77777777" w:rsidR="00021BB3" w:rsidRPr="00F52AE7" w:rsidRDefault="00021BB3" w:rsidP="00DC357A">
            <w:pPr>
              <w:jc w:val="center"/>
              <w:rPr>
                <w:b/>
                <w:szCs w:val="21"/>
              </w:rPr>
            </w:pPr>
            <w:r w:rsidRPr="00F52AE7">
              <w:rPr>
                <w:rFonts w:hint="eastAsia"/>
                <w:b/>
                <w:szCs w:val="21"/>
              </w:rPr>
              <w:t>作者</w:t>
            </w:r>
          </w:p>
        </w:tc>
        <w:tc>
          <w:tcPr>
            <w:tcW w:w="1930" w:type="dxa"/>
            <w:shd w:val="clear" w:color="auto" w:fill="BDD6EE" w:themeFill="accent1" w:themeFillTint="66"/>
          </w:tcPr>
          <w:p w14:paraId="6075A54D" w14:textId="77777777" w:rsidR="00021BB3" w:rsidRPr="00F52AE7" w:rsidRDefault="003F3569" w:rsidP="00DC357A">
            <w:pPr>
              <w:jc w:val="center"/>
              <w:rPr>
                <w:b/>
                <w:szCs w:val="21"/>
              </w:rPr>
            </w:pPr>
            <w:r w:rsidRPr="00F52AE7">
              <w:rPr>
                <w:rFonts w:hint="eastAsia"/>
                <w:b/>
                <w:szCs w:val="21"/>
              </w:rPr>
              <w:t>协助</w:t>
            </w:r>
            <w:r w:rsidR="00021BB3" w:rsidRPr="00F52AE7">
              <w:rPr>
                <w:rFonts w:hint="eastAsia"/>
                <w:b/>
                <w:szCs w:val="21"/>
              </w:rPr>
              <w:t>者</w:t>
            </w:r>
          </w:p>
        </w:tc>
        <w:tc>
          <w:tcPr>
            <w:tcW w:w="1671" w:type="dxa"/>
            <w:shd w:val="clear" w:color="auto" w:fill="BDD6EE" w:themeFill="accent1" w:themeFillTint="66"/>
          </w:tcPr>
          <w:p w14:paraId="1C5361DA" w14:textId="77777777" w:rsidR="00021BB3" w:rsidRPr="00F52AE7" w:rsidRDefault="00021BB3" w:rsidP="00DC357A">
            <w:pPr>
              <w:jc w:val="center"/>
              <w:rPr>
                <w:b/>
                <w:szCs w:val="21"/>
              </w:rPr>
            </w:pPr>
            <w:r w:rsidRPr="00F52AE7">
              <w:rPr>
                <w:rFonts w:hint="eastAsia"/>
                <w:b/>
                <w:szCs w:val="21"/>
              </w:rPr>
              <w:t>起止日期</w:t>
            </w:r>
          </w:p>
        </w:tc>
        <w:tc>
          <w:tcPr>
            <w:tcW w:w="1672" w:type="dxa"/>
            <w:shd w:val="clear" w:color="auto" w:fill="BDD6EE" w:themeFill="accent1" w:themeFillTint="66"/>
          </w:tcPr>
          <w:p w14:paraId="45DDAABB" w14:textId="77777777" w:rsidR="00021BB3" w:rsidRPr="00F52AE7" w:rsidRDefault="00021BB3" w:rsidP="00DC357A">
            <w:pPr>
              <w:jc w:val="center"/>
              <w:rPr>
                <w:b/>
                <w:szCs w:val="21"/>
              </w:rPr>
            </w:pPr>
            <w:r w:rsidRPr="00F52AE7">
              <w:rPr>
                <w:rFonts w:hint="eastAsia"/>
                <w:b/>
                <w:szCs w:val="21"/>
              </w:rPr>
              <w:t>备注</w:t>
            </w:r>
          </w:p>
        </w:tc>
      </w:tr>
      <w:tr w:rsidR="00021BB3" w14:paraId="4979ABEE" w14:textId="77777777" w:rsidTr="00021BB3">
        <w:trPr>
          <w:trHeight w:val="90"/>
        </w:trPr>
        <w:tc>
          <w:tcPr>
            <w:tcW w:w="1269" w:type="dxa"/>
          </w:tcPr>
          <w:p w14:paraId="635EE6F1" w14:textId="7A873C5F" w:rsidR="00021BB3" w:rsidRPr="00F52AE7" w:rsidRDefault="00021BB3" w:rsidP="00DC357A">
            <w:pPr>
              <w:rPr>
                <w:szCs w:val="21"/>
              </w:rPr>
            </w:pPr>
            <w:r w:rsidRPr="00F52AE7">
              <w:rPr>
                <w:rFonts w:hint="eastAsia"/>
                <w:szCs w:val="21"/>
              </w:rPr>
              <w:t>0.</w:t>
            </w:r>
            <w:r w:rsidR="003B54DA" w:rsidRPr="00F52AE7">
              <w:rPr>
                <w:szCs w:val="21"/>
              </w:rPr>
              <w:t>1</w:t>
            </w:r>
            <w:r w:rsidRPr="00F52AE7">
              <w:rPr>
                <w:szCs w:val="21"/>
              </w:rPr>
              <w:t>.</w:t>
            </w:r>
            <w:r w:rsidR="005E5728">
              <w:rPr>
                <w:szCs w:val="21"/>
              </w:rPr>
              <w:t>1</w:t>
            </w:r>
          </w:p>
        </w:tc>
        <w:tc>
          <w:tcPr>
            <w:tcW w:w="1704" w:type="dxa"/>
          </w:tcPr>
          <w:p w14:paraId="4ACE9EB7" w14:textId="69B887BD" w:rsidR="00021BB3" w:rsidRPr="00F52AE7" w:rsidRDefault="0001603F" w:rsidP="003B54DA">
            <w:pPr>
              <w:rPr>
                <w:szCs w:val="21"/>
              </w:rPr>
            </w:pPr>
            <w:r>
              <w:rPr>
                <w:rFonts w:hint="eastAsia"/>
                <w:szCs w:val="21"/>
              </w:rPr>
              <w:t>骆佳俊</w:t>
            </w:r>
          </w:p>
        </w:tc>
        <w:tc>
          <w:tcPr>
            <w:tcW w:w="1930" w:type="dxa"/>
          </w:tcPr>
          <w:p w14:paraId="73ABB349" w14:textId="64F93EC9" w:rsidR="00021BB3" w:rsidRPr="00F52AE7" w:rsidRDefault="0001603F" w:rsidP="00DC357A">
            <w:pPr>
              <w:rPr>
                <w:szCs w:val="21"/>
              </w:rPr>
            </w:pPr>
            <w:r>
              <w:rPr>
                <w:rFonts w:hint="eastAsia"/>
              </w:rPr>
              <w:t>沈启航</w:t>
            </w:r>
            <w:r>
              <w:t>，叶柏成，杨以恒，徐哲远，</w:t>
            </w:r>
            <w:r w:rsidRPr="00F52AE7">
              <w:rPr>
                <w:szCs w:val="21"/>
              </w:rPr>
              <w:t xml:space="preserve"> </w:t>
            </w:r>
          </w:p>
        </w:tc>
        <w:tc>
          <w:tcPr>
            <w:tcW w:w="1671" w:type="dxa"/>
          </w:tcPr>
          <w:p w14:paraId="1D09EB70" w14:textId="548A750A" w:rsidR="00021BB3" w:rsidRPr="00F52AE7" w:rsidRDefault="00021BB3" w:rsidP="00DC357A">
            <w:pPr>
              <w:rPr>
                <w:szCs w:val="21"/>
              </w:rPr>
            </w:pPr>
            <w:r w:rsidRPr="00F52AE7">
              <w:rPr>
                <w:rFonts w:hint="eastAsia"/>
                <w:szCs w:val="21"/>
              </w:rPr>
              <w:t>201</w:t>
            </w:r>
            <w:r w:rsidR="0001603F">
              <w:rPr>
                <w:rFonts w:hint="eastAsia"/>
                <w:szCs w:val="21"/>
              </w:rPr>
              <w:t>8</w:t>
            </w:r>
            <w:r w:rsidRPr="00F52AE7">
              <w:rPr>
                <w:rFonts w:hint="eastAsia"/>
                <w:szCs w:val="21"/>
              </w:rPr>
              <w:t>/10/</w:t>
            </w:r>
            <w:r w:rsidR="0001603F">
              <w:rPr>
                <w:rFonts w:hint="eastAsia"/>
                <w:szCs w:val="21"/>
              </w:rPr>
              <w:t>23</w:t>
            </w:r>
            <w:r w:rsidRPr="00F52AE7">
              <w:rPr>
                <w:rFonts w:hint="eastAsia"/>
                <w:szCs w:val="21"/>
              </w:rPr>
              <w:t>-201</w:t>
            </w:r>
            <w:r w:rsidR="0001603F">
              <w:rPr>
                <w:rFonts w:hint="eastAsia"/>
                <w:szCs w:val="21"/>
              </w:rPr>
              <w:t>8</w:t>
            </w:r>
            <w:r w:rsidRPr="00F52AE7">
              <w:rPr>
                <w:rFonts w:hint="eastAsia"/>
                <w:szCs w:val="21"/>
              </w:rPr>
              <w:t>/10/</w:t>
            </w:r>
            <w:r w:rsidR="00081ED0">
              <w:rPr>
                <w:szCs w:val="21"/>
              </w:rPr>
              <w:t>2</w:t>
            </w:r>
            <w:r w:rsidR="0001603F">
              <w:rPr>
                <w:rFonts w:hint="eastAsia"/>
                <w:szCs w:val="21"/>
              </w:rPr>
              <w:t>7</w:t>
            </w:r>
          </w:p>
        </w:tc>
        <w:tc>
          <w:tcPr>
            <w:tcW w:w="1672" w:type="dxa"/>
          </w:tcPr>
          <w:p w14:paraId="2099DB2A" w14:textId="77777777" w:rsidR="00021BB3" w:rsidRPr="00F52AE7" w:rsidRDefault="00021BB3" w:rsidP="00DC357A">
            <w:pPr>
              <w:rPr>
                <w:szCs w:val="21"/>
              </w:rPr>
            </w:pPr>
            <w:r w:rsidRPr="00F52AE7">
              <w:rPr>
                <w:rFonts w:hint="eastAsia"/>
                <w:szCs w:val="21"/>
              </w:rPr>
              <w:t>起草</w:t>
            </w:r>
          </w:p>
        </w:tc>
      </w:tr>
    </w:tbl>
    <w:p w14:paraId="6879AE79" w14:textId="4C342900" w:rsidR="00021BB3" w:rsidRPr="00021BB3" w:rsidRDefault="00021BB3" w:rsidP="00021BB3">
      <w:pPr>
        <w:numPr>
          <w:ilvl w:val="1"/>
          <w:numId w:val="0"/>
        </w:numPr>
        <w:spacing w:afterLines="1150" w:after="3588" w:line="720" w:lineRule="auto"/>
        <w:contextualSpacing/>
        <w:textAlignment w:val="center"/>
        <w:rPr>
          <w:rFonts w:ascii="Calibri Light" w:hAnsi="Calibri Light" w:cs="Times New Roman"/>
          <w:b/>
          <w:spacing w:val="15"/>
          <w:sz w:val="36"/>
          <w:szCs w:val="36"/>
        </w:rPr>
      </w:pPr>
    </w:p>
    <w:p w14:paraId="1F274774"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40ECEB68"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C0FCC72" w14:textId="77777777" w:rsidR="0046483C" w:rsidRDefault="0046483C"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5231F2F" w14:textId="77777777" w:rsidR="0046483C" w:rsidRDefault="0046483C"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F702BE3" w14:textId="77777777" w:rsidR="0046483C" w:rsidRDefault="0046483C"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D5066D3" w14:textId="77777777" w:rsidR="0046483C" w:rsidRDefault="0046483C"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08591CE" w14:textId="77777777" w:rsidR="0046483C" w:rsidRDefault="0046483C"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4F376DEB" w14:textId="77777777" w:rsidR="0046483C" w:rsidRDefault="0046483C"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C80A15F" w14:textId="77777777" w:rsidR="0046483C" w:rsidRDefault="0046483C"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DBB7A8E" w14:textId="77777777" w:rsidR="00D76606" w:rsidRDefault="00D76606"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C59402C" w14:textId="4CDDB678" w:rsidR="00D76606" w:rsidRDefault="00D76606"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b w:val="0"/>
          <w:bCs w:val="0"/>
          <w:kern w:val="0"/>
          <w:sz w:val="21"/>
          <w:szCs w:val="22"/>
          <w:lang w:val="zh-CN"/>
        </w:rPr>
        <w:id w:val="1200737482"/>
        <w:docPartObj>
          <w:docPartGallery w:val="Table of Contents"/>
          <w:docPartUnique/>
        </w:docPartObj>
      </w:sdtPr>
      <w:sdtEndPr/>
      <w:sdtContent>
        <w:p w14:paraId="4919CCA7" w14:textId="533E9AE2" w:rsidR="00E119E2" w:rsidRDefault="00E119E2">
          <w:pPr>
            <w:pStyle w:val="TOC"/>
          </w:pPr>
          <w:r>
            <w:rPr>
              <w:lang w:val="zh-CN"/>
            </w:rPr>
            <w:t>目录</w:t>
          </w:r>
        </w:p>
        <w:p w14:paraId="7C9B567A" w14:textId="30060FBD" w:rsidR="0032085F" w:rsidRDefault="00E119E2">
          <w:pPr>
            <w:pStyle w:val="TOC1"/>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497075399" w:history="1">
            <w:r w:rsidR="0032085F" w:rsidRPr="007E08A3">
              <w:rPr>
                <w:rStyle w:val="aa"/>
                <w:rFonts w:ascii="Times New Roman" w:hAnsi="Times New Roman" w:cs="Times New Roman"/>
                <w:b/>
                <w:bCs/>
                <w:noProof/>
                <w:kern w:val="44"/>
              </w:rPr>
              <w:t>版</w:t>
            </w:r>
            <w:r w:rsidR="0032085F" w:rsidRPr="007E08A3">
              <w:rPr>
                <w:rStyle w:val="aa"/>
                <w:rFonts w:ascii="Times New Roman" w:hAnsi="Times New Roman" w:cs="Times New Roman"/>
                <w:b/>
                <w:bCs/>
                <w:noProof/>
                <w:kern w:val="44"/>
              </w:rPr>
              <w:t xml:space="preserve"> </w:t>
            </w:r>
            <w:r w:rsidR="0032085F" w:rsidRPr="007E08A3">
              <w:rPr>
                <w:rStyle w:val="aa"/>
                <w:rFonts w:ascii="Times New Roman" w:hAnsi="Times New Roman" w:cs="Times New Roman"/>
                <w:b/>
                <w:bCs/>
                <w:noProof/>
                <w:kern w:val="44"/>
              </w:rPr>
              <w:t>本</w:t>
            </w:r>
            <w:r w:rsidR="0032085F" w:rsidRPr="007E08A3">
              <w:rPr>
                <w:rStyle w:val="aa"/>
                <w:rFonts w:ascii="Times New Roman" w:hAnsi="Times New Roman" w:cs="Times New Roman"/>
                <w:b/>
                <w:bCs/>
                <w:noProof/>
                <w:kern w:val="44"/>
              </w:rPr>
              <w:t xml:space="preserve"> </w:t>
            </w:r>
            <w:r w:rsidR="0032085F" w:rsidRPr="007E08A3">
              <w:rPr>
                <w:rStyle w:val="aa"/>
                <w:rFonts w:ascii="Times New Roman" w:hAnsi="Times New Roman" w:cs="Times New Roman"/>
                <w:b/>
                <w:bCs/>
                <w:noProof/>
                <w:kern w:val="44"/>
              </w:rPr>
              <w:t>历</w:t>
            </w:r>
            <w:r w:rsidR="0032085F" w:rsidRPr="007E08A3">
              <w:rPr>
                <w:rStyle w:val="aa"/>
                <w:rFonts w:ascii="Times New Roman" w:hAnsi="Times New Roman" w:cs="Times New Roman"/>
                <w:b/>
                <w:bCs/>
                <w:noProof/>
                <w:kern w:val="44"/>
              </w:rPr>
              <w:t xml:space="preserve"> </w:t>
            </w:r>
            <w:r w:rsidR="0032085F" w:rsidRPr="007E08A3">
              <w:rPr>
                <w:rStyle w:val="aa"/>
                <w:rFonts w:ascii="Times New Roman" w:hAnsi="Times New Roman" w:cs="Times New Roman"/>
                <w:b/>
                <w:bCs/>
                <w:noProof/>
                <w:kern w:val="44"/>
              </w:rPr>
              <w:t>史</w:t>
            </w:r>
            <w:r w:rsidR="0032085F">
              <w:rPr>
                <w:noProof/>
                <w:webHidden/>
              </w:rPr>
              <w:tab/>
            </w:r>
            <w:r w:rsidR="0032085F">
              <w:rPr>
                <w:noProof/>
                <w:webHidden/>
              </w:rPr>
              <w:fldChar w:fldCharType="begin"/>
            </w:r>
            <w:r w:rsidR="0032085F">
              <w:rPr>
                <w:noProof/>
                <w:webHidden/>
              </w:rPr>
              <w:instrText xml:space="preserve"> PAGEREF _Toc497075399 \h </w:instrText>
            </w:r>
            <w:r w:rsidR="0032085F">
              <w:rPr>
                <w:noProof/>
                <w:webHidden/>
              </w:rPr>
            </w:r>
            <w:r w:rsidR="0032085F">
              <w:rPr>
                <w:noProof/>
                <w:webHidden/>
              </w:rPr>
              <w:fldChar w:fldCharType="separate"/>
            </w:r>
            <w:r w:rsidR="0032085F">
              <w:rPr>
                <w:noProof/>
                <w:webHidden/>
              </w:rPr>
              <w:t>2</w:t>
            </w:r>
            <w:r w:rsidR="0032085F">
              <w:rPr>
                <w:noProof/>
                <w:webHidden/>
              </w:rPr>
              <w:fldChar w:fldCharType="end"/>
            </w:r>
          </w:hyperlink>
        </w:p>
        <w:p w14:paraId="6E51932F" w14:textId="16B39C4C" w:rsidR="0032085F" w:rsidRDefault="00C85055">
          <w:pPr>
            <w:pStyle w:val="TOC1"/>
            <w:tabs>
              <w:tab w:val="left" w:pos="420"/>
              <w:tab w:val="right" w:leader="dot" w:pos="8296"/>
            </w:tabs>
            <w:rPr>
              <w:rFonts w:asciiTheme="minorHAnsi" w:eastAsiaTheme="minorEastAsia" w:hAnsiTheme="minorHAnsi" w:cstheme="minorBidi"/>
              <w:noProof/>
              <w:kern w:val="2"/>
            </w:rPr>
          </w:pPr>
          <w:hyperlink w:anchor="_Toc497075400" w:history="1">
            <w:r w:rsidR="0032085F" w:rsidRPr="007E08A3">
              <w:rPr>
                <w:rStyle w:val="aa"/>
                <w:noProof/>
              </w:rPr>
              <w:t>1</w:t>
            </w:r>
            <w:r w:rsidR="0032085F">
              <w:rPr>
                <w:rFonts w:asciiTheme="minorHAnsi" w:eastAsiaTheme="minorEastAsia" w:hAnsiTheme="minorHAnsi" w:cstheme="minorBidi"/>
                <w:noProof/>
                <w:kern w:val="2"/>
              </w:rPr>
              <w:tab/>
            </w:r>
            <w:r w:rsidR="0032085F" w:rsidRPr="007E08A3">
              <w:rPr>
                <w:rStyle w:val="aa"/>
                <w:noProof/>
              </w:rPr>
              <w:t>引言</w:t>
            </w:r>
            <w:r w:rsidR="0032085F">
              <w:rPr>
                <w:noProof/>
                <w:webHidden/>
              </w:rPr>
              <w:tab/>
            </w:r>
            <w:r w:rsidR="0032085F">
              <w:rPr>
                <w:noProof/>
                <w:webHidden/>
              </w:rPr>
              <w:fldChar w:fldCharType="begin"/>
            </w:r>
            <w:r w:rsidR="0032085F">
              <w:rPr>
                <w:noProof/>
                <w:webHidden/>
              </w:rPr>
              <w:instrText xml:space="preserve"> PAGEREF _Toc497075400 \h </w:instrText>
            </w:r>
            <w:r w:rsidR="0032085F">
              <w:rPr>
                <w:noProof/>
                <w:webHidden/>
              </w:rPr>
            </w:r>
            <w:r w:rsidR="0032085F">
              <w:rPr>
                <w:noProof/>
                <w:webHidden/>
              </w:rPr>
              <w:fldChar w:fldCharType="separate"/>
            </w:r>
            <w:r w:rsidR="0032085F">
              <w:rPr>
                <w:noProof/>
                <w:webHidden/>
              </w:rPr>
              <w:t>5</w:t>
            </w:r>
            <w:r w:rsidR="0032085F">
              <w:rPr>
                <w:noProof/>
                <w:webHidden/>
              </w:rPr>
              <w:fldChar w:fldCharType="end"/>
            </w:r>
          </w:hyperlink>
        </w:p>
        <w:p w14:paraId="4A885E7F" w14:textId="44BDD798" w:rsidR="0032085F" w:rsidRDefault="00C85055">
          <w:pPr>
            <w:pStyle w:val="TOC2"/>
            <w:tabs>
              <w:tab w:val="left" w:pos="1260"/>
              <w:tab w:val="right" w:leader="dot" w:pos="8296"/>
            </w:tabs>
            <w:rPr>
              <w:rFonts w:asciiTheme="minorHAnsi" w:eastAsiaTheme="minorEastAsia" w:hAnsiTheme="minorHAnsi" w:cstheme="minorBidi"/>
              <w:noProof/>
              <w:kern w:val="2"/>
            </w:rPr>
          </w:pPr>
          <w:hyperlink w:anchor="_Toc497075401" w:history="1">
            <w:r w:rsidR="0032085F" w:rsidRPr="007E08A3">
              <w:rPr>
                <w:rStyle w:val="aa"/>
                <w:noProof/>
              </w:rPr>
              <w:t>1.1</w:t>
            </w:r>
            <w:r w:rsidR="0032085F">
              <w:rPr>
                <w:rFonts w:asciiTheme="minorHAnsi" w:eastAsiaTheme="minorEastAsia" w:hAnsiTheme="minorHAnsi" w:cstheme="minorBidi"/>
                <w:noProof/>
                <w:kern w:val="2"/>
              </w:rPr>
              <w:tab/>
            </w:r>
            <w:r w:rsidR="0032085F" w:rsidRPr="007E08A3">
              <w:rPr>
                <w:rStyle w:val="aa"/>
                <w:noProof/>
              </w:rPr>
              <w:t>概述</w:t>
            </w:r>
            <w:r w:rsidR="0032085F">
              <w:rPr>
                <w:noProof/>
                <w:webHidden/>
              </w:rPr>
              <w:tab/>
            </w:r>
            <w:r w:rsidR="0032085F">
              <w:rPr>
                <w:noProof/>
                <w:webHidden/>
              </w:rPr>
              <w:fldChar w:fldCharType="begin"/>
            </w:r>
            <w:r w:rsidR="0032085F">
              <w:rPr>
                <w:noProof/>
                <w:webHidden/>
              </w:rPr>
              <w:instrText xml:space="preserve"> PAGEREF _Toc497075401 \h </w:instrText>
            </w:r>
            <w:r w:rsidR="0032085F">
              <w:rPr>
                <w:noProof/>
                <w:webHidden/>
              </w:rPr>
            </w:r>
            <w:r w:rsidR="0032085F">
              <w:rPr>
                <w:noProof/>
                <w:webHidden/>
              </w:rPr>
              <w:fldChar w:fldCharType="separate"/>
            </w:r>
            <w:r w:rsidR="0032085F">
              <w:rPr>
                <w:noProof/>
                <w:webHidden/>
              </w:rPr>
              <w:t>5</w:t>
            </w:r>
            <w:r w:rsidR="0032085F">
              <w:rPr>
                <w:noProof/>
                <w:webHidden/>
              </w:rPr>
              <w:fldChar w:fldCharType="end"/>
            </w:r>
          </w:hyperlink>
        </w:p>
        <w:p w14:paraId="6C9E01AE" w14:textId="1174F520" w:rsidR="0032085F" w:rsidRDefault="00C85055">
          <w:pPr>
            <w:pStyle w:val="TOC2"/>
            <w:tabs>
              <w:tab w:val="left" w:pos="1260"/>
              <w:tab w:val="right" w:leader="dot" w:pos="8296"/>
            </w:tabs>
            <w:rPr>
              <w:rFonts w:asciiTheme="minorHAnsi" w:eastAsiaTheme="minorEastAsia" w:hAnsiTheme="minorHAnsi" w:cstheme="minorBidi"/>
              <w:noProof/>
              <w:kern w:val="2"/>
            </w:rPr>
          </w:pPr>
          <w:hyperlink w:anchor="_Toc497075402" w:history="1">
            <w:r w:rsidR="0032085F" w:rsidRPr="007E08A3">
              <w:rPr>
                <w:rStyle w:val="aa"/>
                <w:noProof/>
              </w:rPr>
              <w:t>1.3</w:t>
            </w:r>
            <w:r w:rsidR="0032085F">
              <w:rPr>
                <w:rFonts w:asciiTheme="minorHAnsi" w:eastAsiaTheme="minorEastAsia" w:hAnsiTheme="minorHAnsi" w:cstheme="minorBidi"/>
                <w:noProof/>
                <w:kern w:val="2"/>
              </w:rPr>
              <w:tab/>
            </w:r>
            <w:r w:rsidR="0032085F" w:rsidRPr="007E08A3">
              <w:rPr>
                <w:rStyle w:val="aa"/>
                <w:noProof/>
              </w:rPr>
              <w:t>定义</w:t>
            </w:r>
            <w:r w:rsidR="0032085F">
              <w:rPr>
                <w:noProof/>
                <w:webHidden/>
              </w:rPr>
              <w:tab/>
            </w:r>
            <w:r w:rsidR="0032085F">
              <w:rPr>
                <w:noProof/>
                <w:webHidden/>
              </w:rPr>
              <w:fldChar w:fldCharType="begin"/>
            </w:r>
            <w:r w:rsidR="0032085F">
              <w:rPr>
                <w:noProof/>
                <w:webHidden/>
              </w:rPr>
              <w:instrText xml:space="preserve"> PAGEREF _Toc497075402 \h </w:instrText>
            </w:r>
            <w:r w:rsidR="0032085F">
              <w:rPr>
                <w:noProof/>
                <w:webHidden/>
              </w:rPr>
            </w:r>
            <w:r w:rsidR="0032085F">
              <w:rPr>
                <w:noProof/>
                <w:webHidden/>
              </w:rPr>
              <w:fldChar w:fldCharType="separate"/>
            </w:r>
            <w:r w:rsidR="0032085F">
              <w:rPr>
                <w:noProof/>
                <w:webHidden/>
              </w:rPr>
              <w:t>5</w:t>
            </w:r>
            <w:r w:rsidR="0032085F">
              <w:rPr>
                <w:noProof/>
                <w:webHidden/>
              </w:rPr>
              <w:fldChar w:fldCharType="end"/>
            </w:r>
          </w:hyperlink>
        </w:p>
        <w:p w14:paraId="04B35E5C" w14:textId="01DFC898" w:rsidR="0032085F" w:rsidRDefault="00C85055">
          <w:pPr>
            <w:pStyle w:val="TOC2"/>
            <w:tabs>
              <w:tab w:val="left" w:pos="1260"/>
              <w:tab w:val="right" w:leader="dot" w:pos="8296"/>
            </w:tabs>
            <w:rPr>
              <w:rFonts w:asciiTheme="minorHAnsi" w:eastAsiaTheme="minorEastAsia" w:hAnsiTheme="minorHAnsi" w:cstheme="minorBidi"/>
              <w:noProof/>
              <w:kern w:val="2"/>
            </w:rPr>
          </w:pPr>
          <w:hyperlink w:anchor="_Toc497075403" w:history="1">
            <w:r w:rsidR="0032085F" w:rsidRPr="007E08A3">
              <w:rPr>
                <w:rStyle w:val="aa"/>
                <w:noProof/>
              </w:rPr>
              <w:t>1.4</w:t>
            </w:r>
            <w:r w:rsidR="0032085F">
              <w:rPr>
                <w:rFonts w:asciiTheme="minorHAnsi" w:eastAsiaTheme="minorEastAsia" w:hAnsiTheme="minorHAnsi" w:cstheme="minorBidi"/>
                <w:noProof/>
                <w:kern w:val="2"/>
              </w:rPr>
              <w:tab/>
            </w:r>
            <w:r w:rsidR="0032085F" w:rsidRPr="007E08A3">
              <w:rPr>
                <w:rStyle w:val="aa"/>
                <w:noProof/>
              </w:rPr>
              <w:t>参考文献</w:t>
            </w:r>
            <w:r w:rsidR="0032085F">
              <w:rPr>
                <w:noProof/>
                <w:webHidden/>
              </w:rPr>
              <w:tab/>
            </w:r>
            <w:r w:rsidR="0032085F">
              <w:rPr>
                <w:noProof/>
                <w:webHidden/>
              </w:rPr>
              <w:fldChar w:fldCharType="begin"/>
            </w:r>
            <w:r w:rsidR="0032085F">
              <w:rPr>
                <w:noProof/>
                <w:webHidden/>
              </w:rPr>
              <w:instrText xml:space="preserve"> PAGEREF _Toc497075403 \h </w:instrText>
            </w:r>
            <w:r w:rsidR="0032085F">
              <w:rPr>
                <w:noProof/>
                <w:webHidden/>
              </w:rPr>
            </w:r>
            <w:r w:rsidR="0032085F">
              <w:rPr>
                <w:noProof/>
                <w:webHidden/>
              </w:rPr>
              <w:fldChar w:fldCharType="separate"/>
            </w:r>
            <w:r w:rsidR="0032085F">
              <w:rPr>
                <w:noProof/>
                <w:webHidden/>
              </w:rPr>
              <w:t>5</w:t>
            </w:r>
            <w:r w:rsidR="0032085F">
              <w:rPr>
                <w:noProof/>
                <w:webHidden/>
              </w:rPr>
              <w:fldChar w:fldCharType="end"/>
            </w:r>
          </w:hyperlink>
        </w:p>
        <w:p w14:paraId="7037A37F" w14:textId="41BC388D" w:rsidR="0032085F" w:rsidRDefault="00C85055">
          <w:pPr>
            <w:pStyle w:val="TOC1"/>
            <w:tabs>
              <w:tab w:val="left" w:pos="420"/>
              <w:tab w:val="right" w:leader="dot" w:pos="8296"/>
            </w:tabs>
            <w:rPr>
              <w:rFonts w:asciiTheme="minorHAnsi" w:eastAsiaTheme="minorEastAsia" w:hAnsiTheme="minorHAnsi" w:cstheme="minorBidi"/>
              <w:noProof/>
              <w:kern w:val="2"/>
            </w:rPr>
          </w:pPr>
          <w:hyperlink w:anchor="_Toc497075404" w:history="1">
            <w:r w:rsidR="0032085F" w:rsidRPr="007E08A3">
              <w:rPr>
                <w:rStyle w:val="aa"/>
                <w:noProof/>
              </w:rPr>
              <w:t>2</w:t>
            </w:r>
            <w:r w:rsidR="0032085F">
              <w:rPr>
                <w:rFonts w:asciiTheme="minorHAnsi" w:eastAsiaTheme="minorEastAsia" w:hAnsiTheme="minorHAnsi" w:cstheme="minorBidi"/>
                <w:noProof/>
                <w:kern w:val="2"/>
              </w:rPr>
              <w:tab/>
            </w:r>
            <w:r w:rsidR="0032085F" w:rsidRPr="007E08A3">
              <w:rPr>
                <w:rStyle w:val="aa"/>
                <w:noProof/>
              </w:rPr>
              <w:t>管理</w:t>
            </w:r>
            <w:r w:rsidR="0032085F">
              <w:rPr>
                <w:noProof/>
                <w:webHidden/>
              </w:rPr>
              <w:tab/>
            </w:r>
            <w:r w:rsidR="0032085F">
              <w:rPr>
                <w:noProof/>
                <w:webHidden/>
              </w:rPr>
              <w:fldChar w:fldCharType="begin"/>
            </w:r>
            <w:r w:rsidR="0032085F">
              <w:rPr>
                <w:noProof/>
                <w:webHidden/>
              </w:rPr>
              <w:instrText xml:space="preserve"> PAGEREF _Toc497075404 \h </w:instrText>
            </w:r>
            <w:r w:rsidR="0032085F">
              <w:rPr>
                <w:noProof/>
                <w:webHidden/>
              </w:rPr>
            </w:r>
            <w:r w:rsidR="0032085F">
              <w:rPr>
                <w:noProof/>
                <w:webHidden/>
              </w:rPr>
              <w:fldChar w:fldCharType="separate"/>
            </w:r>
            <w:r w:rsidR="0032085F">
              <w:rPr>
                <w:noProof/>
                <w:webHidden/>
              </w:rPr>
              <w:t>5</w:t>
            </w:r>
            <w:r w:rsidR="0032085F">
              <w:rPr>
                <w:noProof/>
                <w:webHidden/>
              </w:rPr>
              <w:fldChar w:fldCharType="end"/>
            </w:r>
          </w:hyperlink>
        </w:p>
        <w:p w14:paraId="21882232" w14:textId="53FF24FA" w:rsidR="0032085F" w:rsidRDefault="00C85055">
          <w:pPr>
            <w:pStyle w:val="TOC2"/>
            <w:tabs>
              <w:tab w:val="left" w:pos="1260"/>
              <w:tab w:val="right" w:leader="dot" w:pos="8296"/>
            </w:tabs>
            <w:rPr>
              <w:rFonts w:asciiTheme="minorHAnsi" w:eastAsiaTheme="minorEastAsia" w:hAnsiTheme="minorHAnsi" w:cstheme="minorBidi"/>
              <w:noProof/>
              <w:kern w:val="2"/>
            </w:rPr>
          </w:pPr>
          <w:hyperlink w:anchor="_Toc497075405" w:history="1">
            <w:r w:rsidR="0032085F" w:rsidRPr="007E08A3">
              <w:rPr>
                <w:rStyle w:val="aa"/>
                <w:noProof/>
              </w:rPr>
              <w:t>2.1</w:t>
            </w:r>
            <w:r w:rsidR="0032085F">
              <w:rPr>
                <w:rFonts w:asciiTheme="minorHAnsi" w:eastAsiaTheme="minorEastAsia" w:hAnsiTheme="minorHAnsi" w:cstheme="minorBidi"/>
                <w:noProof/>
                <w:kern w:val="2"/>
              </w:rPr>
              <w:tab/>
            </w:r>
            <w:r w:rsidR="0032085F" w:rsidRPr="007E08A3">
              <w:rPr>
                <w:rStyle w:val="aa"/>
                <w:noProof/>
              </w:rPr>
              <w:t>组织</w:t>
            </w:r>
            <w:r w:rsidR="0032085F">
              <w:rPr>
                <w:noProof/>
                <w:webHidden/>
              </w:rPr>
              <w:tab/>
            </w:r>
            <w:r w:rsidR="0032085F">
              <w:rPr>
                <w:noProof/>
                <w:webHidden/>
              </w:rPr>
              <w:fldChar w:fldCharType="begin"/>
            </w:r>
            <w:r w:rsidR="0032085F">
              <w:rPr>
                <w:noProof/>
                <w:webHidden/>
              </w:rPr>
              <w:instrText xml:space="preserve"> PAGEREF _Toc497075405 \h </w:instrText>
            </w:r>
            <w:r w:rsidR="0032085F">
              <w:rPr>
                <w:noProof/>
                <w:webHidden/>
              </w:rPr>
            </w:r>
            <w:r w:rsidR="0032085F">
              <w:rPr>
                <w:noProof/>
                <w:webHidden/>
              </w:rPr>
              <w:fldChar w:fldCharType="separate"/>
            </w:r>
            <w:r w:rsidR="0032085F">
              <w:rPr>
                <w:noProof/>
                <w:webHidden/>
              </w:rPr>
              <w:t>5</w:t>
            </w:r>
            <w:r w:rsidR="0032085F">
              <w:rPr>
                <w:noProof/>
                <w:webHidden/>
              </w:rPr>
              <w:fldChar w:fldCharType="end"/>
            </w:r>
          </w:hyperlink>
        </w:p>
        <w:p w14:paraId="7E9490BB" w14:textId="62A1FA8A" w:rsidR="0032085F" w:rsidRDefault="00C85055">
          <w:pPr>
            <w:pStyle w:val="TOC2"/>
            <w:tabs>
              <w:tab w:val="left" w:pos="1260"/>
              <w:tab w:val="right" w:leader="dot" w:pos="8296"/>
            </w:tabs>
            <w:rPr>
              <w:rFonts w:asciiTheme="minorHAnsi" w:eastAsiaTheme="minorEastAsia" w:hAnsiTheme="minorHAnsi" w:cstheme="minorBidi"/>
              <w:noProof/>
              <w:kern w:val="2"/>
            </w:rPr>
          </w:pPr>
          <w:hyperlink w:anchor="_Toc497075406" w:history="1">
            <w:r w:rsidR="0032085F" w:rsidRPr="007E08A3">
              <w:rPr>
                <w:rStyle w:val="aa"/>
                <w:noProof/>
              </w:rPr>
              <w:t>2.2</w:t>
            </w:r>
            <w:r w:rsidR="0032085F">
              <w:rPr>
                <w:rFonts w:asciiTheme="minorHAnsi" w:eastAsiaTheme="minorEastAsia" w:hAnsiTheme="minorHAnsi" w:cstheme="minorBidi"/>
                <w:noProof/>
                <w:kern w:val="2"/>
              </w:rPr>
              <w:tab/>
            </w:r>
            <w:r w:rsidR="0032085F" w:rsidRPr="007E08A3">
              <w:rPr>
                <w:rStyle w:val="aa"/>
                <w:noProof/>
              </w:rPr>
              <w:t>任务</w:t>
            </w:r>
            <w:r w:rsidR="0032085F">
              <w:rPr>
                <w:noProof/>
                <w:webHidden/>
              </w:rPr>
              <w:tab/>
            </w:r>
            <w:r w:rsidR="0032085F">
              <w:rPr>
                <w:noProof/>
                <w:webHidden/>
              </w:rPr>
              <w:fldChar w:fldCharType="begin"/>
            </w:r>
            <w:r w:rsidR="0032085F">
              <w:rPr>
                <w:noProof/>
                <w:webHidden/>
              </w:rPr>
              <w:instrText xml:space="preserve"> PAGEREF _Toc497075406 \h </w:instrText>
            </w:r>
            <w:r w:rsidR="0032085F">
              <w:rPr>
                <w:noProof/>
                <w:webHidden/>
              </w:rPr>
            </w:r>
            <w:r w:rsidR="0032085F">
              <w:rPr>
                <w:noProof/>
                <w:webHidden/>
              </w:rPr>
              <w:fldChar w:fldCharType="separate"/>
            </w:r>
            <w:r w:rsidR="0032085F">
              <w:rPr>
                <w:noProof/>
                <w:webHidden/>
              </w:rPr>
              <w:t>5</w:t>
            </w:r>
            <w:r w:rsidR="0032085F">
              <w:rPr>
                <w:noProof/>
                <w:webHidden/>
              </w:rPr>
              <w:fldChar w:fldCharType="end"/>
            </w:r>
          </w:hyperlink>
        </w:p>
        <w:p w14:paraId="24815B75" w14:textId="152BD24E" w:rsidR="0032085F" w:rsidRDefault="00C85055">
          <w:pPr>
            <w:pStyle w:val="TOC2"/>
            <w:tabs>
              <w:tab w:val="left" w:pos="1260"/>
              <w:tab w:val="right" w:leader="dot" w:pos="8296"/>
            </w:tabs>
            <w:rPr>
              <w:rFonts w:asciiTheme="minorHAnsi" w:eastAsiaTheme="minorEastAsia" w:hAnsiTheme="minorHAnsi" w:cstheme="minorBidi"/>
              <w:noProof/>
              <w:kern w:val="2"/>
            </w:rPr>
          </w:pPr>
          <w:hyperlink w:anchor="_Toc497075407" w:history="1">
            <w:r w:rsidR="0032085F" w:rsidRPr="007E08A3">
              <w:rPr>
                <w:rStyle w:val="aa"/>
                <w:noProof/>
              </w:rPr>
              <w:t>2.3</w:t>
            </w:r>
            <w:r w:rsidR="0032085F">
              <w:rPr>
                <w:rFonts w:asciiTheme="minorHAnsi" w:eastAsiaTheme="minorEastAsia" w:hAnsiTheme="minorHAnsi" w:cstheme="minorBidi"/>
                <w:noProof/>
                <w:kern w:val="2"/>
              </w:rPr>
              <w:tab/>
            </w:r>
            <w:r w:rsidR="0032085F" w:rsidRPr="007E08A3">
              <w:rPr>
                <w:rStyle w:val="aa"/>
                <w:noProof/>
              </w:rPr>
              <w:t>职责</w:t>
            </w:r>
            <w:r w:rsidR="0032085F">
              <w:rPr>
                <w:noProof/>
                <w:webHidden/>
              </w:rPr>
              <w:tab/>
            </w:r>
            <w:r w:rsidR="0032085F">
              <w:rPr>
                <w:noProof/>
                <w:webHidden/>
              </w:rPr>
              <w:fldChar w:fldCharType="begin"/>
            </w:r>
            <w:r w:rsidR="0032085F">
              <w:rPr>
                <w:noProof/>
                <w:webHidden/>
              </w:rPr>
              <w:instrText xml:space="preserve"> PAGEREF _Toc497075407 \h </w:instrText>
            </w:r>
            <w:r w:rsidR="0032085F">
              <w:rPr>
                <w:noProof/>
                <w:webHidden/>
              </w:rPr>
            </w:r>
            <w:r w:rsidR="0032085F">
              <w:rPr>
                <w:noProof/>
                <w:webHidden/>
              </w:rPr>
              <w:fldChar w:fldCharType="separate"/>
            </w:r>
            <w:r w:rsidR="0032085F">
              <w:rPr>
                <w:noProof/>
                <w:webHidden/>
              </w:rPr>
              <w:t>5</w:t>
            </w:r>
            <w:r w:rsidR="0032085F">
              <w:rPr>
                <w:noProof/>
                <w:webHidden/>
              </w:rPr>
              <w:fldChar w:fldCharType="end"/>
            </w:r>
          </w:hyperlink>
        </w:p>
        <w:p w14:paraId="119E655C" w14:textId="7E518C44" w:rsidR="0032085F" w:rsidRDefault="00C85055">
          <w:pPr>
            <w:pStyle w:val="TOC1"/>
            <w:tabs>
              <w:tab w:val="left" w:pos="420"/>
              <w:tab w:val="right" w:leader="dot" w:pos="8296"/>
            </w:tabs>
            <w:rPr>
              <w:rFonts w:asciiTheme="minorHAnsi" w:eastAsiaTheme="minorEastAsia" w:hAnsiTheme="minorHAnsi" w:cstheme="minorBidi"/>
              <w:noProof/>
              <w:kern w:val="2"/>
            </w:rPr>
          </w:pPr>
          <w:hyperlink w:anchor="_Toc497075408" w:history="1">
            <w:r w:rsidR="0032085F" w:rsidRPr="007E08A3">
              <w:rPr>
                <w:rStyle w:val="aa"/>
                <w:noProof/>
              </w:rPr>
              <w:t>3</w:t>
            </w:r>
            <w:r w:rsidR="0032085F">
              <w:rPr>
                <w:rFonts w:asciiTheme="minorHAnsi" w:eastAsiaTheme="minorEastAsia" w:hAnsiTheme="minorHAnsi" w:cstheme="minorBidi"/>
                <w:noProof/>
                <w:kern w:val="2"/>
              </w:rPr>
              <w:tab/>
            </w:r>
            <w:r w:rsidR="0032085F" w:rsidRPr="007E08A3">
              <w:rPr>
                <w:rStyle w:val="aa"/>
                <w:noProof/>
              </w:rPr>
              <w:t>标准、规范和约定</w:t>
            </w:r>
            <w:r w:rsidR="0032085F">
              <w:rPr>
                <w:noProof/>
                <w:webHidden/>
              </w:rPr>
              <w:tab/>
            </w:r>
            <w:r w:rsidR="0032085F">
              <w:rPr>
                <w:noProof/>
                <w:webHidden/>
              </w:rPr>
              <w:fldChar w:fldCharType="begin"/>
            </w:r>
            <w:r w:rsidR="0032085F">
              <w:rPr>
                <w:noProof/>
                <w:webHidden/>
              </w:rPr>
              <w:instrText xml:space="preserve"> PAGEREF _Toc497075408 \h </w:instrText>
            </w:r>
            <w:r w:rsidR="0032085F">
              <w:rPr>
                <w:noProof/>
                <w:webHidden/>
              </w:rPr>
            </w:r>
            <w:r w:rsidR="0032085F">
              <w:rPr>
                <w:noProof/>
                <w:webHidden/>
              </w:rPr>
              <w:fldChar w:fldCharType="separate"/>
            </w:r>
            <w:r w:rsidR="0032085F">
              <w:rPr>
                <w:noProof/>
                <w:webHidden/>
              </w:rPr>
              <w:t>5</w:t>
            </w:r>
            <w:r w:rsidR="0032085F">
              <w:rPr>
                <w:noProof/>
                <w:webHidden/>
              </w:rPr>
              <w:fldChar w:fldCharType="end"/>
            </w:r>
          </w:hyperlink>
        </w:p>
        <w:p w14:paraId="04A32356" w14:textId="727A46A8" w:rsidR="0032085F" w:rsidRDefault="00C85055">
          <w:pPr>
            <w:pStyle w:val="TOC2"/>
            <w:tabs>
              <w:tab w:val="left" w:pos="1260"/>
              <w:tab w:val="right" w:leader="dot" w:pos="8296"/>
            </w:tabs>
            <w:rPr>
              <w:rFonts w:asciiTheme="minorHAnsi" w:eastAsiaTheme="minorEastAsia" w:hAnsiTheme="minorHAnsi" w:cstheme="minorBidi"/>
              <w:noProof/>
              <w:kern w:val="2"/>
            </w:rPr>
          </w:pPr>
          <w:hyperlink w:anchor="_Toc497075409" w:history="1">
            <w:r w:rsidR="0032085F" w:rsidRPr="007E08A3">
              <w:rPr>
                <w:rStyle w:val="aa"/>
                <w:noProof/>
              </w:rPr>
              <w:t>3.1</w:t>
            </w:r>
            <w:r w:rsidR="0032085F">
              <w:rPr>
                <w:rFonts w:asciiTheme="minorHAnsi" w:eastAsiaTheme="minorEastAsia" w:hAnsiTheme="minorHAnsi" w:cstheme="minorBidi"/>
                <w:noProof/>
                <w:kern w:val="2"/>
              </w:rPr>
              <w:tab/>
            </w:r>
            <w:r w:rsidR="0032085F" w:rsidRPr="007E08A3">
              <w:rPr>
                <w:rStyle w:val="aa"/>
                <w:noProof/>
              </w:rPr>
              <w:t>遵循标准</w:t>
            </w:r>
            <w:r w:rsidR="0032085F">
              <w:rPr>
                <w:noProof/>
                <w:webHidden/>
              </w:rPr>
              <w:tab/>
            </w:r>
            <w:r w:rsidR="0032085F">
              <w:rPr>
                <w:noProof/>
                <w:webHidden/>
              </w:rPr>
              <w:fldChar w:fldCharType="begin"/>
            </w:r>
            <w:r w:rsidR="0032085F">
              <w:rPr>
                <w:noProof/>
                <w:webHidden/>
              </w:rPr>
              <w:instrText xml:space="preserve"> PAGEREF _Toc497075409 \h </w:instrText>
            </w:r>
            <w:r w:rsidR="0032085F">
              <w:rPr>
                <w:noProof/>
                <w:webHidden/>
              </w:rPr>
            </w:r>
            <w:r w:rsidR="0032085F">
              <w:rPr>
                <w:noProof/>
                <w:webHidden/>
              </w:rPr>
              <w:fldChar w:fldCharType="separate"/>
            </w:r>
            <w:r w:rsidR="0032085F">
              <w:rPr>
                <w:noProof/>
                <w:webHidden/>
              </w:rPr>
              <w:t>5</w:t>
            </w:r>
            <w:r w:rsidR="0032085F">
              <w:rPr>
                <w:noProof/>
                <w:webHidden/>
              </w:rPr>
              <w:fldChar w:fldCharType="end"/>
            </w:r>
          </w:hyperlink>
        </w:p>
        <w:p w14:paraId="018F5477" w14:textId="39A39750" w:rsidR="0032085F" w:rsidRDefault="00C85055">
          <w:pPr>
            <w:pStyle w:val="TOC3"/>
            <w:tabs>
              <w:tab w:val="left" w:pos="1680"/>
              <w:tab w:val="right" w:leader="dot" w:pos="8296"/>
            </w:tabs>
            <w:rPr>
              <w:rFonts w:asciiTheme="minorHAnsi" w:eastAsiaTheme="minorEastAsia" w:hAnsiTheme="minorHAnsi" w:cstheme="minorBidi"/>
              <w:noProof/>
              <w:kern w:val="2"/>
            </w:rPr>
          </w:pPr>
          <w:hyperlink w:anchor="_Toc497075410" w:history="1">
            <w:r w:rsidR="0032085F" w:rsidRPr="007E08A3">
              <w:rPr>
                <w:rStyle w:val="aa"/>
                <w:noProof/>
              </w:rPr>
              <w:t>3.1.1</w:t>
            </w:r>
            <w:r w:rsidR="0032085F">
              <w:rPr>
                <w:rFonts w:asciiTheme="minorHAnsi" w:eastAsiaTheme="minorEastAsia" w:hAnsiTheme="minorHAnsi" w:cstheme="minorBidi"/>
                <w:noProof/>
                <w:kern w:val="2"/>
              </w:rPr>
              <w:tab/>
            </w:r>
            <w:r w:rsidR="0032085F" w:rsidRPr="007E08A3">
              <w:rPr>
                <w:rStyle w:val="aa"/>
                <w:noProof/>
              </w:rPr>
              <w:t>文档模版</w:t>
            </w:r>
            <w:r w:rsidR="0032085F">
              <w:rPr>
                <w:noProof/>
                <w:webHidden/>
              </w:rPr>
              <w:tab/>
            </w:r>
            <w:r w:rsidR="0032085F">
              <w:rPr>
                <w:noProof/>
                <w:webHidden/>
              </w:rPr>
              <w:fldChar w:fldCharType="begin"/>
            </w:r>
            <w:r w:rsidR="0032085F">
              <w:rPr>
                <w:noProof/>
                <w:webHidden/>
              </w:rPr>
              <w:instrText xml:space="preserve"> PAGEREF _Toc497075410 \h </w:instrText>
            </w:r>
            <w:r w:rsidR="0032085F">
              <w:rPr>
                <w:noProof/>
                <w:webHidden/>
              </w:rPr>
            </w:r>
            <w:r w:rsidR="0032085F">
              <w:rPr>
                <w:noProof/>
                <w:webHidden/>
              </w:rPr>
              <w:fldChar w:fldCharType="separate"/>
            </w:r>
            <w:r w:rsidR="0032085F">
              <w:rPr>
                <w:noProof/>
                <w:webHidden/>
              </w:rPr>
              <w:t>5</w:t>
            </w:r>
            <w:r w:rsidR="0032085F">
              <w:rPr>
                <w:noProof/>
                <w:webHidden/>
              </w:rPr>
              <w:fldChar w:fldCharType="end"/>
            </w:r>
          </w:hyperlink>
        </w:p>
        <w:p w14:paraId="72A811E0" w14:textId="30753C7A" w:rsidR="0032085F" w:rsidRDefault="00C85055">
          <w:pPr>
            <w:pStyle w:val="TOC3"/>
            <w:tabs>
              <w:tab w:val="left" w:pos="1680"/>
              <w:tab w:val="right" w:leader="dot" w:pos="8296"/>
            </w:tabs>
            <w:rPr>
              <w:rFonts w:asciiTheme="minorHAnsi" w:eastAsiaTheme="minorEastAsia" w:hAnsiTheme="minorHAnsi" w:cstheme="minorBidi"/>
              <w:noProof/>
              <w:kern w:val="2"/>
            </w:rPr>
          </w:pPr>
          <w:hyperlink w:anchor="_Toc497075411" w:history="1">
            <w:r w:rsidR="0032085F" w:rsidRPr="007E08A3">
              <w:rPr>
                <w:rStyle w:val="aa"/>
                <w:noProof/>
              </w:rPr>
              <w:t>3.1.2</w:t>
            </w:r>
            <w:r w:rsidR="0032085F">
              <w:rPr>
                <w:rFonts w:asciiTheme="minorHAnsi" w:eastAsiaTheme="minorEastAsia" w:hAnsiTheme="minorHAnsi" w:cstheme="minorBidi"/>
                <w:noProof/>
                <w:kern w:val="2"/>
              </w:rPr>
              <w:tab/>
            </w:r>
            <w:r w:rsidR="0032085F" w:rsidRPr="007E08A3">
              <w:rPr>
                <w:rStyle w:val="aa"/>
                <w:noProof/>
              </w:rPr>
              <w:t>组内协定标准</w:t>
            </w:r>
            <w:r w:rsidR="0032085F">
              <w:rPr>
                <w:noProof/>
                <w:webHidden/>
              </w:rPr>
              <w:tab/>
            </w:r>
            <w:r w:rsidR="0032085F">
              <w:rPr>
                <w:noProof/>
                <w:webHidden/>
              </w:rPr>
              <w:fldChar w:fldCharType="begin"/>
            </w:r>
            <w:r w:rsidR="0032085F">
              <w:rPr>
                <w:noProof/>
                <w:webHidden/>
              </w:rPr>
              <w:instrText xml:space="preserve"> PAGEREF _Toc497075411 \h </w:instrText>
            </w:r>
            <w:r w:rsidR="0032085F">
              <w:rPr>
                <w:noProof/>
                <w:webHidden/>
              </w:rPr>
            </w:r>
            <w:r w:rsidR="0032085F">
              <w:rPr>
                <w:noProof/>
                <w:webHidden/>
              </w:rPr>
              <w:fldChar w:fldCharType="separate"/>
            </w:r>
            <w:r w:rsidR="0032085F">
              <w:rPr>
                <w:noProof/>
                <w:webHidden/>
              </w:rPr>
              <w:t>5</w:t>
            </w:r>
            <w:r w:rsidR="0032085F">
              <w:rPr>
                <w:noProof/>
                <w:webHidden/>
              </w:rPr>
              <w:fldChar w:fldCharType="end"/>
            </w:r>
          </w:hyperlink>
        </w:p>
        <w:p w14:paraId="34C2A481" w14:textId="5E18E330" w:rsidR="0032085F" w:rsidRDefault="00C85055">
          <w:pPr>
            <w:pStyle w:val="TOC2"/>
            <w:tabs>
              <w:tab w:val="left" w:pos="1260"/>
              <w:tab w:val="right" w:leader="dot" w:pos="8296"/>
            </w:tabs>
            <w:rPr>
              <w:rFonts w:asciiTheme="minorHAnsi" w:eastAsiaTheme="minorEastAsia" w:hAnsiTheme="minorHAnsi" w:cstheme="minorBidi"/>
              <w:noProof/>
              <w:kern w:val="2"/>
            </w:rPr>
          </w:pPr>
          <w:hyperlink w:anchor="_Toc497075412" w:history="1">
            <w:r w:rsidR="0032085F" w:rsidRPr="007E08A3">
              <w:rPr>
                <w:rStyle w:val="aa"/>
                <w:noProof/>
              </w:rPr>
              <w:t>3.2</w:t>
            </w:r>
            <w:r w:rsidR="0032085F">
              <w:rPr>
                <w:rFonts w:asciiTheme="minorHAnsi" w:eastAsiaTheme="minorEastAsia" w:hAnsiTheme="minorHAnsi" w:cstheme="minorBidi"/>
                <w:noProof/>
                <w:kern w:val="2"/>
              </w:rPr>
              <w:tab/>
            </w:r>
            <w:r w:rsidR="0032085F" w:rsidRPr="007E08A3">
              <w:rPr>
                <w:rStyle w:val="aa"/>
                <w:noProof/>
              </w:rPr>
              <w:t>质量保证过程</w:t>
            </w:r>
            <w:r w:rsidR="0032085F">
              <w:rPr>
                <w:noProof/>
                <w:webHidden/>
              </w:rPr>
              <w:tab/>
            </w:r>
            <w:r w:rsidR="0032085F">
              <w:rPr>
                <w:noProof/>
                <w:webHidden/>
              </w:rPr>
              <w:fldChar w:fldCharType="begin"/>
            </w:r>
            <w:r w:rsidR="0032085F">
              <w:rPr>
                <w:noProof/>
                <w:webHidden/>
              </w:rPr>
              <w:instrText xml:space="preserve"> PAGEREF _Toc497075412 \h </w:instrText>
            </w:r>
            <w:r w:rsidR="0032085F">
              <w:rPr>
                <w:noProof/>
                <w:webHidden/>
              </w:rPr>
            </w:r>
            <w:r w:rsidR="0032085F">
              <w:rPr>
                <w:noProof/>
                <w:webHidden/>
              </w:rPr>
              <w:fldChar w:fldCharType="separate"/>
            </w:r>
            <w:r w:rsidR="0032085F">
              <w:rPr>
                <w:noProof/>
                <w:webHidden/>
              </w:rPr>
              <w:t>6</w:t>
            </w:r>
            <w:r w:rsidR="0032085F">
              <w:rPr>
                <w:noProof/>
                <w:webHidden/>
              </w:rPr>
              <w:fldChar w:fldCharType="end"/>
            </w:r>
          </w:hyperlink>
        </w:p>
        <w:p w14:paraId="2A2DBE0F" w14:textId="0938F3DD" w:rsidR="0032085F" w:rsidRDefault="00C85055">
          <w:pPr>
            <w:pStyle w:val="TOC1"/>
            <w:tabs>
              <w:tab w:val="left" w:pos="420"/>
              <w:tab w:val="right" w:leader="dot" w:pos="8296"/>
            </w:tabs>
            <w:rPr>
              <w:rFonts w:asciiTheme="minorHAnsi" w:eastAsiaTheme="minorEastAsia" w:hAnsiTheme="minorHAnsi" w:cstheme="minorBidi"/>
              <w:noProof/>
              <w:kern w:val="2"/>
            </w:rPr>
          </w:pPr>
          <w:hyperlink w:anchor="_Toc497075413" w:history="1">
            <w:r w:rsidR="0032085F" w:rsidRPr="007E08A3">
              <w:rPr>
                <w:rStyle w:val="aa"/>
                <w:noProof/>
              </w:rPr>
              <w:t>4</w:t>
            </w:r>
            <w:r w:rsidR="0032085F">
              <w:rPr>
                <w:rFonts w:asciiTheme="minorHAnsi" w:eastAsiaTheme="minorEastAsia" w:hAnsiTheme="minorHAnsi" w:cstheme="minorBidi"/>
                <w:noProof/>
                <w:kern w:val="2"/>
              </w:rPr>
              <w:tab/>
            </w:r>
            <w:r w:rsidR="0032085F" w:rsidRPr="007E08A3">
              <w:rPr>
                <w:rStyle w:val="aa"/>
                <w:noProof/>
              </w:rPr>
              <w:t>评审和检查</w:t>
            </w:r>
            <w:r w:rsidR="0032085F">
              <w:rPr>
                <w:noProof/>
                <w:webHidden/>
              </w:rPr>
              <w:tab/>
            </w:r>
            <w:r w:rsidR="0032085F">
              <w:rPr>
                <w:noProof/>
                <w:webHidden/>
              </w:rPr>
              <w:fldChar w:fldCharType="begin"/>
            </w:r>
            <w:r w:rsidR="0032085F">
              <w:rPr>
                <w:noProof/>
                <w:webHidden/>
              </w:rPr>
              <w:instrText xml:space="preserve"> PAGEREF _Toc497075413 \h </w:instrText>
            </w:r>
            <w:r w:rsidR="0032085F">
              <w:rPr>
                <w:noProof/>
                <w:webHidden/>
              </w:rPr>
            </w:r>
            <w:r w:rsidR="0032085F">
              <w:rPr>
                <w:noProof/>
                <w:webHidden/>
              </w:rPr>
              <w:fldChar w:fldCharType="separate"/>
            </w:r>
            <w:r w:rsidR="0032085F">
              <w:rPr>
                <w:noProof/>
                <w:webHidden/>
              </w:rPr>
              <w:t>6</w:t>
            </w:r>
            <w:r w:rsidR="0032085F">
              <w:rPr>
                <w:noProof/>
                <w:webHidden/>
              </w:rPr>
              <w:fldChar w:fldCharType="end"/>
            </w:r>
          </w:hyperlink>
        </w:p>
        <w:p w14:paraId="37E10D15" w14:textId="753843EE" w:rsidR="0032085F" w:rsidRDefault="00C85055">
          <w:pPr>
            <w:pStyle w:val="TOC1"/>
            <w:tabs>
              <w:tab w:val="left" w:pos="420"/>
              <w:tab w:val="right" w:leader="dot" w:pos="8296"/>
            </w:tabs>
            <w:rPr>
              <w:rFonts w:asciiTheme="minorHAnsi" w:eastAsiaTheme="minorEastAsia" w:hAnsiTheme="minorHAnsi" w:cstheme="minorBidi"/>
              <w:noProof/>
              <w:kern w:val="2"/>
            </w:rPr>
          </w:pPr>
          <w:hyperlink w:anchor="_Toc497075414" w:history="1">
            <w:r w:rsidR="0032085F" w:rsidRPr="007E08A3">
              <w:rPr>
                <w:rStyle w:val="aa"/>
                <w:noProof/>
              </w:rPr>
              <w:t>5</w:t>
            </w:r>
            <w:r w:rsidR="0032085F">
              <w:rPr>
                <w:rFonts w:asciiTheme="minorHAnsi" w:eastAsiaTheme="minorEastAsia" w:hAnsiTheme="minorHAnsi" w:cstheme="minorBidi"/>
                <w:noProof/>
                <w:kern w:val="2"/>
              </w:rPr>
              <w:tab/>
            </w:r>
            <w:r w:rsidR="0032085F" w:rsidRPr="007E08A3">
              <w:rPr>
                <w:rStyle w:val="aa"/>
                <w:noProof/>
              </w:rPr>
              <w:t>测试</w:t>
            </w:r>
            <w:r w:rsidR="0032085F">
              <w:rPr>
                <w:noProof/>
                <w:webHidden/>
              </w:rPr>
              <w:tab/>
            </w:r>
            <w:r w:rsidR="0032085F">
              <w:rPr>
                <w:noProof/>
                <w:webHidden/>
              </w:rPr>
              <w:fldChar w:fldCharType="begin"/>
            </w:r>
            <w:r w:rsidR="0032085F">
              <w:rPr>
                <w:noProof/>
                <w:webHidden/>
              </w:rPr>
              <w:instrText xml:space="preserve"> PAGEREF _Toc497075414 \h </w:instrText>
            </w:r>
            <w:r w:rsidR="0032085F">
              <w:rPr>
                <w:noProof/>
                <w:webHidden/>
              </w:rPr>
            </w:r>
            <w:r w:rsidR="0032085F">
              <w:rPr>
                <w:noProof/>
                <w:webHidden/>
              </w:rPr>
              <w:fldChar w:fldCharType="separate"/>
            </w:r>
            <w:r w:rsidR="0032085F">
              <w:rPr>
                <w:noProof/>
                <w:webHidden/>
              </w:rPr>
              <w:t>6</w:t>
            </w:r>
            <w:r w:rsidR="0032085F">
              <w:rPr>
                <w:noProof/>
                <w:webHidden/>
              </w:rPr>
              <w:fldChar w:fldCharType="end"/>
            </w:r>
          </w:hyperlink>
        </w:p>
        <w:p w14:paraId="4FBFAAFB" w14:textId="42CCF342" w:rsidR="0032085F" w:rsidRDefault="00C85055">
          <w:pPr>
            <w:pStyle w:val="TOC1"/>
            <w:tabs>
              <w:tab w:val="left" w:pos="420"/>
              <w:tab w:val="right" w:leader="dot" w:pos="8296"/>
            </w:tabs>
            <w:rPr>
              <w:rFonts w:asciiTheme="minorHAnsi" w:eastAsiaTheme="minorEastAsia" w:hAnsiTheme="minorHAnsi" w:cstheme="minorBidi"/>
              <w:noProof/>
              <w:kern w:val="2"/>
            </w:rPr>
          </w:pPr>
          <w:hyperlink w:anchor="_Toc497075415" w:history="1">
            <w:r w:rsidR="0032085F" w:rsidRPr="007E08A3">
              <w:rPr>
                <w:rStyle w:val="aa"/>
                <w:noProof/>
              </w:rPr>
              <w:t>6</w:t>
            </w:r>
            <w:r w:rsidR="0032085F">
              <w:rPr>
                <w:rFonts w:asciiTheme="minorHAnsi" w:eastAsiaTheme="minorEastAsia" w:hAnsiTheme="minorHAnsi" w:cstheme="minorBidi"/>
                <w:noProof/>
                <w:kern w:val="2"/>
              </w:rPr>
              <w:tab/>
            </w:r>
            <w:r w:rsidR="0032085F" w:rsidRPr="007E08A3">
              <w:rPr>
                <w:rStyle w:val="aa"/>
                <w:noProof/>
              </w:rPr>
              <w:t>问题报告和纠正措施</w:t>
            </w:r>
            <w:r w:rsidR="0032085F">
              <w:rPr>
                <w:noProof/>
                <w:webHidden/>
              </w:rPr>
              <w:tab/>
            </w:r>
            <w:r w:rsidR="0032085F">
              <w:rPr>
                <w:noProof/>
                <w:webHidden/>
              </w:rPr>
              <w:fldChar w:fldCharType="begin"/>
            </w:r>
            <w:r w:rsidR="0032085F">
              <w:rPr>
                <w:noProof/>
                <w:webHidden/>
              </w:rPr>
              <w:instrText xml:space="preserve"> PAGEREF _Toc497075415 \h </w:instrText>
            </w:r>
            <w:r w:rsidR="0032085F">
              <w:rPr>
                <w:noProof/>
                <w:webHidden/>
              </w:rPr>
            </w:r>
            <w:r w:rsidR="0032085F">
              <w:rPr>
                <w:noProof/>
                <w:webHidden/>
              </w:rPr>
              <w:fldChar w:fldCharType="separate"/>
            </w:r>
            <w:r w:rsidR="0032085F">
              <w:rPr>
                <w:noProof/>
                <w:webHidden/>
              </w:rPr>
              <w:t>6</w:t>
            </w:r>
            <w:r w:rsidR="0032085F">
              <w:rPr>
                <w:noProof/>
                <w:webHidden/>
              </w:rPr>
              <w:fldChar w:fldCharType="end"/>
            </w:r>
          </w:hyperlink>
        </w:p>
        <w:p w14:paraId="070F3C8C" w14:textId="7ADF7CB5" w:rsidR="0032085F" w:rsidRDefault="00C85055">
          <w:pPr>
            <w:pStyle w:val="TOC1"/>
            <w:tabs>
              <w:tab w:val="left" w:pos="420"/>
              <w:tab w:val="right" w:leader="dot" w:pos="8296"/>
            </w:tabs>
            <w:rPr>
              <w:rFonts w:asciiTheme="minorHAnsi" w:eastAsiaTheme="minorEastAsia" w:hAnsiTheme="minorHAnsi" w:cstheme="minorBidi"/>
              <w:noProof/>
              <w:kern w:val="2"/>
            </w:rPr>
          </w:pPr>
          <w:hyperlink w:anchor="_Toc497075416" w:history="1">
            <w:r w:rsidR="0032085F" w:rsidRPr="007E08A3">
              <w:rPr>
                <w:rStyle w:val="aa"/>
                <w:noProof/>
              </w:rPr>
              <w:t>7</w:t>
            </w:r>
            <w:r w:rsidR="0032085F">
              <w:rPr>
                <w:rFonts w:asciiTheme="minorHAnsi" w:eastAsiaTheme="minorEastAsia" w:hAnsiTheme="minorHAnsi" w:cstheme="minorBidi"/>
                <w:noProof/>
                <w:kern w:val="2"/>
              </w:rPr>
              <w:tab/>
            </w:r>
            <w:r w:rsidR="0032085F" w:rsidRPr="007E08A3">
              <w:rPr>
                <w:rStyle w:val="aa"/>
                <w:noProof/>
              </w:rPr>
              <w:t>工具，技术和方法</w:t>
            </w:r>
            <w:r w:rsidR="0032085F">
              <w:rPr>
                <w:noProof/>
                <w:webHidden/>
              </w:rPr>
              <w:tab/>
            </w:r>
            <w:r w:rsidR="0032085F">
              <w:rPr>
                <w:noProof/>
                <w:webHidden/>
              </w:rPr>
              <w:fldChar w:fldCharType="begin"/>
            </w:r>
            <w:r w:rsidR="0032085F">
              <w:rPr>
                <w:noProof/>
                <w:webHidden/>
              </w:rPr>
              <w:instrText xml:space="preserve"> PAGEREF _Toc497075416 \h </w:instrText>
            </w:r>
            <w:r w:rsidR="0032085F">
              <w:rPr>
                <w:noProof/>
                <w:webHidden/>
              </w:rPr>
            </w:r>
            <w:r w:rsidR="0032085F">
              <w:rPr>
                <w:noProof/>
                <w:webHidden/>
              </w:rPr>
              <w:fldChar w:fldCharType="separate"/>
            </w:r>
            <w:r w:rsidR="0032085F">
              <w:rPr>
                <w:noProof/>
                <w:webHidden/>
              </w:rPr>
              <w:t>6</w:t>
            </w:r>
            <w:r w:rsidR="0032085F">
              <w:rPr>
                <w:noProof/>
                <w:webHidden/>
              </w:rPr>
              <w:fldChar w:fldCharType="end"/>
            </w:r>
          </w:hyperlink>
        </w:p>
        <w:p w14:paraId="6E9286C5" w14:textId="425ACFDF" w:rsidR="0032085F" w:rsidRDefault="00C85055">
          <w:pPr>
            <w:pStyle w:val="TOC1"/>
            <w:tabs>
              <w:tab w:val="left" w:pos="420"/>
              <w:tab w:val="right" w:leader="dot" w:pos="8296"/>
            </w:tabs>
            <w:rPr>
              <w:rFonts w:asciiTheme="minorHAnsi" w:eastAsiaTheme="minorEastAsia" w:hAnsiTheme="minorHAnsi" w:cstheme="minorBidi"/>
              <w:noProof/>
              <w:kern w:val="2"/>
            </w:rPr>
          </w:pPr>
          <w:hyperlink w:anchor="_Toc497075417" w:history="1">
            <w:r w:rsidR="0032085F" w:rsidRPr="007E08A3">
              <w:rPr>
                <w:rStyle w:val="aa"/>
                <w:noProof/>
              </w:rPr>
              <w:t>8</w:t>
            </w:r>
            <w:r w:rsidR="0032085F">
              <w:rPr>
                <w:rFonts w:asciiTheme="minorHAnsi" w:eastAsiaTheme="minorEastAsia" w:hAnsiTheme="minorHAnsi" w:cstheme="minorBidi"/>
                <w:noProof/>
                <w:kern w:val="2"/>
              </w:rPr>
              <w:tab/>
            </w:r>
            <w:r w:rsidR="0032085F" w:rsidRPr="007E08A3">
              <w:rPr>
                <w:rStyle w:val="aa"/>
                <w:noProof/>
              </w:rPr>
              <w:t>记录收集，维护和保留</w:t>
            </w:r>
            <w:r w:rsidR="0032085F">
              <w:rPr>
                <w:noProof/>
                <w:webHidden/>
              </w:rPr>
              <w:tab/>
            </w:r>
            <w:r w:rsidR="0032085F">
              <w:rPr>
                <w:noProof/>
                <w:webHidden/>
              </w:rPr>
              <w:fldChar w:fldCharType="begin"/>
            </w:r>
            <w:r w:rsidR="0032085F">
              <w:rPr>
                <w:noProof/>
                <w:webHidden/>
              </w:rPr>
              <w:instrText xml:space="preserve"> PAGEREF _Toc497075417 \h </w:instrText>
            </w:r>
            <w:r w:rsidR="0032085F">
              <w:rPr>
                <w:noProof/>
                <w:webHidden/>
              </w:rPr>
            </w:r>
            <w:r w:rsidR="0032085F">
              <w:rPr>
                <w:noProof/>
                <w:webHidden/>
              </w:rPr>
              <w:fldChar w:fldCharType="separate"/>
            </w:r>
            <w:r w:rsidR="0032085F">
              <w:rPr>
                <w:noProof/>
                <w:webHidden/>
              </w:rPr>
              <w:t>6</w:t>
            </w:r>
            <w:r w:rsidR="0032085F">
              <w:rPr>
                <w:noProof/>
                <w:webHidden/>
              </w:rPr>
              <w:fldChar w:fldCharType="end"/>
            </w:r>
          </w:hyperlink>
        </w:p>
        <w:p w14:paraId="06493173" w14:textId="07926CDB" w:rsidR="0032085F" w:rsidRDefault="00C85055">
          <w:pPr>
            <w:pStyle w:val="TOC1"/>
            <w:tabs>
              <w:tab w:val="left" w:pos="420"/>
              <w:tab w:val="right" w:leader="dot" w:pos="8296"/>
            </w:tabs>
            <w:rPr>
              <w:rFonts w:asciiTheme="minorHAnsi" w:eastAsiaTheme="minorEastAsia" w:hAnsiTheme="minorHAnsi" w:cstheme="minorBidi"/>
              <w:noProof/>
              <w:kern w:val="2"/>
            </w:rPr>
          </w:pPr>
          <w:hyperlink w:anchor="_Toc497075418" w:history="1">
            <w:r w:rsidR="0032085F" w:rsidRPr="007E08A3">
              <w:rPr>
                <w:rStyle w:val="aa"/>
                <w:noProof/>
              </w:rPr>
              <w:t>9</w:t>
            </w:r>
            <w:r w:rsidR="0032085F">
              <w:rPr>
                <w:rFonts w:asciiTheme="minorHAnsi" w:eastAsiaTheme="minorEastAsia" w:hAnsiTheme="minorHAnsi" w:cstheme="minorBidi"/>
                <w:noProof/>
                <w:kern w:val="2"/>
              </w:rPr>
              <w:tab/>
            </w:r>
            <w:r w:rsidR="0032085F" w:rsidRPr="007E08A3">
              <w:rPr>
                <w:rStyle w:val="aa"/>
                <w:noProof/>
              </w:rPr>
              <w:t>培训</w:t>
            </w:r>
            <w:r w:rsidR="0032085F">
              <w:rPr>
                <w:noProof/>
                <w:webHidden/>
              </w:rPr>
              <w:tab/>
            </w:r>
            <w:r w:rsidR="0032085F">
              <w:rPr>
                <w:noProof/>
                <w:webHidden/>
              </w:rPr>
              <w:fldChar w:fldCharType="begin"/>
            </w:r>
            <w:r w:rsidR="0032085F">
              <w:rPr>
                <w:noProof/>
                <w:webHidden/>
              </w:rPr>
              <w:instrText xml:space="preserve"> PAGEREF _Toc497075418 \h </w:instrText>
            </w:r>
            <w:r w:rsidR="0032085F">
              <w:rPr>
                <w:noProof/>
                <w:webHidden/>
              </w:rPr>
            </w:r>
            <w:r w:rsidR="0032085F">
              <w:rPr>
                <w:noProof/>
                <w:webHidden/>
              </w:rPr>
              <w:fldChar w:fldCharType="separate"/>
            </w:r>
            <w:r w:rsidR="0032085F">
              <w:rPr>
                <w:noProof/>
                <w:webHidden/>
              </w:rPr>
              <w:t>6</w:t>
            </w:r>
            <w:r w:rsidR="0032085F">
              <w:rPr>
                <w:noProof/>
                <w:webHidden/>
              </w:rPr>
              <w:fldChar w:fldCharType="end"/>
            </w:r>
          </w:hyperlink>
        </w:p>
        <w:p w14:paraId="40FAC23F" w14:textId="12928A0A" w:rsidR="0032085F" w:rsidRDefault="00C85055">
          <w:pPr>
            <w:pStyle w:val="TOC1"/>
            <w:tabs>
              <w:tab w:val="left" w:pos="840"/>
              <w:tab w:val="right" w:leader="dot" w:pos="8296"/>
            </w:tabs>
            <w:rPr>
              <w:rFonts w:asciiTheme="minorHAnsi" w:eastAsiaTheme="minorEastAsia" w:hAnsiTheme="minorHAnsi" w:cstheme="minorBidi"/>
              <w:noProof/>
              <w:kern w:val="2"/>
            </w:rPr>
          </w:pPr>
          <w:hyperlink w:anchor="_Toc497075419" w:history="1">
            <w:r w:rsidR="0032085F" w:rsidRPr="007E08A3">
              <w:rPr>
                <w:rStyle w:val="aa"/>
                <w:noProof/>
              </w:rPr>
              <w:t>10</w:t>
            </w:r>
            <w:r w:rsidR="0032085F">
              <w:rPr>
                <w:rFonts w:asciiTheme="minorHAnsi" w:eastAsiaTheme="minorEastAsia" w:hAnsiTheme="minorHAnsi" w:cstheme="minorBidi"/>
                <w:noProof/>
                <w:kern w:val="2"/>
              </w:rPr>
              <w:tab/>
            </w:r>
            <w:r w:rsidR="0032085F" w:rsidRPr="007E08A3">
              <w:rPr>
                <w:rStyle w:val="aa"/>
                <w:noProof/>
              </w:rPr>
              <w:t>风险管理</w:t>
            </w:r>
            <w:r w:rsidR="0032085F">
              <w:rPr>
                <w:noProof/>
                <w:webHidden/>
              </w:rPr>
              <w:tab/>
            </w:r>
            <w:r w:rsidR="0032085F">
              <w:rPr>
                <w:noProof/>
                <w:webHidden/>
              </w:rPr>
              <w:fldChar w:fldCharType="begin"/>
            </w:r>
            <w:r w:rsidR="0032085F">
              <w:rPr>
                <w:noProof/>
                <w:webHidden/>
              </w:rPr>
              <w:instrText xml:space="preserve"> PAGEREF _Toc497075419 \h </w:instrText>
            </w:r>
            <w:r w:rsidR="0032085F">
              <w:rPr>
                <w:noProof/>
                <w:webHidden/>
              </w:rPr>
            </w:r>
            <w:r w:rsidR="0032085F">
              <w:rPr>
                <w:noProof/>
                <w:webHidden/>
              </w:rPr>
              <w:fldChar w:fldCharType="separate"/>
            </w:r>
            <w:r w:rsidR="0032085F">
              <w:rPr>
                <w:noProof/>
                <w:webHidden/>
              </w:rPr>
              <w:t>6</w:t>
            </w:r>
            <w:r w:rsidR="0032085F">
              <w:rPr>
                <w:noProof/>
                <w:webHidden/>
              </w:rPr>
              <w:fldChar w:fldCharType="end"/>
            </w:r>
          </w:hyperlink>
        </w:p>
        <w:p w14:paraId="6EFAD0F0" w14:textId="07BAC10B" w:rsidR="0032085F" w:rsidRDefault="00C85055">
          <w:pPr>
            <w:pStyle w:val="TOC1"/>
            <w:tabs>
              <w:tab w:val="right" w:leader="dot" w:pos="8296"/>
            </w:tabs>
            <w:rPr>
              <w:rFonts w:asciiTheme="minorHAnsi" w:eastAsiaTheme="minorEastAsia" w:hAnsiTheme="minorHAnsi" w:cstheme="minorBidi"/>
              <w:noProof/>
              <w:kern w:val="2"/>
            </w:rPr>
          </w:pPr>
          <w:hyperlink w:anchor="_Toc497075420" w:history="1">
            <w:r w:rsidR="0032085F" w:rsidRPr="007E08A3">
              <w:rPr>
                <w:rStyle w:val="aa"/>
                <w:noProof/>
              </w:rPr>
              <w:t>附录</w:t>
            </w:r>
            <w:r w:rsidR="0032085F">
              <w:rPr>
                <w:noProof/>
                <w:webHidden/>
              </w:rPr>
              <w:tab/>
            </w:r>
            <w:r w:rsidR="0032085F">
              <w:rPr>
                <w:noProof/>
                <w:webHidden/>
              </w:rPr>
              <w:fldChar w:fldCharType="begin"/>
            </w:r>
            <w:r w:rsidR="0032085F">
              <w:rPr>
                <w:noProof/>
                <w:webHidden/>
              </w:rPr>
              <w:instrText xml:space="preserve"> PAGEREF _Toc497075420 \h </w:instrText>
            </w:r>
            <w:r w:rsidR="0032085F">
              <w:rPr>
                <w:noProof/>
                <w:webHidden/>
              </w:rPr>
            </w:r>
            <w:r w:rsidR="0032085F">
              <w:rPr>
                <w:noProof/>
                <w:webHidden/>
              </w:rPr>
              <w:fldChar w:fldCharType="separate"/>
            </w:r>
            <w:r w:rsidR="0032085F">
              <w:rPr>
                <w:noProof/>
                <w:webHidden/>
              </w:rPr>
              <w:t>6</w:t>
            </w:r>
            <w:r w:rsidR="0032085F">
              <w:rPr>
                <w:noProof/>
                <w:webHidden/>
              </w:rPr>
              <w:fldChar w:fldCharType="end"/>
            </w:r>
          </w:hyperlink>
        </w:p>
        <w:p w14:paraId="272E702A" w14:textId="08029D52" w:rsidR="0032085F" w:rsidRDefault="00C85055">
          <w:pPr>
            <w:pStyle w:val="TOC2"/>
            <w:tabs>
              <w:tab w:val="right" w:leader="dot" w:pos="8296"/>
            </w:tabs>
            <w:rPr>
              <w:rFonts w:asciiTheme="minorHAnsi" w:eastAsiaTheme="minorEastAsia" w:hAnsiTheme="minorHAnsi" w:cstheme="minorBidi"/>
              <w:noProof/>
              <w:kern w:val="2"/>
            </w:rPr>
          </w:pPr>
          <w:hyperlink w:anchor="_Toc497075421" w:history="1">
            <w:r w:rsidR="0032085F" w:rsidRPr="007E08A3">
              <w:rPr>
                <w:rStyle w:val="aa"/>
                <w:noProof/>
              </w:rPr>
              <w:t>附表1:问题报告单</w:t>
            </w:r>
            <w:r w:rsidR="0032085F">
              <w:rPr>
                <w:noProof/>
                <w:webHidden/>
              </w:rPr>
              <w:tab/>
            </w:r>
            <w:r w:rsidR="0032085F">
              <w:rPr>
                <w:noProof/>
                <w:webHidden/>
              </w:rPr>
              <w:fldChar w:fldCharType="begin"/>
            </w:r>
            <w:r w:rsidR="0032085F">
              <w:rPr>
                <w:noProof/>
                <w:webHidden/>
              </w:rPr>
              <w:instrText xml:space="preserve"> PAGEREF _Toc497075421 \h </w:instrText>
            </w:r>
            <w:r w:rsidR="0032085F">
              <w:rPr>
                <w:noProof/>
                <w:webHidden/>
              </w:rPr>
            </w:r>
            <w:r w:rsidR="0032085F">
              <w:rPr>
                <w:noProof/>
                <w:webHidden/>
              </w:rPr>
              <w:fldChar w:fldCharType="separate"/>
            </w:r>
            <w:r w:rsidR="0032085F">
              <w:rPr>
                <w:noProof/>
                <w:webHidden/>
              </w:rPr>
              <w:t>6</w:t>
            </w:r>
            <w:r w:rsidR="0032085F">
              <w:rPr>
                <w:noProof/>
                <w:webHidden/>
              </w:rPr>
              <w:fldChar w:fldCharType="end"/>
            </w:r>
          </w:hyperlink>
        </w:p>
        <w:p w14:paraId="3B91C12B" w14:textId="3BAD3471" w:rsidR="0032085F" w:rsidRDefault="00C85055">
          <w:pPr>
            <w:pStyle w:val="TOC2"/>
            <w:tabs>
              <w:tab w:val="right" w:leader="dot" w:pos="8296"/>
            </w:tabs>
            <w:rPr>
              <w:rFonts w:asciiTheme="minorHAnsi" w:eastAsiaTheme="minorEastAsia" w:hAnsiTheme="minorHAnsi" w:cstheme="minorBidi"/>
              <w:noProof/>
              <w:kern w:val="2"/>
            </w:rPr>
          </w:pPr>
          <w:hyperlink w:anchor="_Toc497075422" w:history="1">
            <w:r w:rsidR="0032085F" w:rsidRPr="007E08A3">
              <w:rPr>
                <w:rStyle w:val="aa"/>
                <w:noProof/>
              </w:rPr>
              <w:t>附表2：设计变更报告单</w:t>
            </w:r>
            <w:r w:rsidR="0032085F">
              <w:rPr>
                <w:noProof/>
                <w:webHidden/>
              </w:rPr>
              <w:tab/>
            </w:r>
            <w:r w:rsidR="0032085F">
              <w:rPr>
                <w:noProof/>
                <w:webHidden/>
              </w:rPr>
              <w:fldChar w:fldCharType="begin"/>
            </w:r>
            <w:r w:rsidR="0032085F">
              <w:rPr>
                <w:noProof/>
                <w:webHidden/>
              </w:rPr>
              <w:instrText xml:space="preserve"> PAGEREF _Toc497075422 \h </w:instrText>
            </w:r>
            <w:r w:rsidR="0032085F">
              <w:rPr>
                <w:noProof/>
                <w:webHidden/>
              </w:rPr>
            </w:r>
            <w:r w:rsidR="0032085F">
              <w:rPr>
                <w:noProof/>
                <w:webHidden/>
              </w:rPr>
              <w:fldChar w:fldCharType="separate"/>
            </w:r>
            <w:r w:rsidR="0032085F">
              <w:rPr>
                <w:noProof/>
                <w:webHidden/>
              </w:rPr>
              <w:t>7</w:t>
            </w:r>
            <w:r w:rsidR="0032085F">
              <w:rPr>
                <w:noProof/>
                <w:webHidden/>
              </w:rPr>
              <w:fldChar w:fldCharType="end"/>
            </w:r>
          </w:hyperlink>
        </w:p>
        <w:p w14:paraId="61AC5427" w14:textId="7C78C69B" w:rsidR="0032085F" w:rsidRDefault="00C85055">
          <w:pPr>
            <w:pStyle w:val="TOC2"/>
            <w:tabs>
              <w:tab w:val="right" w:leader="dot" w:pos="8296"/>
            </w:tabs>
            <w:rPr>
              <w:rFonts w:asciiTheme="minorHAnsi" w:eastAsiaTheme="minorEastAsia" w:hAnsiTheme="minorHAnsi" w:cstheme="minorBidi"/>
              <w:noProof/>
              <w:kern w:val="2"/>
            </w:rPr>
          </w:pPr>
          <w:hyperlink w:anchor="_Toc497075423" w:history="1">
            <w:r w:rsidR="0032085F" w:rsidRPr="007E08A3">
              <w:rPr>
                <w:rStyle w:val="aa"/>
                <w:noProof/>
              </w:rPr>
              <w:t>附表3:计划修订申请单</w:t>
            </w:r>
            <w:r w:rsidR="0032085F">
              <w:rPr>
                <w:noProof/>
                <w:webHidden/>
              </w:rPr>
              <w:tab/>
            </w:r>
            <w:r w:rsidR="0032085F">
              <w:rPr>
                <w:noProof/>
                <w:webHidden/>
              </w:rPr>
              <w:fldChar w:fldCharType="begin"/>
            </w:r>
            <w:r w:rsidR="0032085F">
              <w:rPr>
                <w:noProof/>
                <w:webHidden/>
              </w:rPr>
              <w:instrText xml:space="preserve"> PAGEREF _Toc497075423 \h </w:instrText>
            </w:r>
            <w:r w:rsidR="0032085F">
              <w:rPr>
                <w:noProof/>
                <w:webHidden/>
              </w:rPr>
            </w:r>
            <w:r w:rsidR="0032085F">
              <w:rPr>
                <w:noProof/>
                <w:webHidden/>
              </w:rPr>
              <w:fldChar w:fldCharType="separate"/>
            </w:r>
            <w:r w:rsidR="0032085F">
              <w:rPr>
                <w:noProof/>
                <w:webHidden/>
              </w:rPr>
              <w:t>8</w:t>
            </w:r>
            <w:r w:rsidR="0032085F">
              <w:rPr>
                <w:noProof/>
                <w:webHidden/>
              </w:rPr>
              <w:fldChar w:fldCharType="end"/>
            </w:r>
          </w:hyperlink>
        </w:p>
        <w:p w14:paraId="2B254B97" w14:textId="795F3DC9" w:rsidR="0032085F" w:rsidRDefault="00C85055">
          <w:pPr>
            <w:pStyle w:val="TOC2"/>
            <w:tabs>
              <w:tab w:val="right" w:leader="dot" w:pos="8296"/>
            </w:tabs>
            <w:rPr>
              <w:rFonts w:asciiTheme="minorHAnsi" w:eastAsiaTheme="minorEastAsia" w:hAnsiTheme="minorHAnsi" w:cstheme="minorBidi"/>
              <w:noProof/>
              <w:kern w:val="2"/>
            </w:rPr>
          </w:pPr>
          <w:hyperlink w:anchor="_Toc497075424" w:history="1">
            <w:r w:rsidR="0032085F" w:rsidRPr="007E08A3">
              <w:rPr>
                <w:rStyle w:val="aa"/>
                <w:noProof/>
              </w:rPr>
              <w:t>附表4:项目月报表</w:t>
            </w:r>
            <w:r w:rsidR="0032085F">
              <w:rPr>
                <w:noProof/>
                <w:webHidden/>
              </w:rPr>
              <w:tab/>
            </w:r>
            <w:r w:rsidR="0032085F">
              <w:rPr>
                <w:noProof/>
                <w:webHidden/>
              </w:rPr>
              <w:fldChar w:fldCharType="begin"/>
            </w:r>
            <w:r w:rsidR="0032085F">
              <w:rPr>
                <w:noProof/>
                <w:webHidden/>
              </w:rPr>
              <w:instrText xml:space="preserve"> PAGEREF _Toc497075424 \h </w:instrText>
            </w:r>
            <w:r w:rsidR="0032085F">
              <w:rPr>
                <w:noProof/>
                <w:webHidden/>
              </w:rPr>
            </w:r>
            <w:r w:rsidR="0032085F">
              <w:rPr>
                <w:noProof/>
                <w:webHidden/>
              </w:rPr>
              <w:fldChar w:fldCharType="separate"/>
            </w:r>
            <w:r w:rsidR="0032085F">
              <w:rPr>
                <w:noProof/>
                <w:webHidden/>
              </w:rPr>
              <w:t>8</w:t>
            </w:r>
            <w:r w:rsidR="0032085F">
              <w:rPr>
                <w:noProof/>
                <w:webHidden/>
              </w:rPr>
              <w:fldChar w:fldCharType="end"/>
            </w:r>
          </w:hyperlink>
        </w:p>
        <w:p w14:paraId="50D19727" w14:textId="5CBEB04D" w:rsidR="0032085F" w:rsidRDefault="00C85055">
          <w:pPr>
            <w:pStyle w:val="TOC2"/>
            <w:tabs>
              <w:tab w:val="right" w:leader="dot" w:pos="8296"/>
            </w:tabs>
            <w:rPr>
              <w:rFonts w:asciiTheme="minorHAnsi" w:eastAsiaTheme="minorEastAsia" w:hAnsiTheme="minorHAnsi" w:cstheme="minorBidi"/>
              <w:noProof/>
              <w:kern w:val="2"/>
            </w:rPr>
          </w:pPr>
          <w:hyperlink w:anchor="_Toc497075425" w:history="1">
            <w:r w:rsidR="0032085F" w:rsidRPr="007E08A3">
              <w:rPr>
                <w:rStyle w:val="aa"/>
                <w:noProof/>
              </w:rPr>
              <w:t>附表5：设计评审报告</w:t>
            </w:r>
            <w:r w:rsidR="0032085F">
              <w:rPr>
                <w:noProof/>
                <w:webHidden/>
              </w:rPr>
              <w:tab/>
            </w:r>
            <w:r w:rsidR="0032085F">
              <w:rPr>
                <w:noProof/>
                <w:webHidden/>
              </w:rPr>
              <w:fldChar w:fldCharType="begin"/>
            </w:r>
            <w:r w:rsidR="0032085F">
              <w:rPr>
                <w:noProof/>
                <w:webHidden/>
              </w:rPr>
              <w:instrText xml:space="preserve"> PAGEREF _Toc497075425 \h </w:instrText>
            </w:r>
            <w:r w:rsidR="0032085F">
              <w:rPr>
                <w:noProof/>
                <w:webHidden/>
              </w:rPr>
            </w:r>
            <w:r w:rsidR="0032085F">
              <w:rPr>
                <w:noProof/>
                <w:webHidden/>
              </w:rPr>
              <w:fldChar w:fldCharType="separate"/>
            </w:r>
            <w:r w:rsidR="0032085F">
              <w:rPr>
                <w:noProof/>
                <w:webHidden/>
              </w:rPr>
              <w:t>9</w:t>
            </w:r>
            <w:r w:rsidR="0032085F">
              <w:rPr>
                <w:noProof/>
                <w:webHidden/>
              </w:rPr>
              <w:fldChar w:fldCharType="end"/>
            </w:r>
          </w:hyperlink>
        </w:p>
        <w:p w14:paraId="13A08EF5" w14:textId="6C95610D" w:rsidR="0032085F" w:rsidRDefault="00C85055">
          <w:pPr>
            <w:pStyle w:val="TOC2"/>
            <w:tabs>
              <w:tab w:val="right" w:leader="dot" w:pos="8296"/>
            </w:tabs>
            <w:rPr>
              <w:rFonts w:asciiTheme="minorHAnsi" w:eastAsiaTheme="minorEastAsia" w:hAnsiTheme="minorHAnsi" w:cstheme="minorBidi"/>
              <w:noProof/>
              <w:kern w:val="2"/>
            </w:rPr>
          </w:pPr>
          <w:hyperlink w:anchor="_Toc497075426" w:history="1">
            <w:r w:rsidR="0032085F" w:rsidRPr="007E08A3">
              <w:rPr>
                <w:rStyle w:val="aa"/>
                <w:noProof/>
              </w:rPr>
              <w:t>附表6：评审人员名单</w:t>
            </w:r>
            <w:r w:rsidR="0032085F">
              <w:rPr>
                <w:noProof/>
                <w:webHidden/>
              </w:rPr>
              <w:tab/>
            </w:r>
            <w:r w:rsidR="0032085F">
              <w:rPr>
                <w:noProof/>
                <w:webHidden/>
              </w:rPr>
              <w:fldChar w:fldCharType="begin"/>
            </w:r>
            <w:r w:rsidR="0032085F">
              <w:rPr>
                <w:noProof/>
                <w:webHidden/>
              </w:rPr>
              <w:instrText xml:space="preserve"> PAGEREF _Toc497075426 \h </w:instrText>
            </w:r>
            <w:r w:rsidR="0032085F">
              <w:rPr>
                <w:noProof/>
                <w:webHidden/>
              </w:rPr>
            </w:r>
            <w:r w:rsidR="0032085F">
              <w:rPr>
                <w:noProof/>
                <w:webHidden/>
              </w:rPr>
              <w:fldChar w:fldCharType="separate"/>
            </w:r>
            <w:r w:rsidR="0032085F">
              <w:rPr>
                <w:noProof/>
                <w:webHidden/>
              </w:rPr>
              <w:t>9</w:t>
            </w:r>
            <w:r w:rsidR="0032085F">
              <w:rPr>
                <w:noProof/>
                <w:webHidden/>
              </w:rPr>
              <w:fldChar w:fldCharType="end"/>
            </w:r>
          </w:hyperlink>
        </w:p>
        <w:p w14:paraId="7DCCFA08" w14:textId="46A68078" w:rsidR="00E119E2" w:rsidRDefault="00E119E2">
          <w:r>
            <w:rPr>
              <w:b/>
              <w:bCs/>
              <w:lang w:val="zh-CN"/>
            </w:rPr>
            <w:fldChar w:fldCharType="end"/>
          </w:r>
        </w:p>
      </w:sdtContent>
    </w:sdt>
    <w:p w14:paraId="145DA16B" w14:textId="16DBB73C" w:rsidR="00E119E2" w:rsidRDefault="00E119E2"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E721CC7" w14:textId="48C3505E" w:rsidR="00E119E2" w:rsidRDefault="00E119E2"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7EEEF35" w14:textId="57D2AF4A" w:rsidR="003A2E6A" w:rsidRDefault="003A2E6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89B9E79" w14:textId="0BC0DB70" w:rsidR="003A2E6A" w:rsidRDefault="003A2E6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0AF0519" w14:textId="6E435058" w:rsidR="003A2E6A" w:rsidRDefault="003A2E6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76E2666" w14:textId="2070E661" w:rsidR="003A2E6A" w:rsidRDefault="003A2E6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642E132" w14:textId="57B86F47" w:rsidR="003A2E6A" w:rsidRDefault="003A2E6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991D93F" w14:textId="1EE0EE53" w:rsidR="003A2E6A" w:rsidRDefault="003A2E6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36239728" w14:textId="30795EA1" w:rsidR="003A2E6A" w:rsidRDefault="003A2E6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3B301DDB" w14:textId="4D05870A" w:rsidR="003A2E6A" w:rsidRDefault="003A2E6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81A65AB" w14:textId="1CDCD346" w:rsidR="003A2E6A" w:rsidRDefault="003A2E6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EA1D6B4" w14:textId="17B774FD" w:rsidR="003A2E6A" w:rsidRDefault="003A2E6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740FC667" w14:textId="23F63512" w:rsidR="003A2E6A" w:rsidRDefault="003A2E6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375EAB36" w14:textId="4A77AFE0" w:rsidR="003A2E6A" w:rsidRDefault="003A2E6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BCD73F8" w14:textId="74C2ACBE" w:rsidR="003A2E6A" w:rsidRDefault="003A2E6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B69ED48" w14:textId="06DFF6BF" w:rsidR="003A2E6A" w:rsidRDefault="003A2E6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909BE93" w14:textId="50D19EA5" w:rsidR="003A2E6A" w:rsidRDefault="003A2E6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14C00CF7" w14:textId="169D0C59" w:rsidR="003A2E6A" w:rsidRDefault="003A2E6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79017026" w14:textId="45AF27EE" w:rsidR="003A2E6A" w:rsidRDefault="003A2E6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D93C6E2" w14:textId="77777777" w:rsidR="00B46F2F" w:rsidRPr="004E487F" w:rsidRDefault="00B46F2F" w:rsidP="00B46F2F">
      <w:pPr>
        <w:pStyle w:val="a"/>
        <w:numPr>
          <w:ilvl w:val="0"/>
          <w:numId w:val="6"/>
        </w:numPr>
      </w:pPr>
      <w:bookmarkStart w:id="12" w:name="_Toc465606253"/>
      <w:bookmarkStart w:id="13" w:name="_Toc497521678"/>
      <w:r>
        <w:lastRenderedPageBreak/>
        <w:t>引言</w:t>
      </w:r>
      <w:bookmarkEnd w:id="12"/>
      <w:bookmarkEnd w:id="13"/>
    </w:p>
    <w:p w14:paraId="79417B3A" w14:textId="60FC4A33" w:rsidR="00B46F2F" w:rsidRDefault="00B46F2F" w:rsidP="00B46F2F">
      <w:pPr>
        <w:pStyle w:val="a0"/>
        <w:numPr>
          <w:ilvl w:val="1"/>
          <w:numId w:val="6"/>
        </w:numPr>
        <w:ind w:left="992" w:hanging="567"/>
      </w:pPr>
      <w:bookmarkStart w:id="14" w:name="_Toc465606255"/>
      <w:bookmarkStart w:id="15" w:name="_Toc497521679"/>
      <w:r>
        <w:t>概述</w:t>
      </w:r>
      <w:bookmarkEnd w:id="14"/>
      <w:bookmarkEnd w:id="15"/>
    </w:p>
    <w:p w14:paraId="49B771E6" w14:textId="16A704D0" w:rsidR="008E765E" w:rsidRPr="008E765E" w:rsidRDefault="008E765E" w:rsidP="008E765E">
      <w:pPr>
        <w:rPr>
          <w:rFonts w:hint="eastAsia"/>
        </w:rPr>
      </w:pPr>
      <w:r w:rsidRPr="008E765E">
        <w:rPr>
          <w:rFonts w:hint="eastAsia"/>
        </w:rPr>
        <w:t>“软件工程系列课程教学辅助网站”是软件工程相关课程教学和学习的辅助工具，要求能够做到以下方面：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8E765E">
        <w:t xml:space="preserve"> ；能够使对该课程感兴趣的学生了解软件工程各个子领域的发展情况以及教师的情况。该网站能够推动项目管理,需求工程,对象建模等软件工程学科的发展。</w:t>
      </w:r>
    </w:p>
    <w:p w14:paraId="37D22DBB" w14:textId="207054FD" w:rsidR="00B46F2F" w:rsidRDefault="00B46F2F" w:rsidP="00B46F2F">
      <w:pPr>
        <w:pStyle w:val="a0"/>
        <w:numPr>
          <w:ilvl w:val="1"/>
          <w:numId w:val="6"/>
        </w:numPr>
        <w:ind w:left="992" w:hanging="567"/>
      </w:pPr>
      <w:bookmarkStart w:id="16" w:name="_Toc497521680"/>
      <w:r>
        <w:rPr>
          <w:rFonts w:hint="eastAsia"/>
        </w:rPr>
        <w:t>目标</w:t>
      </w:r>
      <w:bookmarkEnd w:id="16"/>
    </w:p>
    <w:p w14:paraId="107934F2" w14:textId="3DA79930" w:rsidR="008E765E" w:rsidRPr="008E765E" w:rsidRDefault="008E765E" w:rsidP="008E765E">
      <w:pPr>
        <w:rPr>
          <w:rFonts w:hint="eastAsia"/>
        </w:rPr>
      </w:pPr>
      <w:r w:rsidRPr="008E765E">
        <w:tab/>
        <w:t>一方面，虽然如今有很多教学网站，但是专门针对一门新开的大学课程和一位专门的教师；又为学生之间提供交流平台的网站为数不多。因此，该项目的目标是：实现这个网站作为一个开课的辅助工具，有利于教师的教学和学生的学习；也为软件工程系列课程的成熟记录下足迹。另一方面，这个网站可以作为热爱软件工程爱好者的交流平台，通过分享经验交流心得，提高大家的知识。</w:t>
      </w:r>
    </w:p>
    <w:p w14:paraId="1C225831" w14:textId="77777777" w:rsidR="00B46F2F" w:rsidRDefault="00B46F2F" w:rsidP="00B46F2F">
      <w:pPr>
        <w:pStyle w:val="a0"/>
        <w:numPr>
          <w:ilvl w:val="1"/>
          <w:numId w:val="6"/>
        </w:numPr>
        <w:ind w:left="992" w:hanging="567"/>
      </w:pPr>
      <w:bookmarkStart w:id="17" w:name="_Toc497521681"/>
      <w:r>
        <w:t>定义</w:t>
      </w:r>
      <w:bookmarkEnd w:id="17"/>
    </w:p>
    <w:tbl>
      <w:tblPr>
        <w:tblStyle w:val="aff1"/>
        <w:tblW w:w="0" w:type="auto"/>
        <w:tblLook w:val="04A0" w:firstRow="1" w:lastRow="0" w:firstColumn="1" w:lastColumn="0" w:noHBand="0" w:noVBand="1"/>
      </w:tblPr>
      <w:tblGrid>
        <w:gridCol w:w="2405"/>
        <w:gridCol w:w="5891"/>
      </w:tblGrid>
      <w:tr w:rsidR="00B46F2F" w:rsidRPr="004F3A1F" w14:paraId="428A7EF7" w14:textId="77777777" w:rsidTr="00DC357A">
        <w:tc>
          <w:tcPr>
            <w:tcW w:w="2405" w:type="dxa"/>
            <w:shd w:val="clear" w:color="auto" w:fill="B4C6E7" w:themeFill="accent5" w:themeFillTint="66"/>
          </w:tcPr>
          <w:p w14:paraId="6C9E0885" w14:textId="77777777" w:rsidR="00B46F2F" w:rsidRPr="004F3A1F" w:rsidRDefault="00B46F2F" w:rsidP="00DC357A">
            <w:pPr>
              <w:widowControl w:val="0"/>
              <w:ind w:firstLine="422"/>
              <w:rPr>
                <w:rFonts w:asciiTheme="minorHAnsi" w:eastAsiaTheme="minorEastAsia" w:hAnsiTheme="minorHAnsi" w:cs="Times New Roman"/>
                <w:b/>
                <w:kern w:val="2"/>
                <w:szCs w:val="21"/>
              </w:rPr>
            </w:pPr>
            <w:r w:rsidRPr="004F3A1F">
              <w:rPr>
                <w:rFonts w:asciiTheme="minorHAnsi" w:eastAsiaTheme="minorEastAsia" w:hAnsiTheme="minorHAnsi" w:cs="Times New Roman" w:hint="eastAsia"/>
                <w:b/>
                <w:kern w:val="2"/>
                <w:szCs w:val="21"/>
              </w:rPr>
              <w:t>专门术语</w:t>
            </w:r>
          </w:p>
        </w:tc>
        <w:tc>
          <w:tcPr>
            <w:tcW w:w="5891" w:type="dxa"/>
            <w:shd w:val="clear" w:color="auto" w:fill="B4C6E7" w:themeFill="accent5" w:themeFillTint="66"/>
          </w:tcPr>
          <w:p w14:paraId="05B9C36A" w14:textId="77777777" w:rsidR="00B46F2F" w:rsidRPr="004F3A1F" w:rsidRDefault="00B46F2F" w:rsidP="00DC357A">
            <w:pPr>
              <w:widowControl w:val="0"/>
              <w:ind w:firstLine="422"/>
              <w:rPr>
                <w:rFonts w:asciiTheme="minorHAnsi" w:eastAsiaTheme="minorEastAsia" w:hAnsiTheme="minorHAnsi" w:cs="Times New Roman"/>
                <w:b/>
                <w:kern w:val="2"/>
                <w:szCs w:val="21"/>
              </w:rPr>
            </w:pPr>
            <w:r w:rsidRPr="004F3A1F">
              <w:rPr>
                <w:rFonts w:asciiTheme="minorHAnsi" w:eastAsiaTheme="minorEastAsia" w:hAnsiTheme="minorHAnsi" w:cs="Times New Roman" w:hint="eastAsia"/>
                <w:b/>
                <w:kern w:val="2"/>
                <w:szCs w:val="21"/>
              </w:rPr>
              <w:t>具体解释</w:t>
            </w:r>
          </w:p>
        </w:tc>
      </w:tr>
      <w:tr w:rsidR="00B46F2F" w:rsidRPr="004F3A1F" w14:paraId="03456D31" w14:textId="77777777" w:rsidTr="00DC357A">
        <w:tc>
          <w:tcPr>
            <w:tcW w:w="2405" w:type="dxa"/>
          </w:tcPr>
          <w:p w14:paraId="5635B22E" w14:textId="77777777" w:rsidR="00B46F2F" w:rsidRPr="004F3A1F" w:rsidRDefault="00B46F2F" w:rsidP="00DC357A">
            <w:pPr>
              <w:widowControl w:val="0"/>
              <w:rPr>
                <w:rFonts w:hAnsiTheme="minorHAnsi" w:cs="Times New Roman"/>
                <w:kern w:val="2"/>
                <w:szCs w:val="21"/>
              </w:rPr>
            </w:pPr>
            <w:r w:rsidRPr="004F3A1F">
              <w:rPr>
                <w:rFonts w:eastAsiaTheme="minorEastAsia" w:cs="Times New Roman" w:hint="eastAsia"/>
                <w:kern w:val="2"/>
                <w:szCs w:val="21"/>
              </w:rPr>
              <w:t>软件</w:t>
            </w:r>
          </w:p>
        </w:tc>
        <w:tc>
          <w:tcPr>
            <w:tcW w:w="5891" w:type="dxa"/>
          </w:tcPr>
          <w:p w14:paraId="6501707E" w14:textId="77777777" w:rsidR="00B46F2F" w:rsidRPr="004F3A1F" w:rsidRDefault="00B46F2F" w:rsidP="00DC357A">
            <w:pPr>
              <w:widowControl w:val="0"/>
              <w:rPr>
                <w:rFonts w:hAnsiTheme="minorHAnsi" w:cs="Times New Roman"/>
                <w:kern w:val="2"/>
                <w:szCs w:val="21"/>
              </w:rPr>
            </w:pPr>
            <w:r w:rsidRPr="004F3A1F">
              <w:rPr>
                <w:rFonts w:eastAsiaTheme="minorEastAsia" w:cs="Times New Roman" w:hint="eastAsia"/>
                <w:kern w:val="2"/>
                <w:szCs w:val="21"/>
              </w:rPr>
              <w:t>软件（英文：</w:t>
            </w:r>
            <w:r w:rsidRPr="004F3A1F">
              <w:rPr>
                <w:rFonts w:eastAsiaTheme="minorEastAsia" w:cs="Times New Roman"/>
                <w:kern w:val="2"/>
                <w:szCs w:val="21"/>
              </w:rPr>
              <w:t>Software</w:t>
            </w:r>
            <w:r w:rsidRPr="004F3A1F">
              <w:rPr>
                <w:rFonts w:eastAsiaTheme="minorEastAsia" w:cs="Times New Roman" w:hint="eastAsia"/>
                <w:kern w:val="2"/>
                <w:szCs w:val="21"/>
              </w:rPr>
              <w:t>）是程序加文档的集合体。</w:t>
            </w:r>
          </w:p>
        </w:tc>
      </w:tr>
      <w:tr w:rsidR="00B46F2F" w:rsidRPr="004F3A1F" w14:paraId="7644A8ED" w14:textId="77777777" w:rsidTr="00DC357A">
        <w:tc>
          <w:tcPr>
            <w:tcW w:w="2405" w:type="dxa"/>
          </w:tcPr>
          <w:p w14:paraId="197A94FE" w14:textId="77777777" w:rsidR="00B46F2F" w:rsidRPr="004F3A1F" w:rsidRDefault="00B46F2F" w:rsidP="00DC357A">
            <w:pPr>
              <w:widowControl w:val="0"/>
              <w:rPr>
                <w:rFonts w:hAnsiTheme="minorHAnsi" w:cs="Times New Roman"/>
                <w:kern w:val="2"/>
                <w:szCs w:val="21"/>
              </w:rPr>
            </w:pPr>
            <w:r w:rsidRPr="004F3A1F">
              <w:rPr>
                <w:rFonts w:eastAsiaTheme="minorEastAsia" w:cs="Times New Roman" w:hint="eastAsia"/>
                <w:kern w:val="2"/>
                <w:szCs w:val="21"/>
              </w:rPr>
              <w:t>软件工程</w:t>
            </w:r>
          </w:p>
        </w:tc>
        <w:tc>
          <w:tcPr>
            <w:tcW w:w="5891" w:type="dxa"/>
          </w:tcPr>
          <w:p w14:paraId="0EB2A3DA" w14:textId="77777777" w:rsidR="00B46F2F" w:rsidRPr="004F3A1F" w:rsidRDefault="00B46F2F" w:rsidP="00DC357A">
            <w:pPr>
              <w:widowControl w:val="0"/>
              <w:rPr>
                <w:rFonts w:hAnsiTheme="minorHAnsi" w:cs="Times New Roman"/>
                <w:kern w:val="2"/>
                <w:szCs w:val="21"/>
              </w:rPr>
            </w:pPr>
            <w:r w:rsidRPr="004F3A1F">
              <w:rPr>
                <w:rFonts w:eastAsiaTheme="minorEastAsia" w:cs="Times New Roman" w:hint="eastAsia"/>
                <w:kern w:val="2"/>
                <w:szCs w:val="21"/>
              </w:rPr>
              <w:t>软件工程（英文：</w:t>
            </w:r>
            <w:r w:rsidRPr="004F3A1F">
              <w:rPr>
                <w:rFonts w:eastAsiaTheme="minorEastAsia" w:cs="Arial"/>
                <w:color w:val="333333"/>
                <w:kern w:val="2"/>
                <w:szCs w:val="21"/>
                <w:shd w:val="clear" w:color="auto" w:fill="FFFFFF"/>
              </w:rPr>
              <w:t>Software Engineering</w:t>
            </w:r>
            <w:r w:rsidRPr="004F3A1F">
              <w:rPr>
                <w:rFonts w:eastAsiaTheme="minorEastAsia" w:cs="Times New Roman" w:hint="eastAsia"/>
                <w:kern w:val="2"/>
                <w:szCs w:val="21"/>
              </w:rPr>
              <w:t>）是一门研究用工程化方法构建和维护有效的、实用的和高质量的软件的学科。</w:t>
            </w:r>
          </w:p>
        </w:tc>
      </w:tr>
      <w:tr w:rsidR="00B46F2F" w:rsidRPr="004F3A1F" w14:paraId="76D5EBF0" w14:textId="77777777" w:rsidTr="00DC357A">
        <w:tc>
          <w:tcPr>
            <w:tcW w:w="2405" w:type="dxa"/>
          </w:tcPr>
          <w:p w14:paraId="431177EB" w14:textId="77777777" w:rsidR="00B46F2F" w:rsidRPr="004F3A1F" w:rsidRDefault="00B46F2F" w:rsidP="00DC357A">
            <w:pPr>
              <w:widowControl w:val="0"/>
              <w:rPr>
                <w:rFonts w:hAnsiTheme="minorHAnsi" w:cs="Times New Roman"/>
                <w:kern w:val="2"/>
                <w:szCs w:val="21"/>
              </w:rPr>
            </w:pPr>
            <w:r w:rsidRPr="004F3A1F">
              <w:rPr>
                <w:rFonts w:eastAsiaTheme="minorEastAsia" w:cs="Times New Roman" w:hint="eastAsia"/>
                <w:kern w:val="2"/>
                <w:szCs w:val="21"/>
              </w:rPr>
              <w:t>程序</w:t>
            </w:r>
          </w:p>
        </w:tc>
        <w:tc>
          <w:tcPr>
            <w:tcW w:w="5891" w:type="dxa"/>
          </w:tcPr>
          <w:p w14:paraId="10325AE6" w14:textId="77777777" w:rsidR="00B46F2F" w:rsidRPr="004F3A1F" w:rsidRDefault="00B46F2F" w:rsidP="00DC357A">
            <w:pPr>
              <w:widowControl w:val="0"/>
              <w:rPr>
                <w:rFonts w:hAnsiTheme="minorHAnsi" w:cs="Times New Roman"/>
                <w:kern w:val="2"/>
                <w:szCs w:val="21"/>
              </w:rPr>
            </w:pPr>
            <w:r w:rsidRPr="004F3A1F">
              <w:rPr>
                <w:rFonts w:eastAsiaTheme="minorEastAsia" w:cs="Times New Roman" w:hint="eastAsia"/>
                <w:kern w:val="2"/>
                <w:szCs w:val="21"/>
              </w:rPr>
              <w:t>（英文：</w:t>
            </w:r>
            <w:r w:rsidRPr="004F3A1F">
              <w:rPr>
                <w:rFonts w:eastAsiaTheme="minorEastAsia" w:cs="Times New Roman"/>
                <w:kern w:val="2"/>
                <w:szCs w:val="21"/>
              </w:rPr>
              <w:t>procedure</w:t>
            </w:r>
            <w:r w:rsidRPr="004F3A1F">
              <w:rPr>
                <w:rFonts w:eastAsiaTheme="minorEastAsia" w:cs="Times New Roman" w:hint="eastAsia"/>
                <w:kern w:val="2"/>
                <w:szCs w:val="21"/>
              </w:rPr>
              <w:t>）一个环节，内部嵌套着一系列复杂的列逻辑慎密的一个组件，如若一个地方出问题则会影响到整个主体（可以理解为事务）。</w:t>
            </w:r>
          </w:p>
        </w:tc>
      </w:tr>
      <w:tr w:rsidR="00B46F2F" w:rsidRPr="004F3A1F" w14:paraId="5AF604FA" w14:textId="77777777" w:rsidTr="00DC357A">
        <w:tc>
          <w:tcPr>
            <w:tcW w:w="2405" w:type="dxa"/>
          </w:tcPr>
          <w:p w14:paraId="07C953D9" w14:textId="77777777" w:rsidR="00B46F2F" w:rsidRPr="004F3A1F" w:rsidRDefault="00B46F2F" w:rsidP="00DC357A">
            <w:pPr>
              <w:widowControl w:val="0"/>
              <w:rPr>
                <w:rFonts w:hAnsiTheme="minorHAnsi" w:cs="Times New Roman"/>
                <w:kern w:val="2"/>
                <w:szCs w:val="21"/>
              </w:rPr>
            </w:pPr>
            <w:r w:rsidRPr="004F3A1F">
              <w:rPr>
                <w:rFonts w:eastAsiaTheme="minorEastAsia" w:cs="Times New Roman" w:hint="eastAsia"/>
                <w:kern w:val="2"/>
                <w:szCs w:val="21"/>
              </w:rPr>
              <w:t>非移交产品</w:t>
            </w:r>
          </w:p>
        </w:tc>
        <w:tc>
          <w:tcPr>
            <w:tcW w:w="5891" w:type="dxa"/>
          </w:tcPr>
          <w:p w14:paraId="51A25079" w14:textId="77777777" w:rsidR="00B46F2F" w:rsidRPr="004F3A1F" w:rsidRDefault="00B46F2F" w:rsidP="00DC357A">
            <w:pPr>
              <w:widowControl w:val="0"/>
              <w:rPr>
                <w:rFonts w:hAnsiTheme="minorHAnsi" w:cs="Times New Roman"/>
                <w:kern w:val="2"/>
                <w:szCs w:val="21"/>
              </w:rPr>
            </w:pPr>
            <w:r w:rsidRPr="004F3A1F">
              <w:rPr>
                <w:rFonts w:eastAsiaTheme="minorEastAsia" w:cs="Times New Roman" w:hint="eastAsia"/>
                <w:kern w:val="2"/>
                <w:szCs w:val="21"/>
              </w:rPr>
              <w:t>开发集体应向本单位交出但不必向用户移交的产品（文件甚至某些程序）</w:t>
            </w:r>
          </w:p>
        </w:tc>
      </w:tr>
      <w:tr w:rsidR="00B46F2F" w:rsidRPr="004F3A1F" w14:paraId="73365421" w14:textId="77777777" w:rsidTr="00DC357A">
        <w:tc>
          <w:tcPr>
            <w:tcW w:w="2405" w:type="dxa"/>
          </w:tcPr>
          <w:p w14:paraId="2B29CE8D" w14:textId="77777777" w:rsidR="00B46F2F" w:rsidRPr="004F3A1F" w:rsidRDefault="00B46F2F" w:rsidP="00DC357A">
            <w:pPr>
              <w:widowControl w:val="0"/>
              <w:rPr>
                <w:rFonts w:hAnsiTheme="minorHAnsi" w:cs="Times New Roman"/>
                <w:kern w:val="2"/>
                <w:szCs w:val="21"/>
              </w:rPr>
            </w:pPr>
            <w:r w:rsidRPr="004F3A1F">
              <w:rPr>
                <w:rFonts w:eastAsiaTheme="minorEastAsia" w:cs="Times New Roman"/>
                <w:kern w:val="2"/>
                <w:szCs w:val="21"/>
              </w:rPr>
              <w:t>PMP</w:t>
            </w:r>
            <w:r w:rsidRPr="004F3A1F">
              <w:rPr>
                <w:rFonts w:eastAsiaTheme="minorEastAsia" w:cs="Times New Roman" w:hint="eastAsia"/>
                <w:kern w:val="2"/>
                <w:szCs w:val="21"/>
              </w:rPr>
              <w:t>（</w:t>
            </w:r>
            <w:r w:rsidRPr="004F3A1F">
              <w:rPr>
                <w:rFonts w:eastAsiaTheme="minorEastAsia" w:cs="Times New Roman"/>
                <w:kern w:val="2"/>
                <w:szCs w:val="21"/>
              </w:rPr>
              <w:t>Project Master Plan</w:t>
            </w:r>
            <w:r w:rsidRPr="004F3A1F">
              <w:rPr>
                <w:rFonts w:eastAsiaTheme="minorEastAsia" w:cs="Times New Roman" w:hint="eastAsia"/>
                <w:kern w:val="2"/>
                <w:szCs w:val="21"/>
              </w:rPr>
              <w:t>）</w:t>
            </w:r>
          </w:p>
        </w:tc>
        <w:tc>
          <w:tcPr>
            <w:tcW w:w="5891" w:type="dxa"/>
          </w:tcPr>
          <w:p w14:paraId="7DE5C7FE" w14:textId="77777777" w:rsidR="00B46F2F" w:rsidRPr="004F3A1F" w:rsidRDefault="00B46F2F" w:rsidP="00DC357A">
            <w:pPr>
              <w:widowControl w:val="0"/>
              <w:rPr>
                <w:rFonts w:hAnsiTheme="minorHAnsi" w:cs="Times New Roman"/>
                <w:kern w:val="2"/>
                <w:szCs w:val="21"/>
              </w:rPr>
            </w:pPr>
            <w:r w:rsidRPr="004F3A1F">
              <w:rPr>
                <w:rFonts w:eastAsiaTheme="minorEastAsia" w:cs="Times New Roman" w:hint="eastAsia"/>
                <w:kern w:val="2"/>
                <w:szCs w:val="21"/>
              </w:rPr>
              <w:t>本项目总体计划英文标识</w:t>
            </w:r>
          </w:p>
        </w:tc>
      </w:tr>
      <w:tr w:rsidR="00B46F2F" w:rsidRPr="004F3A1F" w14:paraId="5654EADF" w14:textId="77777777" w:rsidTr="00DC357A">
        <w:tc>
          <w:tcPr>
            <w:tcW w:w="2405" w:type="dxa"/>
          </w:tcPr>
          <w:p w14:paraId="064675BF" w14:textId="77777777" w:rsidR="00B46F2F" w:rsidRPr="004F3A1F" w:rsidRDefault="00B46F2F" w:rsidP="00DC357A">
            <w:pPr>
              <w:widowControl w:val="0"/>
              <w:rPr>
                <w:rFonts w:hAnsiTheme="minorHAnsi" w:cs="Times New Roman"/>
                <w:kern w:val="2"/>
                <w:szCs w:val="21"/>
              </w:rPr>
            </w:pPr>
            <w:r w:rsidRPr="004F3A1F">
              <w:rPr>
                <w:rFonts w:eastAsiaTheme="minorEastAsia" w:cs="Times New Roman"/>
                <w:kern w:val="2"/>
                <w:szCs w:val="21"/>
              </w:rPr>
              <w:t>RSA</w:t>
            </w:r>
            <w:r w:rsidRPr="004F3A1F">
              <w:rPr>
                <w:rFonts w:eastAsiaTheme="minorEastAsia" w:cs="Times New Roman" w:hint="eastAsia"/>
                <w:kern w:val="2"/>
                <w:szCs w:val="21"/>
              </w:rPr>
              <w:t>（</w:t>
            </w:r>
            <w:proofErr w:type="spellStart"/>
            <w:r w:rsidRPr="004F3A1F">
              <w:rPr>
                <w:rFonts w:eastAsiaTheme="minorEastAsia" w:cs="Times New Roman"/>
                <w:kern w:val="2"/>
                <w:szCs w:val="21"/>
              </w:rPr>
              <w:t>Rantional</w:t>
            </w:r>
            <w:proofErr w:type="spellEnd"/>
            <w:r w:rsidRPr="004F3A1F">
              <w:rPr>
                <w:rFonts w:eastAsiaTheme="minorEastAsia" w:cs="Times New Roman"/>
                <w:kern w:val="2"/>
                <w:szCs w:val="21"/>
              </w:rPr>
              <w:t xml:space="preserve"> </w:t>
            </w:r>
            <w:proofErr w:type="spellStart"/>
            <w:r w:rsidRPr="004F3A1F">
              <w:rPr>
                <w:rFonts w:eastAsiaTheme="minorEastAsia" w:cs="Times New Roman"/>
                <w:kern w:val="2"/>
                <w:szCs w:val="21"/>
              </w:rPr>
              <w:t>oftware</w:t>
            </w:r>
            <w:proofErr w:type="spellEnd"/>
            <w:r w:rsidRPr="004F3A1F">
              <w:rPr>
                <w:rFonts w:eastAsiaTheme="minorEastAsia" w:cs="Times New Roman"/>
                <w:kern w:val="2"/>
                <w:szCs w:val="21"/>
              </w:rPr>
              <w:t xml:space="preserve">  Architect</w:t>
            </w:r>
            <w:r w:rsidRPr="004F3A1F">
              <w:rPr>
                <w:rFonts w:eastAsiaTheme="minorEastAsia" w:cs="Times New Roman" w:hint="eastAsia"/>
                <w:kern w:val="2"/>
                <w:szCs w:val="21"/>
              </w:rPr>
              <w:t>）</w:t>
            </w:r>
          </w:p>
        </w:tc>
        <w:tc>
          <w:tcPr>
            <w:tcW w:w="5891" w:type="dxa"/>
          </w:tcPr>
          <w:p w14:paraId="581FC853" w14:textId="77777777" w:rsidR="00B46F2F" w:rsidRPr="004F3A1F" w:rsidRDefault="00B46F2F" w:rsidP="00DC357A">
            <w:pPr>
              <w:widowControl w:val="0"/>
              <w:rPr>
                <w:rFonts w:hAnsiTheme="minorHAnsi" w:cs="Times New Roman"/>
                <w:kern w:val="2"/>
                <w:szCs w:val="21"/>
              </w:rPr>
            </w:pPr>
            <w:r w:rsidRPr="004F3A1F">
              <w:rPr>
                <w:rFonts w:eastAsiaTheme="minorEastAsia" w:cs="Times New Roman" w:hint="eastAsia"/>
                <w:kern w:val="2"/>
                <w:szCs w:val="21"/>
              </w:rPr>
              <w:t>是一个高级而又全面的应用程序设计、建模和开发工具</w:t>
            </w:r>
            <w:r w:rsidRPr="004F3A1F">
              <w:rPr>
                <w:rFonts w:hAnsiTheme="minorHAnsi" w:cs="Times New Roman"/>
                <w:kern w:val="2"/>
                <w:szCs w:val="21"/>
              </w:rPr>
              <w:t>,</w:t>
            </w:r>
            <w:r w:rsidRPr="004F3A1F">
              <w:rPr>
                <w:rFonts w:eastAsiaTheme="minorEastAsia" w:cs="Times New Roman" w:hint="eastAsia"/>
                <w:kern w:val="2"/>
                <w:szCs w:val="21"/>
              </w:rPr>
              <w:t>用于实现端到端的软件交付。</w:t>
            </w:r>
          </w:p>
        </w:tc>
      </w:tr>
    </w:tbl>
    <w:p w14:paraId="12C35B3C" w14:textId="77777777" w:rsidR="00B46F2F" w:rsidRPr="00665E6A" w:rsidRDefault="00B46F2F" w:rsidP="00B46F2F"/>
    <w:p w14:paraId="6B8FC7B0" w14:textId="77777777" w:rsidR="00B46F2F" w:rsidRDefault="00B46F2F" w:rsidP="00B46F2F">
      <w:pPr>
        <w:pStyle w:val="a0"/>
        <w:numPr>
          <w:ilvl w:val="1"/>
          <w:numId w:val="6"/>
        </w:numPr>
        <w:ind w:left="992" w:hanging="567"/>
      </w:pPr>
      <w:bookmarkStart w:id="18" w:name="_Toc465606257"/>
      <w:bookmarkStart w:id="19" w:name="_Toc497521682"/>
      <w:r>
        <w:t>参考文献</w:t>
      </w:r>
      <w:bookmarkEnd w:id="18"/>
      <w:bookmarkEnd w:id="19"/>
    </w:p>
    <w:p w14:paraId="621B2515" w14:textId="442EAD5A" w:rsidR="00B46F2F" w:rsidRDefault="00B46F2F" w:rsidP="00B46F2F">
      <w:r>
        <w:t>[</w:t>
      </w:r>
      <w:r w:rsidR="008E765E">
        <w:rPr>
          <w:rFonts w:hint="eastAsia"/>
        </w:rPr>
        <w:t>1</w:t>
      </w:r>
      <w:r>
        <w:t>] PRD-201</w:t>
      </w:r>
      <w:r w:rsidR="008E765E">
        <w:t>8</w:t>
      </w:r>
      <w:r>
        <w:t>-G0</w:t>
      </w:r>
      <w:r w:rsidR="008E765E">
        <w:t>3</w:t>
      </w:r>
      <w:r>
        <w:t>-文档编写说明</w:t>
      </w:r>
    </w:p>
    <w:p w14:paraId="01462546" w14:textId="1B6AFA85" w:rsidR="00B46F2F" w:rsidRDefault="00B46F2F" w:rsidP="008E765E">
      <w:r>
        <w:t>[</w:t>
      </w:r>
      <w:r w:rsidR="008E765E">
        <w:rPr>
          <w:rFonts w:hint="eastAsia"/>
        </w:rPr>
        <w:t>2</w:t>
      </w:r>
      <w:r>
        <w:t xml:space="preserve">] 张海藩,牟永敏.软件工程导论（第六版） </w:t>
      </w:r>
    </w:p>
    <w:p w14:paraId="7B108DBF" w14:textId="35549FA9" w:rsidR="00B46F2F" w:rsidRDefault="00B46F2F" w:rsidP="00B46F2F">
      <w:r>
        <w:t>[</w:t>
      </w:r>
      <w:r w:rsidR="008E765E">
        <w:rPr>
          <w:rFonts w:hint="eastAsia"/>
        </w:rPr>
        <w:t>4</w:t>
      </w:r>
      <w:r>
        <w:t>] ISO900</w:t>
      </w:r>
      <w:r w:rsidR="008E765E">
        <w:rPr>
          <w:rFonts w:hint="eastAsia"/>
        </w:rPr>
        <w:t>1</w:t>
      </w:r>
      <w:r>
        <w:t>《质量管理体系 基础和术语》</w:t>
      </w:r>
    </w:p>
    <w:p w14:paraId="3186BB0F" w14:textId="3B0DD417" w:rsidR="00B46F2F" w:rsidRDefault="00B46F2F" w:rsidP="00B46F2F">
      <w:r>
        <w:t>[7] PRD-201</w:t>
      </w:r>
      <w:r w:rsidR="008E765E">
        <w:rPr>
          <w:rFonts w:hint="eastAsia"/>
        </w:rPr>
        <w:t>8</w:t>
      </w:r>
      <w:r>
        <w:t>-G0</w:t>
      </w:r>
      <w:r w:rsidR="008E765E">
        <w:rPr>
          <w:rFonts w:hint="eastAsia"/>
        </w:rPr>
        <w:t>3</w:t>
      </w:r>
      <w:r>
        <w:t>-配置管理</w:t>
      </w:r>
    </w:p>
    <w:p w14:paraId="18C2EA8B" w14:textId="53F75F8D" w:rsidR="00B46F2F" w:rsidRDefault="00B46F2F" w:rsidP="00B46F2F">
      <w:r>
        <w:t xml:space="preserve">[8] </w:t>
      </w:r>
      <w:r w:rsidR="008E765E">
        <w:t>PRD-2018-G03</w:t>
      </w:r>
      <w:r>
        <w:t>-可行性研究报告v</w:t>
      </w:r>
    </w:p>
    <w:p w14:paraId="08ACA3E7" w14:textId="77777777" w:rsidR="00B46F2F" w:rsidRDefault="00B46F2F" w:rsidP="00B46F2F">
      <w:r>
        <w:t>[9] 项目管理知识体系指南（PMBOK 指南)/项目管理协会</w:t>
      </w:r>
    </w:p>
    <w:p w14:paraId="62187A61" w14:textId="77777777" w:rsidR="00B46F2F" w:rsidRDefault="00B46F2F" w:rsidP="00B46F2F">
      <w:r>
        <w:t>[10] 软件项目管理（原书第5版） [Software Project Management Fifth Edition]</w:t>
      </w:r>
    </w:p>
    <w:p w14:paraId="601BD48C" w14:textId="77777777" w:rsidR="00B46F2F" w:rsidRPr="00665E6A" w:rsidRDefault="00B46F2F" w:rsidP="00B46F2F"/>
    <w:p w14:paraId="26B5DB9F" w14:textId="77777777" w:rsidR="00B46F2F" w:rsidRPr="004E487F" w:rsidRDefault="00B46F2F" w:rsidP="00B46F2F">
      <w:pPr>
        <w:pStyle w:val="a"/>
        <w:numPr>
          <w:ilvl w:val="0"/>
          <w:numId w:val="6"/>
        </w:numPr>
      </w:pPr>
      <w:bookmarkStart w:id="20" w:name="_Toc465606258"/>
      <w:bookmarkStart w:id="21" w:name="_Toc497521683"/>
      <w:r>
        <w:lastRenderedPageBreak/>
        <w:t>管理</w:t>
      </w:r>
      <w:bookmarkEnd w:id="20"/>
      <w:bookmarkEnd w:id="21"/>
    </w:p>
    <w:p w14:paraId="29B737A8" w14:textId="77777777" w:rsidR="00B46F2F" w:rsidRDefault="00B46F2F" w:rsidP="00B46F2F">
      <w:pPr>
        <w:pStyle w:val="a0"/>
        <w:numPr>
          <w:ilvl w:val="1"/>
          <w:numId w:val="6"/>
        </w:numPr>
        <w:ind w:left="992" w:hanging="567"/>
      </w:pPr>
      <w:bookmarkStart w:id="22" w:name="_Toc465606259"/>
      <w:bookmarkStart w:id="23" w:name="_Toc497521684"/>
      <w:r>
        <w:t>组织</w:t>
      </w:r>
      <w:bookmarkEnd w:id="22"/>
      <w:bookmarkEnd w:id="23"/>
    </w:p>
    <w:p w14:paraId="74DEFA26" w14:textId="3FEED1F4" w:rsidR="00B46F2F" w:rsidRPr="00665E6A" w:rsidRDefault="00B46F2F" w:rsidP="00B46F2F"/>
    <w:p w14:paraId="2EE7D9DF" w14:textId="53A5E61F" w:rsidR="003C34E6" w:rsidRDefault="00B46F2F" w:rsidP="003C34E6">
      <w:pPr>
        <w:pStyle w:val="a0"/>
        <w:numPr>
          <w:ilvl w:val="1"/>
          <w:numId w:val="6"/>
        </w:numPr>
        <w:ind w:left="992" w:hanging="567"/>
      </w:pPr>
      <w:bookmarkStart w:id="24" w:name="_Toc465606260"/>
      <w:bookmarkStart w:id="25" w:name="_Toc497521685"/>
      <w:r>
        <w:t>任务</w:t>
      </w:r>
      <w:bookmarkEnd w:id="24"/>
      <w:bookmarkEnd w:id="25"/>
    </w:p>
    <w:tbl>
      <w:tblPr>
        <w:tblStyle w:val="aff1"/>
        <w:tblpPr w:leftFromText="180" w:rightFromText="180" w:vertAnchor="page" w:horzAnchor="margin" w:tblpY="6565"/>
        <w:tblW w:w="8500" w:type="dxa"/>
        <w:tblLook w:val="04A0" w:firstRow="1" w:lastRow="0" w:firstColumn="1" w:lastColumn="0" w:noHBand="0" w:noVBand="1"/>
      </w:tblPr>
      <w:tblGrid>
        <w:gridCol w:w="8500"/>
      </w:tblGrid>
      <w:tr w:rsidR="003C34E6" w:rsidRPr="000404E0" w14:paraId="5A81AF66" w14:textId="77777777" w:rsidTr="003C34E6">
        <w:tc>
          <w:tcPr>
            <w:tcW w:w="8500" w:type="dxa"/>
            <w:shd w:val="clear" w:color="auto" w:fill="B4C6E7" w:themeFill="accent5" w:themeFillTint="66"/>
          </w:tcPr>
          <w:p w14:paraId="143BF063" w14:textId="77777777" w:rsidR="003C34E6" w:rsidRPr="000404E0" w:rsidRDefault="003C34E6" w:rsidP="003C34E6">
            <w:pPr>
              <w:widowControl w:val="0"/>
              <w:jc w:val="center"/>
              <w:rPr>
                <w:rFonts w:asciiTheme="minorHAnsi" w:eastAsiaTheme="minorEastAsia" w:hAnsiTheme="minorHAnsi" w:cs="Times New Roman"/>
                <w:b/>
                <w:kern w:val="2"/>
                <w:szCs w:val="21"/>
              </w:rPr>
            </w:pPr>
            <w:r>
              <w:rPr>
                <w:rFonts w:asciiTheme="minorHAnsi" w:eastAsiaTheme="minorEastAsia" w:hAnsiTheme="minorHAnsi" w:cs="Times New Roman" w:hint="eastAsia"/>
                <w:b/>
                <w:kern w:val="2"/>
                <w:szCs w:val="21"/>
              </w:rPr>
              <w:t>任务</w:t>
            </w:r>
          </w:p>
        </w:tc>
      </w:tr>
      <w:tr w:rsidR="003C34E6" w:rsidRPr="000404E0" w14:paraId="030B2640" w14:textId="77777777" w:rsidTr="003C34E6">
        <w:trPr>
          <w:trHeight w:val="150"/>
        </w:trPr>
        <w:tc>
          <w:tcPr>
            <w:tcW w:w="8500" w:type="dxa"/>
            <w:tcBorders>
              <w:bottom w:val="single" w:sz="4" w:space="0" w:color="auto"/>
            </w:tcBorders>
          </w:tcPr>
          <w:p w14:paraId="3C32C70E" w14:textId="77777777" w:rsidR="003C34E6" w:rsidRPr="000404E0" w:rsidRDefault="003C34E6" w:rsidP="003C34E6">
            <w:pPr>
              <w:widowControl w:val="0"/>
              <w:jc w:val="both"/>
              <w:rPr>
                <w:rFonts w:hAnsiTheme="minorHAnsi" w:cs="Times New Roman"/>
                <w:kern w:val="2"/>
                <w:szCs w:val="21"/>
              </w:rPr>
            </w:pPr>
            <w:r w:rsidRPr="000404E0">
              <w:rPr>
                <w:rFonts w:eastAsiaTheme="minorEastAsia" w:cs="Times New Roman" w:hint="eastAsia"/>
                <w:kern w:val="2"/>
                <w:szCs w:val="21"/>
              </w:rPr>
              <w:t>文档编写说明、置管理说明</w:t>
            </w:r>
          </w:p>
        </w:tc>
      </w:tr>
      <w:tr w:rsidR="003C34E6" w:rsidRPr="000404E0" w14:paraId="3C486F82" w14:textId="77777777" w:rsidTr="003C34E6">
        <w:trPr>
          <w:trHeight w:val="147"/>
        </w:trPr>
        <w:tc>
          <w:tcPr>
            <w:tcW w:w="8500" w:type="dxa"/>
            <w:tcBorders>
              <w:top w:val="single" w:sz="4" w:space="0" w:color="auto"/>
              <w:bottom w:val="single" w:sz="4" w:space="0" w:color="auto"/>
            </w:tcBorders>
          </w:tcPr>
          <w:p w14:paraId="5DC727A3" w14:textId="77777777" w:rsidR="003C34E6" w:rsidRPr="000404E0" w:rsidRDefault="003C34E6" w:rsidP="003C34E6">
            <w:pPr>
              <w:widowControl w:val="0"/>
              <w:jc w:val="both"/>
              <w:rPr>
                <w:rFonts w:hAnsiTheme="minorHAnsi" w:cs="Times New Roman"/>
                <w:kern w:val="2"/>
                <w:szCs w:val="21"/>
              </w:rPr>
            </w:pPr>
            <w:r w:rsidRPr="000404E0">
              <w:rPr>
                <w:rFonts w:eastAsiaTheme="minorEastAsia" w:cs="Times New Roman" w:hint="eastAsia"/>
                <w:kern w:val="2"/>
                <w:szCs w:val="21"/>
              </w:rPr>
              <w:t>项目可行性报告</w:t>
            </w:r>
          </w:p>
        </w:tc>
      </w:tr>
      <w:tr w:rsidR="003C34E6" w:rsidRPr="000404E0" w14:paraId="6374D7E1" w14:textId="77777777" w:rsidTr="003C34E6">
        <w:trPr>
          <w:trHeight w:val="165"/>
        </w:trPr>
        <w:tc>
          <w:tcPr>
            <w:tcW w:w="8500" w:type="dxa"/>
            <w:tcBorders>
              <w:top w:val="single" w:sz="4" w:space="0" w:color="auto"/>
              <w:bottom w:val="single" w:sz="4" w:space="0" w:color="auto"/>
            </w:tcBorders>
          </w:tcPr>
          <w:p w14:paraId="41EAB028" w14:textId="77777777" w:rsidR="003C34E6" w:rsidRPr="000404E0" w:rsidRDefault="003C34E6" w:rsidP="003C34E6">
            <w:pPr>
              <w:widowControl w:val="0"/>
              <w:jc w:val="both"/>
              <w:rPr>
                <w:rFonts w:hAnsiTheme="minorHAnsi" w:cs="Times New Roman"/>
                <w:kern w:val="2"/>
                <w:szCs w:val="21"/>
              </w:rPr>
            </w:pPr>
            <w:r w:rsidRPr="000404E0">
              <w:rPr>
                <w:rFonts w:eastAsiaTheme="minorEastAsia" w:cs="Times New Roman" w:hint="eastAsia"/>
                <w:kern w:val="2"/>
                <w:szCs w:val="21"/>
              </w:rPr>
              <w:t>项目章程、总体项目计划</w:t>
            </w:r>
          </w:p>
        </w:tc>
      </w:tr>
      <w:tr w:rsidR="003C34E6" w:rsidRPr="000404E0" w14:paraId="2944A1D5" w14:textId="77777777" w:rsidTr="003C34E6">
        <w:trPr>
          <w:trHeight w:val="135"/>
        </w:trPr>
        <w:tc>
          <w:tcPr>
            <w:tcW w:w="8500" w:type="dxa"/>
            <w:tcBorders>
              <w:top w:val="single" w:sz="4" w:space="0" w:color="auto"/>
              <w:bottom w:val="single" w:sz="4" w:space="0" w:color="auto"/>
            </w:tcBorders>
          </w:tcPr>
          <w:p w14:paraId="148ABB6B" w14:textId="77777777" w:rsidR="003C34E6" w:rsidRPr="000404E0" w:rsidRDefault="003C34E6" w:rsidP="003C34E6">
            <w:pPr>
              <w:widowControl w:val="0"/>
              <w:jc w:val="both"/>
              <w:rPr>
                <w:rFonts w:hAnsiTheme="minorHAnsi" w:cs="Times New Roman"/>
                <w:kern w:val="2"/>
                <w:szCs w:val="21"/>
              </w:rPr>
            </w:pPr>
            <w:r w:rsidRPr="000404E0">
              <w:rPr>
                <w:rFonts w:eastAsiaTheme="minorEastAsia" w:cs="Times New Roman" w:hint="eastAsia"/>
                <w:kern w:val="2"/>
                <w:szCs w:val="21"/>
              </w:rPr>
              <w:t>需求开发计划</w:t>
            </w:r>
          </w:p>
        </w:tc>
      </w:tr>
      <w:tr w:rsidR="003C34E6" w:rsidRPr="000404E0" w14:paraId="4EB842A3" w14:textId="77777777" w:rsidTr="003C34E6">
        <w:tc>
          <w:tcPr>
            <w:tcW w:w="8500" w:type="dxa"/>
          </w:tcPr>
          <w:p w14:paraId="4901376E" w14:textId="77777777" w:rsidR="003C34E6" w:rsidRPr="000404E0" w:rsidRDefault="003C34E6" w:rsidP="003C34E6">
            <w:pPr>
              <w:widowControl w:val="0"/>
              <w:jc w:val="both"/>
              <w:rPr>
                <w:rFonts w:hAnsiTheme="minorHAnsi" w:cs="Times New Roman"/>
                <w:kern w:val="2"/>
                <w:szCs w:val="21"/>
              </w:rPr>
            </w:pPr>
            <w:r w:rsidRPr="000404E0">
              <w:rPr>
                <w:rFonts w:eastAsiaTheme="minorEastAsia" w:cs="Times New Roman" w:hint="eastAsia"/>
                <w:kern w:val="2"/>
                <w:szCs w:val="21"/>
              </w:rPr>
              <w:t>系统设计计划、质量保证计划、编码与系统实现计划、测试计划、系统维护计划</w:t>
            </w:r>
          </w:p>
        </w:tc>
      </w:tr>
      <w:tr w:rsidR="003C34E6" w:rsidRPr="000404E0" w14:paraId="182A2980" w14:textId="77777777" w:rsidTr="003C34E6">
        <w:trPr>
          <w:trHeight w:val="90"/>
        </w:trPr>
        <w:tc>
          <w:tcPr>
            <w:tcW w:w="8500" w:type="dxa"/>
            <w:tcBorders>
              <w:bottom w:val="single" w:sz="4" w:space="0" w:color="auto"/>
            </w:tcBorders>
          </w:tcPr>
          <w:p w14:paraId="0DE15297" w14:textId="77777777" w:rsidR="003C34E6" w:rsidRPr="000404E0" w:rsidRDefault="003C34E6" w:rsidP="003C34E6">
            <w:pPr>
              <w:widowControl w:val="0"/>
              <w:jc w:val="both"/>
              <w:rPr>
                <w:rFonts w:hAnsiTheme="minorHAnsi" w:cs="Times New Roman"/>
                <w:kern w:val="2"/>
                <w:szCs w:val="21"/>
              </w:rPr>
            </w:pPr>
            <w:r w:rsidRPr="000404E0">
              <w:rPr>
                <w:rFonts w:eastAsiaTheme="minorEastAsia" w:cs="Times New Roman" w:hint="eastAsia"/>
                <w:kern w:val="2"/>
                <w:szCs w:val="21"/>
              </w:rPr>
              <w:t>概要设计说明</w:t>
            </w:r>
          </w:p>
        </w:tc>
      </w:tr>
      <w:tr w:rsidR="003C34E6" w:rsidRPr="000404E0" w14:paraId="60B1C052" w14:textId="77777777" w:rsidTr="003C34E6">
        <w:trPr>
          <w:trHeight w:val="225"/>
        </w:trPr>
        <w:tc>
          <w:tcPr>
            <w:tcW w:w="8500" w:type="dxa"/>
            <w:tcBorders>
              <w:top w:val="single" w:sz="4" w:space="0" w:color="auto"/>
            </w:tcBorders>
          </w:tcPr>
          <w:p w14:paraId="2486C148" w14:textId="77777777" w:rsidR="003C34E6" w:rsidRPr="000404E0" w:rsidRDefault="003C34E6" w:rsidP="003C34E6">
            <w:pPr>
              <w:widowControl w:val="0"/>
              <w:jc w:val="both"/>
              <w:rPr>
                <w:rFonts w:hAnsiTheme="minorHAnsi" w:cs="Times New Roman"/>
                <w:kern w:val="2"/>
                <w:szCs w:val="21"/>
              </w:rPr>
            </w:pPr>
            <w:r w:rsidRPr="000404E0">
              <w:rPr>
                <w:rFonts w:eastAsiaTheme="minorEastAsia" w:cs="Times New Roman" w:hint="eastAsia"/>
                <w:kern w:val="2"/>
                <w:szCs w:val="21"/>
              </w:rPr>
              <w:t>需求规格说明书</w:t>
            </w:r>
          </w:p>
        </w:tc>
      </w:tr>
      <w:tr w:rsidR="003C34E6" w:rsidRPr="000404E0" w14:paraId="15A89F13" w14:textId="77777777" w:rsidTr="003C34E6">
        <w:tc>
          <w:tcPr>
            <w:tcW w:w="8500" w:type="dxa"/>
          </w:tcPr>
          <w:p w14:paraId="1E2BE97A" w14:textId="77777777" w:rsidR="003C34E6" w:rsidRPr="000404E0" w:rsidRDefault="003C34E6" w:rsidP="003C34E6">
            <w:pPr>
              <w:widowControl w:val="0"/>
              <w:jc w:val="both"/>
              <w:rPr>
                <w:rFonts w:hAnsiTheme="minorHAnsi" w:cs="Times New Roman"/>
                <w:kern w:val="2"/>
                <w:szCs w:val="21"/>
              </w:rPr>
            </w:pPr>
            <w:r w:rsidRPr="000404E0">
              <w:rPr>
                <w:rFonts w:asciiTheme="minorHAnsi" w:eastAsiaTheme="minorEastAsia" w:hAnsiTheme="minorHAnsi" w:cs="Times New Roman" w:hint="eastAsia"/>
                <w:kern w:val="2"/>
              </w:rPr>
              <w:t>软件需求变更文档</w:t>
            </w:r>
          </w:p>
        </w:tc>
      </w:tr>
      <w:tr w:rsidR="003C34E6" w:rsidRPr="000404E0" w14:paraId="61D1E58F" w14:textId="77777777" w:rsidTr="003C34E6">
        <w:trPr>
          <w:trHeight w:val="362"/>
        </w:trPr>
        <w:tc>
          <w:tcPr>
            <w:tcW w:w="8500" w:type="dxa"/>
          </w:tcPr>
          <w:p w14:paraId="00EB66C3" w14:textId="77777777" w:rsidR="003C34E6" w:rsidRPr="000404E0" w:rsidRDefault="003C34E6" w:rsidP="003C34E6">
            <w:pPr>
              <w:widowControl w:val="0"/>
              <w:jc w:val="both"/>
              <w:rPr>
                <w:rFonts w:asciiTheme="minorHAnsi" w:eastAsiaTheme="minorEastAsia" w:hAnsiTheme="minorHAnsi" w:cs="Times New Roman"/>
                <w:kern w:val="2"/>
                <w:szCs w:val="21"/>
              </w:rPr>
            </w:pPr>
            <w:r w:rsidRPr="000404E0">
              <w:rPr>
                <w:rFonts w:eastAsiaTheme="minorEastAsia" w:cs="Times New Roman" w:hint="eastAsia"/>
                <w:kern w:val="2"/>
                <w:szCs w:val="21"/>
              </w:rPr>
              <w:t>工程部署计划、培训计划、</w:t>
            </w:r>
            <w:r w:rsidRPr="000404E0">
              <w:rPr>
                <w:rFonts w:asciiTheme="minorHAnsi" w:eastAsiaTheme="minorEastAsia" w:hAnsiTheme="minorHAnsi" w:cs="Times New Roman" w:hint="eastAsia"/>
                <w:kern w:val="2"/>
                <w:szCs w:val="21"/>
              </w:rPr>
              <w:t>项目总结报告</w:t>
            </w:r>
          </w:p>
        </w:tc>
      </w:tr>
    </w:tbl>
    <w:p w14:paraId="43890240" w14:textId="0E9FD56B" w:rsidR="003C34E6" w:rsidRDefault="003C34E6" w:rsidP="003C34E6"/>
    <w:p w14:paraId="24CB1987" w14:textId="2187DCF2" w:rsidR="00DC357A" w:rsidRDefault="00DC357A" w:rsidP="003C34E6"/>
    <w:p w14:paraId="7433FE10" w14:textId="77615063" w:rsidR="00DC357A" w:rsidRDefault="00DC357A" w:rsidP="003C34E6"/>
    <w:p w14:paraId="6B55EA49" w14:textId="39B09E7D" w:rsidR="00DC357A" w:rsidRDefault="00DC357A" w:rsidP="003C34E6"/>
    <w:p w14:paraId="47BD0284" w14:textId="0FA90C0A" w:rsidR="00DC357A" w:rsidRDefault="00DC357A" w:rsidP="003C34E6"/>
    <w:p w14:paraId="633F8212" w14:textId="66574598" w:rsidR="00DC357A" w:rsidRDefault="00DC357A" w:rsidP="003C34E6"/>
    <w:p w14:paraId="3D15CC48" w14:textId="5E6875E1" w:rsidR="00DC357A" w:rsidRDefault="00DC357A" w:rsidP="003C34E6"/>
    <w:p w14:paraId="687F1C9E" w14:textId="517C2076" w:rsidR="00DC357A" w:rsidRDefault="00DC357A" w:rsidP="003C34E6"/>
    <w:p w14:paraId="72E11FB2" w14:textId="2381CABF" w:rsidR="00DC357A" w:rsidRPr="003C34E6" w:rsidRDefault="00DC357A" w:rsidP="003C34E6"/>
    <w:p w14:paraId="021C4CD1" w14:textId="42629556" w:rsidR="003C34E6" w:rsidRDefault="00B46F2F" w:rsidP="003A2E6A">
      <w:pPr>
        <w:pStyle w:val="a0"/>
        <w:numPr>
          <w:ilvl w:val="1"/>
          <w:numId w:val="6"/>
        </w:numPr>
        <w:ind w:left="992" w:hanging="567"/>
      </w:pPr>
      <w:bookmarkStart w:id="26" w:name="_Toc465606261"/>
      <w:bookmarkStart w:id="27" w:name="_Toc497521686"/>
      <w:r>
        <w:t>职责</w:t>
      </w:r>
      <w:bookmarkEnd w:id="26"/>
      <w:bookmarkEnd w:id="27"/>
    </w:p>
    <w:p w14:paraId="40576140" w14:textId="2DB476FD" w:rsidR="003C34E6" w:rsidRDefault="003C34E6" w:rsidP="003A2E6A">
      <w:pPr>
        <w:pStyle w:val="aff2"/>
      </w:pPr>
    </w:p>
    <w:tbl>
      <w:tblPr>
        <w:tblpPr w:leftFromText="180" w:rightFromText="180" w:vertAnchor="text" w:horzAnchor="margin" w:tblpY="146"/>
        <w:tblW w:w="8359"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09"/>
        <w:gridCol w:w="3544"/>
        <w:gridCol w:w="998"/>
        <w:gridCol w:w="3108"/>
      </w:tblGrid>
      <w:tr w:rsidR="00DC357A" w:rsidRPr="00243B91" w14:paraId="62790C96" w14:textId="77777777" w:rsidTr="00DC357A">
        <w:tc>
          <w:tcPr>
            <w:tcW w:w="709" w:type="dxa"/>
            <w:tcBorders>
              <w:top w:val="single" w:sz="4" w:space="0" w:color="B1BBCC"/>
              <w:left w:val="single" w:sz="4" w:space="0" w:color="B1BBCC"/>
              <w:bottom w:val="single" w:sz="4" w:space="0" w:color="B1BBCC"/>
              <w:right w:val="single" w:sz="4" w:space="0" w:color="B1BBCC"/>
            </w:tcBorders>
            <w:shd w:val="clear" w:color="auto" w:fill="B4C6E7" w:themeFill="accent5" w:themeFillTint="66"/>
          </w:tcPr>
          <w:p w14:paraId="27336CF1" w14:textId="77777777" w:rsidR="00DC357A" w:rsidRPr="00243B91" w:rsidRDefault="00DC357A" w:rsidP="00DC357A">
            <w:pPr>
              <w:jc w:val="center"/>
              <w:rPr>
                <w:b/>
                <w:szCs w:val="21"/>
              </w:rPr>
            </w:pPr>
            <w:r w:rsidRPr="00243B91">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4C6E7" w:themeFill="accent5" w:themeFillTint="66"/>
            <w:vAlign w:val="center"/>
          </w:tcPr>
          <w:p w14:paraId="7AE7279F" w14:textId="77777777" w:rsidR="00DC357A" w:rsidRPr="00243B91" w:rsidRDefault="00DC357A" w:rsidP="00DC357A">
            <w:pPr>
              <w:jc w:val="center"/>
              <w:rPr>
                <w:b/>
                <w:szCs w:val="21"/>
              </w:rPr>
            </w:pPr>
            <w:r w:rsidRPr="00243B91">
              <w:rPr>
                <w:rFonts w:hint="eastAsia"/>
                <w:b/>
                <w:szCs w:val="21"/>
              </w:rPr>
              <w:t>需提交文件</w:t>
            </w:r>
          </w:p>
        </w:tc>
        <w:tc>
          <w:tcPr>
            <w:tcW w:w="998" w:type="dxa"/>
            <w:tcBorders>
              <w:top w:val="single" w:sz="4" w:space="0" w:color="B1BBCC"/>
              <w:left w:val="single" w:sz="4" w:space="0" w:color="B1BBCC"/>
              <w:bottom w:val="single" w:sz="4" w:space="0" w:color="B1BBCC"/>
              <w:right w:val="single" w:sz="4" w:space="0" w:color="B1BBCC"/>
            </w:tcBorders>
            <w:shd w:val="clear" w:color="auto" w:fill="B4C6E7" w:themeFill="accent5" w:themeFillTint="66"/>
          </w:tcPr>
          <w:p w14:paraId="10E8094F" w14:textId="77777777" w:rsidR="00DC357A" w:rsidRPr="00243B91" w:rsidRDefault="00DC357A" w:rsidP="00DC357A">
            <w:pPr>
              <w:jc w:val="center"/>
              <w:rPr>
                <w:b/>
                <w:szCs w:val="21"/>
              </w:rPr>
            </w:pPr>
            <w:r w:rsidRPr="00243B91">
              <w:rPr>
                <w:rFonts w:hint="eastAsia"/>
                <w:b/>
                <w:szCs w:val="21"/>
              </w:rPr>
              <w:t>负责人</w:t>
            </w:r>
          </w:p>
        </w:tc>
        <w:tc>
          <w:tcPr>
            <w:tcW w:w="3108" w:type="dxa"/>
            <w:tcBorders>
              <w:top w:val="single" w:sz="4" w:space="0" w:color="B1BBCC"/>
              <w:left w:val="single" w:sz="4" w:space="0" w:color="B1BBCC"/>
              <w:bottom w:val="single" w:sz="4" w:space="0" w:color="B1BBCC"/>
              <w:right w:val="single" w:sz="4" w:space="0" w:color="B1BBCC"/>
            </w:tcBorders>
            <w:shd w:val="clear" w:color="auto" w:fill="B4C6E7" w:themeFill="accent5" w:themeFillTint="66"/>
          </w:tcPr>
          <w:p w14:paraId="30B9C9A2" w14:textId="77777777" w:rsidR="00DC357A" w:rsidRPr="00243B91" w:rsidRDefault="00DC357A" w:rsidP="00DC357A">
            <w:pPr>
              <w:jc w:val="center"/>
              <w:rPr>
                <w:b/>
                <w:szCs w:val="21"/>
              </w:rPr>
            </w:pPr>
            <w:r>
              <w:rPr>
                <w:rFonts w:hint="eastAsia"/>
                <w:b/>
                <w:szCs w:val="21"/>
              </w:rPr>
              <w:t>审核标准</w:t>
            </w:r>
          </w:p>
        </w:tc>
      </w:tr>
      <w:tr w:rsidR="00DC357A" w:rsidRPr="00243B91" w14:paraId="50AE4836" w14:textId="77777777" w:rsidTr="00DC357A">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E4D44C" w14:textId="77777777" w:rsidR="00DC357A" w:rsidRPr="00243B91" w:rsidRDefault="00DC357A" w:rsidP="00DC357A">
            <w:pPr>
              <w:jc w:val="center"/>
              <w:rPr>
                <w:szCs w:val="21"/>
              </w:rPr>
            </w:pPr>
            <w:r w:rsidRPr="00243B91">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B14079" w14:textId="77777777" w:rsidR="00DC357A" w:rsidRPr="00243B91" w:rsidRDefault="00DC357A" w:rsidP="00DC357A">
            <w:pPr>
              <w:rPr>
                <w:szCs w:val="21"/>
              </w:rPr>
            </w:pPr>
            <w:r w:rsidRPr="00243B91">
              <w:rPr>
                <w:rFonts w:hint="eastAsia"/>
                <w:szCs w:val="21"/>
              </w:rPr>
              <w:t>项目可行性报告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74034C21" w14:textId="26280C7F" w:rsidR="00DC357A" w:rsidRPr="00243B91" w:rsidRDefault="00DC357A" w:rsidP="00DC357A">
            <w:pPr>
              <w:jc w:val="center"/>
              <w:rPr>
                <w:bCs/>
                <w:color w:val="000000"/>
                <w:szCs w:val="21"/>
              </w:rPr>
            </w:pPr>
          </w:p>
        </w:tc>
        <w:tc>
          <w:tcPr>
            <w:tcW w:w="3108" w:type="dxa"/>
            <w:tcBorders>
              <w:top w:val="single" w:sz="4" w:space="0" w:color="B1BBCC"/>
              <w:left w:val="single" w:sz="4" w:space="0" w:color="B1BBCC"/>
              <w:bottom w:val="single" w:sz="4" w:space="0" w:color="B1BBCC"/>
              <w:right w:val="single" w:sz="4" w:space="0" w:color="B1BBCC"/>
            </w:tcBorders>
            <w:shd w:val="clear" w:color="auto" w:fill="FFFFFF"/>
          </w:tcPr>
          <w:p w14:paraId="3D8C7697" w14:textId="77777777" w:rsidR="00DC357A" w:rsidRPr="00243B91" w:rsidRDefault="00DC357A" w:rsidP="00DC357A">
            <w:pPr>
              <w:jc w:val="center"/>
              <w:rPr>
                <w:bCs/>
                <w:color w:val="000000"/>
                <w:szCs w:val="21"/>
              </w:rPr>
            </w:pPr>
            <w:r>
              <w:rPr>
                <w:rFonts w:hint="eastAsia"/>
              </w:rPr>
              <w:t>通过组内检查并通过评审会议</w:t>
            </w:r>
          </w:p>
        </w:tc>
      </w:tr>
      <w:tr w:rsidR="00DC357A" w:rsidRPr="00243B91" w14:paraId="5B8F2FA5" w14:textId="77777777" w:rsidTr="00DC357A">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1512CA" w14:textId="77777777" w:rsidR="00DC357A" w:rsidRPr="00243B91" w:rsidRDefault="00DC357A" w:rsidP="00DC357A">
            <w:pPr>
              <w:jc w:val="center"/>
              <w:rPr>
                <w:szCs w:val="21"/>
              </w:rPr>
            </w:pPr>
            <w:r w:rsidRPr="00243B91">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7E9AB0" w14:textId="77777777" w:rsidR="00DC357A" w:rsidRPr="00243B91" w:rsidRDefault="00DC357A" w:rsidP="00DC357A">
            <w:pPr>
              <w:rPr>
                <w:szCs w:val="21"/>
              </w:rPr>
            </w:pPr>
            <w:r w:rsidRPr="00243B91">
              <w:rPr>
                <w:rFonts w:hint="eastAsia"/>
                <w:szCs w:val="21"/>
              </w:rPr>
              <w:t>项目章程、项目总体计划、</w:t>
            </w:r>
          </w:p>
          <w:p w14:paraId="3C011A78" w14:textId="77777777" w:rsidR="00DC357A" w:rsidRPr="00243B91" w:rsidRDefault="00DC357A" w:rsidP="00DC357A">
            <w:pPr>
              <w:rPr>
                <w:szCs w:val="21"/>
              </w:rPr>
            </w:pPr>
            <w:r w:rsidRPr="00243B91">
              <w:rPr>
                <w:rFonts w:hint="eastAsia"/>
                <w:szCs w:val="21"/>
              </w:rPr>
              <w:t>需求工程计划</w:t>
            </w:r>
            <w:r w:rsidRPr="00243B91">
              <w:rPr>
                <w:szCs w:val="21"/>
              </w:rPr>
              <w:t>-</w:t>
            </w:r>
            <w:r w:rsidRPr="00243B91">
              <w:rPr>
                <w:rFonts w:hint="eastAsia"/>
                <w:szCs w:val="21"/>
              </w:rPr>
              <w:t>初步</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116140D8" w14:textId="69742253" w:rsidR="00DC357A" w:rsidRPr="00243B91" w:rsidRDefault="00DC357A" w:rsidP="00DC357A">
            <w:pPr>
              <w:spacing w:line="480" w:lineRule="auto"/>
              <w:jc w:val="center"/>
              <w:rPr>
                <w:bCs/>
                <w:color w:val="000000"/>
                <w:szCs w:val="21"/>
              </w:rPr>
            </w:pPr>
          </w:p>
        </w:tc>
        <w:tc>
          <w:tcPr>
            <w:tcW w:w="3108" w:type="dxa"/>
            <w:tcBorders>
              <w:top w:val="single" w:sz="4" w:space="0" w:color="B1BBCC"/>
              <w:left w:val="single" w:sz="4" w:space="0" w:color="B1BBCC"/>
              <w:bottom w:val="single" w:sz="4" w:space="0" w:color="B1BBCC"/>
              <w:right w:val="single" w:sz="4" w:space="0" w:color="B1BBCC"/>
            </w:tcBorders>
            <w:shd w:val="clear" w:color="auto" w:fill="FFFFFF"/>
          </w:tcPr>
          <w:p w14:paraId="5B014A60" w14:textId="77777777" w:rsidR="00DC357A" w:rsidRPr="00243B91" w:rsidRDefault="00DC357A" w:rsidP="00DC357A">
            <w:pPr>
              <w:spacing w:line="480" w:lineRule="auto"/>
              <w:jc w:val="center"/>
              <w:rPr>
                <w:bCs/>
                <w:color w:val="000000"/>
                <w:szCs w:val="21"/>
              </w:rPr>
            </w:pPr>
            <w:r>
              <w:rPr>
                <w:rFonts w:hint="eastAsia"/>
              </w:rPr>
              <w:t>通过</w:t>
            </w:r>
            <w:commentRangeStart w:id="28"/>
            <w:r>
              <w:rPr>
                <w:rFonts w:hint="eastAsia"/>
              </w:rPr>
              <w:t>组内</w:t>
            </w:r>
            <w:commentRangeEnd w:id="28"/>
            <w:r>
              <w:rPr>
                <w:rStyle w:val="af8"/>
                <w:kern w:val="2"/>
              </w:rPr>
              <w:commentReference w:id="28"/>
            </w:r>
            <w:r>
              <w:rPr>
                <w:rFonts w:hint="eastAsia"/>
              </w:rPr>
              <w:t>检查并通过评审会议</w:t>
            </w:r>
          </w:p>
        </w:tc>
      </w:tr>
      <w:tr w:rsidR="00DC357A" w:rsidRPr="00243B91" w14:paraId="7D12D946" w14:textId="77777777" w:rsidTr="00DC357A">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23C6ED" w14:textId="77777777" w:rsidR="00DC357A" w:rsidRPr="00243B91" w:rsidRDefault="00DC357A" w:rsidP="00DC357A">
            <w:pPr>
              <w:jc w:val="center"/>
              <w:rPr>
                <w:szCs w:val="21"/>
              </w:rPr>
            </w:pPr>
            <w:r w:rsidRPr="00243B91">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9340D9" w14:textId="77777777" w:rsidR="00DC357A" w:rsidRPr="00243B91" w:rsidRDefault="00DC357A" w:rsidP="00DC357A">
            <w:pPr>
              <w:rPr>
                <w:szCs w:val="21"/>
              </w:rPr>
            </w:pPr>
            <w:r w:rsidRPr="00243B91">
              <w:rPr>
                <w:rFonts w:hint="eastAsia"/>
                <w:szCs w:val="21"/>
              </w:rPr>
              <w:t>质量</w:t>
            </w:r>
            <w:r w:rsidRPr="00243B91">
              <w:rPr>
                <w:szCs w:val="21"/>
              </w:rPr>
              <w:t>保证计划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3E2B9B00" w14:textId="2755C137" w:rsidR="00DC357A" w:rsidRPr="00243B91" w:rsidRDefault="00DC357A" w:rsidP="00DC357A">
            <w:pPr>
              <w:jc w:val="center"/>
              <w:rPr>
                <w:bCs/>
                <w:color w:val="000000"/>
                <w:szCs w:val="21"/>
              </w:rPr>
            </w:pPr>
          </w:p>
        </w:tc>
        <w:tc>
          <w:tcPr>
            <w:tcW w:w="3108" w:type="dxa"/>
            <w:tcBorders>
              <w:top w:val="single" w:sz="4" w:space="0" w:color="B1BBCC"/>
              <w:left w:val="single" w:sz="4" w:space="0" w:color="B1BBCC"/>
              <w:bottom w:val="single" w:sz="4" w:space="0" w:color="B1BBCC"/>
              <w:right w:val="single" w:sz="4" w:space="0" w:color="B1BBCC"/>
            </w:tcBorders>
            <w:shd w:val="clear" w:color="auto" w:fill="FFFFFF"/>
          </w:tcPr>
          <w:p w14:paraId="29E6247F" w14:textId="77777777" w:rsidR="00DC357A" w:rsidRPr="00243B91" w:rsidRDefault="00DC357A" w:rsidP="00DC357A">
            <w:pPr>
              <w:jc w:val="center"/>
              <w:rPr>
                <w:bCs/>
                <w:color w:val="000000"/>
                <w:szCs w:val="21"/>
              </w:rPr>
            </w:pPr>
            <w:r>
              <w:rPr>
                <w:rFonts w:hint="eastAsia"/>
              </w:rPr>
              <w:t>通过组内检查并通过评审会议</w:t>
            </w:r>
          </w:p>
        </w:tc>
      </w:tr>
      <w:tr w:rsidR="00DC357A" w:rsidRPr="00243B91" w14:paraId="70CD3C39" w14:textId="77777777" w:rsidTr="00DC357A">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265B06" w14:textId="77777777" w:rsidR="00DC357A" w:rsidRPr="00243B91" w:rsidRDefault="00DC357A" w:rsidP="00DC357A">
            <w:pPr>
              <w:jc w:val="center"/>
              <w:rPr>
                <w:szCs w:val="21"/>
              </w:rPr>
            </w:pPr>
            <w:r w:rsidRPr="00243B91">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7ED41C" w14:textId="77777777" w:rsidR="00DC357A" w:rsidRPr="00243B91" w:rsidRDefault="00DC357A" w:rsidP="00DC357A">
            <w:pPr>
              <w:rPr>
                <w:szCs w:val="21"/>
              </w:rPr>
            </w:pPr>
            <w:r w:rsidRPr="00243B91">
              <w:rPr>
                <w:rFonts w:hint="eastAsia"/>
                <w:szCs w:val="21"/>
              </w:rPr>
              <w:t>需求工程计划</w:t>
            </w:r>
            <w:r w:rsidRPr="00243B91">
              <w:rPr>
                <w:szCs w:val="21"/>
              </w:rPr>
              <w:t>-成稿</w:t>
            </w:r>
            <w:r w:rsidRPr="00243B91">
              <w:rPr>
                <w:rFonts w:hint="eastAsia"/>
                <w:szCs w:val="21"/>
              </w:rPr>
              <w:t>+</w:t>
            </w:r>
            <w:r w:rsidRPr="00243B91">
              <w:rPr>
                <w:szCs w:val="21"/>
              </w:rPr>
              <w:t>评审</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1D9C3BB2" w14:textId="1FE22683" w:rsidR="00DC357A" w:rsidRPr="00243B91" w:rsidRDefault="00DC357A" w:rsidP="00DC357A">
            <w:pPr>
              <w:jc w:val="center"/>
              <w:rPr>
                <w:bCs/>
                <w:color w:val="000000"/>
                <w:szCs w:val="21"/>
              </w:rPr>
            </w:pPr>
          </w:p>
        </w:tc>
        <w:tc>
          <w:tcPr>
            <w:tcW w:w="3108" w:type="dxa"/>
            <w:tcBorders>
              <w:top w:val="single" w:sz="4" w:space="0" w:color="B1BBCC"/>
              <w:left w:val="single" w:sz="4" w:space="0" w:color="B1BBCC"/>
              <w:bottom w:val="single" w:sz="4" w:space="0" w:color="B1BBCC"/>
              <w:right w:val="single" w:sz="4" w:space="0" w:color="B1BBCC"/>
            </w:tcBorders>
            <w:shd w:val="clear" w:color="auto" w:fill="FFFFFF"/>
          </w:tcPr>
          <w:p w14:paraId="0DAAE985" w14:textId="77777777" w:rsidR="00DC357A" w:rsidRPr="00243B91" w:rsidRDefault="00DC357A" w:rsidP="00DC357A">
            <w:pPr>
              <w:jc w:val="center"/>
              <w:rPr>
                <w:bCs/>
                <w:color w:val="000000"/>
                <w:szCs w:val="21"/>
              </w:rPr>
            </w:pPr>
            <w:r>
              <w:rPr>
                <w:rFonts w:hint="eastAsia"/>
              </w:rPr>
              <w:t>通过组内检查并通过评审会议</w:t>
            </w:r>
          </w:p>
        </w:tc>
      </w:tr>
      <w:tr w:rsidR="00DC357A" w:rsidRPr="00243B91" w14:paraId="57570968" w14:textId="77777777" w:rsidTr="00DC357A">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8C5DA8" w14:textId="77777777" w:rsidR="00DC357A" w:rsidRPr="00243B91" w:rsidRDefault="00DC357A" w:rsidP="00DC357A">
            <w:pPr>
              <w:jc w:val="center"/>
              <w:rPr>
                <w:bCs/>
                <w:color w:val="000000"/>
                <w:szCs w:val="21"/>
              </w:rPr>
            </w:pPr>
            <w:r w:rsidRPr="00243B91">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F1AEC0" w14:textId="77777777" w:rsidR="00DC357A" w:rsidRPr="00243B91" w:rsidRDefault="00DC357A" w:rsidP="00DC357A">
            <w:pPr>
              <w:rPr>
                <w:szCs w:val="21"/>
              </w:rPr>
            </w:pPr>
            <w:r w:rsidRPr="00243B91">
              <w:rPr>
                <w:rFonts w:hint="eastAsia"/>
                <w:bCs/>
                <w:color w:val="000000"/>
                <w:szCs w:val="21"/>
              </w:rPr>
              <w:t>软件需求规格说明书</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75C9E8D8" w14:textId="41EC26AA" w:rsidR="00DC357A" w:rsidRPr="00243B91" w:rsidRDefault="00DC357A" w:rsidP="00DC357A">
            <w:pPr>
              <w:jc w:val="center"/>
              <w:rPr>
                <w:bCs/>
                <w:color w:val="000000"/>
                <w:szCs w:val="21"/>
              </w:rPr>
            </w:pPr>
          </w:p>
        </w:tc>
        <w:tc>
          <w:tcPr>
            <w:tcW w:w="3108" w:type="dxa"/>
            <w:tcBorders>
              <w:top w:val="single" w:sz="4" w:space="0" w:color="B1BBCC"/>
              <w:left w:val="single" w:sz="4" w:space="0" w:color="B1BBCC"/>
              <w:bottom w:val="single" w:sz="4" w:space="0" w:color="B1BBCC"/>
              <w:right w:val="single" w:sz="4" w:space="0" w:color="B1BBCC"/>
            </w:tcBorders>
            <w:shd w:val="clear" w:color="auto" w:fill="FFFFFF"/>
          </w:tcPr>
          <w:p w14:paraId="5DF6924A" w14:textId="77777777" w:rsidR="00DC357A" w:rsidRPr="00243B91" w:rsidRDefault="00DC357A" w:rsidP="00DC357A">
            <w:pPr>
              <w:jc w:val="center"/>
              <w:rPr>
                <w:bCs/>
                <w:color w:val="000000"/>
                <w:szCs w:val="21"/>
              </w:rPr>
            </w:pPr>
            <w:r>
              <w:rPr>
                <w:rFonts w:hint="eastAsia"/>
              </w:rPr>
              <w:t>通过组内检查并通过评审会议</w:t>
            </w:r>
          </w:p>
        </w:tc>
      </w:tr>
      <w:tr w:rsidR="00DC357A" w:rsidRPr="00243B91" w14:paraId="4907F296" w14:textId="77777777" w:rsidTr="00DC357A">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10C388" w14:textId="77777777" w:rsidR="00DC357A" w:rsidRPr="00243B91" w:rsidRDefault="00DC357A" w:rsidP="00DC357A">
            <w:pPr>
              <w:jc w:val="center"/>
              <w:rPr>
                <w:bCs/>
                <w:color w:val="000000"/>
                <w:szCs w:val="21"/>
              </w:rPr>
            </w:pPr>
            <w:r w:rsidRPr="00243B91">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2A0FB3" w14:textId="77777777" w:rsidR="00DC357A" w:rsidRPr="00243B91" w:rsidRDefault="00DC357A" w:rsidP="00DC357A">
            <w:pPr>
              <w:rPr>
                <w:bCs/>
                <w:color w:val="000000"/>
                <w:szCs w:val="21"/>
              </w:rPr>
            </w:pPr>
            <w:r w:rsidRPr="00243B91">
              <w:rPr>
                <w:rFonts w:hint="eastAsia"/>
                <w:bCs/>
                <w:color w:val="000000"/>
                <w:szCs w:val="21"/>
              </w:rPr>
              <w:t>软件需求变更文档、</w:t>
            </w:r>
          </w:p>
          <w:p w14:paraId="57A910F4" w14:textId="77777777" w:rsidR="00DC357A" w:rsidRPr="00243B91" w:rsidRDefault="00DC357A" w:rsidP="00DC357A">
            <w:pPr>
              <w:rPr>
                <w:bCs/>
                <w:color w:val="000000"/>
                <w:szCs w:val="21"/>
              </w:rPr>
            </w:pPr>
            <w:r w:rsidRPr="00243B91">
              <w:rPr>
                <w:rFonts w:hint="eastAsia"/>
                <w:bCs/>
                <w:color w:val="000000"/>
                <w:szCs w:val="21"/>
              </w:rPr>
              <w:t>系统设计与实现计划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0BFC530F" w14:textId="1B940EA4" w:rsidR="00DC357A" w:rsidRPr="00243B91" w:rsidRDefault="00DC357A" w:rsidP="00DC357A">
            <w:pPr>
              <w:jc w:val="center"/>
              <w:rPr>
                <w:b/>
                <w:bCs/>
                <w:color w:val="000000"/>
                <w:szCs w:val="21"/>
              </w:rPr>
            </w:pPr>
          </w:p>
        </w:tc>
        <w:tc>
          <w:tcPr>
            <w:tcW w:w="3108" w:type="dxa"/>
            <w:tcBorders>
              <w:top w:val="single" w:sz="4" w:space="0" w:color="B1BBCC"/>
              <w:left w:val="single" w:sz="4" w:space="0" w:color="B1BBCC"/>
              <w:bottom w:val="single" w:sz="4" w:space="0" w:color="B1BBCC"/>
              <w:right w:val="single" w:sz="4" w:space="0" w:color="B1BBCC"/>
            </w:tcBorders>
            <w:shd w:val="clear" w:color="auto" w:fill="FFFFFF"/>
          </w:tcPr>
          <w:p w14:paraId="6A0B27EF" w14:textId="77777777" w:rsidR="00DC357A" w:rsidRPr="00243B91" w:rsidRDefault="00DC357A" w:rsidP="00DC357A">
            <w:pPr>
              <w:jc w:val="center"/>
              <w:rPr>
                <w:bCs/>
                <w:color w:val="000000"/>
                <w:szCs w:val="21"/>
              </w:rPr>
            </w:pPr>
            <w:r>
              <w:rPr>
                <w:rFonts w:hint="eastAsia"/>
              </w:rPr>
              <w:t>通过组内检查并通过评审会议</w:t>
            </w:r>
          </w:p>
        </w:tc>
      </w:tr>
      <w:tr w:rsidR="00DC357A" w:rsidRPr="00243B91" w14:paraId="48483D17" w14:textId="77777777" w:rsidTr="00DC357A">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F23A82" w14:textId="77777777" w:rsidR="00DC357A" w:rsidRPr="00243B91" w:rsidRDefault="00DC357A" w:rsidP="00DC357A">
            <w:pPr>
              <w:jc w:val="center"/>
              <w:rPr>
                <w:bCs/>
                <w:color w:val="000000"/>
                <w:szCs w:val="21"/>
              </w:rPr>
            </w:pPr>
            <w:r w:rsidRPr="00243B91">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BB7B25" w14:textId="77777777" w:rsidR="00DC357A" w:rsidRPr="00243B91" w:rsidRDefault="00DC357A" w:rsidP="00DC357A">
            <w:pPr>
              <w:rPr>
                <w:bCs/>
                <w:color w:val="000000"/>
                <w:szCs w:val="21"/>
              </w:rPr>
            </w:pPr>
            <w:r w:rsidRPr="00243B91">
              <w:rPr>
                <w:rFonts w:hint="eastAsia"/>
                <w:bCs/>
                <w:color w:val="000000"/>
                <w:szCs w:val="21"/>
              </w:rPr>
              <w:t>软件概要设计说明</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6E702630" w14:textId="1A027CFA" w:rsidR="00DC357A" w:rsidRPr="00243B91" w:rsidRDefault="00DC357A" w:rsidP="00DC357A">
            <w:pPr>
              <w:jc w:val="center"/>
              <w:rPr>
                <w:bCs/>
                <w:color w:val="000000"/>
                <w:szCs w:val="21"/>
              </w:rPr>
            </w:pPr>
          </w:p>
        </w:tc>
        <w:tc>
          <w:tcPr>
            <w:tcW w:w="3108" w:type="dxa"/>
            <w:tcBorders>
              <w:top w:val="single" w:sz="4" w:space="0" w:color="B1BBCC"/>
              <w:left w:val="single" w:sz="4" w:space="0" w:color="B1BBCC"/>
              <w:bottom w:val="single" w:sz="4" w:space="0" w:color="B1BBCC"/>
              <w:right w:val="single" w:sz="4" w:space="0" w:color="B1BBCC"/>
            </w:tcBorders>
            <w:shd w:val="clear" w:color="auto" w:fill="FFFFFF"/>
          </w:tcPr>
          <w:p w14:paraId="5F75E111" w14:textId="77777777" w:rsidR="00DC357A" w:rsidRPr="00243B91" w:rsidRDefault="00DC357A" w:rsidP="00DC357A">
            <w:pPr>
              <w:jc w:val="center"/>
              <w:rPr>
                <w:bCs/>
                <w:color w:val="000000"/>
                <w:szCs w:val="21"/>
              </w:rPr>
            </w:pPr>
            <w:r>
              <w:rPr>
                <w:rFonts w:hint="eastAsia"/>
              </w:rPr>
              <w:t>通过组内检查并通过评审会议</w:t>
            </w:r>
          </w:p>
        </w:tc>
      </w:tr>
      <w:tr w:rsidR="00DC357A" w:rsidRPr="00243B91" w14:paraId="089AE98A" w14:textId="77777777" w:rsidTr="00DC357A">
        <w:trPr>
          <w:trHeight w:val="664"/>
        </w:trPr>
        <w:tc>
          <w:tcPr>
            <w:tcW w:w="709" w:type="dxa"/>
            <w:tcBorders>
              <w:top w:val="single" w:sz="4" w:space="0" w:color="B1BBCC"/>
              <w:left w:val="single" w:sz="4" w:space="0" w:color="B1BBCC"/>
              <w:right w:val="single" w:sz="4" w:space="0" w:color="B1BBCC"/>
            </w:tcBorders>
            <w:shd w:val="clear" w:color="auto" w:fill="FFFFFF"/>
            <w:vAlign w:val="center"/>
          </w:tcPr>
          <w:p w14:paraId="165C751F" w14:textId="77777777" w:rsidR="00DC357A" w:rsidRPr="00243B91" w:rsidRDefault="00DC357A" w:rsidP="00DC357A">
            <w:pPr>
              <w:jc w:val="center"/>
              <w:rPr>
                <w:bCs/>
                <w:color w:val="000000"/>
                <w:szCs w:val="21"/>
              </w:rPr>
            </w:pPr>
            <w:r w:rsidRPr="00243B91">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14:paraId="7405F0F6" w14:textId="77777777" w:rsidR="00DC357A" w:rsidRPr="00243B91" w:rsidRDefault="00DC357A" w:rsidP="00DC357A">
            <w:pPr>
              <w:rPr>
                <w:bCs/>
                <w:color w:val="000000"/>
                <w:szCs w:val="21"/>
              </w:rPr>
            </w:pPr>
            <w:r w:rsidRPr="00243B91">
              <w:rPr>
                <w:rFonts w:hint="eastAsia"/>
                <w:bCs/>
                <w:color w:val="000000"/>
                <w:szCs w:val="21"/>
              </w:rPr>
              <w:t>测试计划、安装部署计划</w:t>
            </w:r>
          </w:p>
          <w:p w14:paraId="22FA113E" w14:textId="77777777" w:rsidR="00DC357A" w:rsidRPr="00243B91" w:rsidRDefault="00DC357A" w:rsidP="00DC357A">
            <w:pPr>
              <w:rPr>
                <w:bCs/>
                <w:color w:val="000000"/>
                <w:szCs w:val="21"/>
              </w:rPr>
            </w:pPr>
            <w:r w:rsidRPr="00243B91">
              <w:rPr>
                <w:rFonts w:hint="eastAsia"/>
                <w:bCs/>
                <w:color w:val="000000"/>
                <w:szCs w:val="21"/>
              </w:rPr>
              <w:t>培训计划、系统维护计划</w:t>
            </w:r>
          </w:p>
        </w:tc>
        <w:tc>
          <w:tcPr>
            <w:tcW w:w="998" w:type="dxa"/>
            <w:tcBorders>
              <w:top w:val="single" w:sz="4" w:space="0" w:color="B1BBCC"/>
              <w:left w:val="single" w:sz="4" w:space="0" w:color="B1BBCC"/>
              <w:right w:val="single" w:sz="4" w:space="0" w:color="B1BBCC"/>
            </w:tcBorders>
            <w:shd w:val="clear" w:color="auto" w:fill="FFFFFF"/>
            <w:vAlign w:val="center"/>
          </w:tcPr>
          <w:p w14:paraId="6E74455F" w14:textId="6C813CAA" w:rsidR="00DC357A" w:rsidRPr="00243B91" w:rsidRDefault="00DC357A" w:rsidP="00DC357A">
            <w:pPr>
              <w:jc w:val="center"/>
              <w:rPr>
                <w:bCs/>
                <w:color w:val="000000"/>
                <w:szCs w:val="21"/>
              </w:rPr>
            </w:pPr>
          </w:p>
        </w:tc>
        <w:tc>
          <w:tcPr>
            <w:tcW w:w="3108" w:type="dxa"/>
            <w:tcBorders>
              <w:top w:val="single" w:sz="4" w:space="0" w:color="B1BBCC"/>
              <w:left w:val="single" w:sz="4" w:space="0" w:color="B1BBCC"/>
              <w:right w:val="single" w:sz="4" w:space="0" w:color="B1BBCC"/>
            </w:tcBorders>
            <w:shd w:val="clear" w:color="auto" w:fill="FFFFFF"/>
          </w:tcPr>
          <w:p w14:paraId="7D964325" w14:textId="77777777" w:rsidR="00DC357A" w:rsidRPr="00243B91" w:rsidRDefault="00DC357A" w:rsidP="00DC357A">
            <w:pPr>
              <w:jc w:val="center"/>
              <w:rPr>
                <w:bCs/>
                <w:color w:val="000000"/>
                <w:szCs w:val="21"/>
              </w:rPr>
            </w:pPr>
            <w:r>
              <w:rPr>
                <w:rFonts w:hint="eastAsia"/>
              </w:rPr>
              <w:t>通过组内检查并通过评审会议</w:t>
            </w:r>
          </w:p>
        </w:tc>
      </w:tr>
      <w:tr w:rsidR="00DC357A" w:rsidRPr="00243B91" w14:paraId="0FB7D686" w14:textId="77777777" w:rsidTr="00DC357A">
        <w:tc>
          <w:tcPr>
            <w:tcW w:w="709" w:type="dxa"/>
            <w:tcBorders>
              <w:top w:val="single" w:sz="4" w:space="0" w:color="B1BBCC"/>
              <w:left w:val="single" w:sz="4" w:space="0" w:color="B1BBCC"/>
              <w:bottom w:val="single" w:sz="4" w:space="0" w:color="B1BBCC"/>
              <w:right w:val="single" w:sz="4" w:space="0" w:color="B1BBCC"/>
            </w:tcBorders>
            <w:shd w:val="clear" w:color="auto" w:fill="FFFFFF"/>
          </w:tcPr>
          <w:p w14:paraId="39FE19CA" w14:textId="77777777" w:rsidR="00DC357A" w:rsidRPr="00243B91" w:rsidRDefault="00DC357A" w:rsidP="00DC357A">
            <w:pPr>
              <w:jc w:val="center"/>
              <w:rPr>
                <w:bCs/>
                <w:color w:val="000000"/>
                <w:szCs w:val="21"/>
              </w:rPr>
            </w:pPr>
            <w:r w:rsidRPr="00243B91">
              <w:rPr>
                <w:rFonts w:hint="eastAsia"/>
                <w:bCs/>
                <w:color w:val="000000"/>
                <w:szCs w:val="21"/>
              </w:rPr>
              <w:lastRenderedPageBreak/>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14:paraId="64303F3C" w14:textId="77777777" w:rsidR="00DC357A" w:rsidRPr="00243B91" w:rsidRDefault="00DC357A" w:rsidP="00DC357A">
            <w:pPr>
              <w:rPr>
                <w:bCs/>
                <w:color w:val="000000"/>
                <w:szCs w:val="21"/>
              </w:rPr>
            </w:pPr>
            <w:r w:rsidRPr="00243B91">
              <w:rPr>
                <w:rFonts w:hint="eastAsia"/>
                <w:bCs/>
                <w:color w:val="000000"/>
                <w:szCs w:val="21"/>
              </w:rPr>
              <w:t>项目总结报告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29F6CD5F" w14:textId="3501284A" w:rsidR="00DC357A" w:rsidRPr="00243B91" w:rsidRDefault="00DC357A" w:rsidP="00DC357A">
            <w:pPr>
              <w:jc w:val="center"/>
              <w:rPr>
                <w:bCs/>
                <w:color w:val="000000"/>
                <w:szCs w:val="21"/>
              </w:rPr>
            </w:pPr>
          </w:p>
        </w:tc>
        <w:tc>
          <w:tcPr>
            <w:tcW w:w="3108" w:type="dxa"/>
            <w:tcBorders>
              <w:top w:val="single" w:sz="4" w:space="0" w:color="B1BBCC"/>
              <w:left w:val="single" w:sz="4" w:space="0" w:color="B1BBCC"/>
              <w:bottom w:val="single" w:sz="4" w:space="0" w:color="B1BBCC"/>
              <w:right w:val="single" w:sz="4" w:space="0" w:color="B1BBCC"/>
            </w:tcBorders>
            <w:shd w:val="clear" w:color="auto" w:fill="FFFFFF"/>
          </w:tcPr>
          <w:p w14:paraId="7C31708D" w14:textId="77777777" w:rsidR="00DC357A" w:rsidRPr="00243B91" w:rsidRDefault="00DC357A" w:rsidP="00DC357A">
            <w:pPr>
              <w:jc w:val="center"/>
              <w:rPr>
                <w:bCs/>
                <w:color w:val="000000"/>
                <w:szCs w:val="21"/>
              </w:rPr>
            </w:pPr>
            <w:r>
              <w:rPr>
                <w:rFonts w:hint="eastAsia"/>
              </w:rPr>
              <w:t>通过组内检查并通过评审会议</w:t>
            </w:r>
          </w:p>
        </w:tc>
      </w:tr>
    </w:tbl>
    <w:p w14:paraId="1DA9983D" w14:textId="53DD4CD2" w:rsidR="00DC357A" w:rsidRDefault="00DC357A" w:rsidP="003A2E6A">
      <w:pPr>
        <w:pStyle w:val="aff2"/>
      </w:pPr>
    </w:p>
    <w:p w14:paraId="4A0677D2" w14:textId="59DAE2B2" w:rsidR="00DC357A" w:rsidRDefault="00DC357A" w:rsidP="003A2E6A">
      <w:pPr>
        <w:pStyle w:val="aff2"/>
      </w:pPr>
    </w:p>
    <w:p w14:paraId="6E39DEDF" w14:textId="77777777" w:rsidR="00B46F2F" w:rsidRDefault="00B46F2F" w:rsidP="00B46F2F">
      <w:pPr>
        <w:pStyle w:val="a"/>
        <w:numPr>
          <w:ilvl w:val="0"/>
          <w:numId w:val="6"/>
        </w:numPr>
      </w:pPr>
      <w:bookmarkStart w:id="29" w:name="_Toc465606262"/>
      <w:bookmarkStart w:id="30" w:name="_Toc497075408"/>
      <w:r>
        <w:t>标准、规范和约定</w:t>
      </w:r>
      <w:bookmarkEnd w:id="29"/>
      <w:bookmarkEnd w:id="30"/>
    </w:p>
    <w:p w14:paraId="3D281077" w14:textId="77777777" w:rsidR="00B46F2F" w:rsidRPr="004E487F" w:rsidRDefault="00B46F2F" w:rsidP="00B46F2F">
      <w:pPr>
        <w:pStyle w:val="a0"/>
        <w:numPr>
          <w:ilvl w:val="1"/>
          <w:numId w:val="6"/>
        </w:numPr>
        <w:ind w:left="992" w:hanging="567"/>
      </w:pPr>
      <w:bookmarkStart w:id="31" w:name="_Toc465606263"/>
      <w:bookmarkStart w:id="32" w:name="_Toc497075409"/>
      <w:r>
        <w:t>遵循标准</w:t>
      </w:r>
      <w:bookmarkEnd w:id="31"/>
      <w:bookmarkEnd w:id="32"/>
    </w:p>
    <w:p w14:paraId="450C7E05" w14:textId="77777777" w:rsidR="00B46F2F" w:rsidRDefault="00B46F2F" w:rsidP="00B46F2F">
      <w:pPr>
        <w:pStyle w:val="a1"/>
        <w:numPr>
          <w:ilvl w:val="2"/>
          <w:numId w:val="6"/>
        </w:numPr>
        <w:ind w:left="1418" w:hanging="567"/>
      </w:pPr>
      <w:bookmarkStart w:id="33" w:name="_Toc465606264"/>
      <w:bookmarkStart w:id="34" w:name="_Toc497075410"/>
      <w:r>
        <w:t>文档模版</w:t>
      </w:r>
      <w:bookmarkEnd w:id="33"/>
      <w:bookmarkEnd w:id="34"/>
    </w:p>
    <w:p w14:paraId="0B4B6906" w14:textId="77777777" w:rsidR="00B46F2F" w:rsidRDefault="00B46F2F" w:rsidP="00B46F2F">
      <w:pPr>
        <w:ind w:left="840"/>
      </w:pPr>
      <w:r>
        <w:rPr>
          <w:rFonts w:hint="eastAsia"/>
        </w:rPr>
        <w:t>《IS</w:t>
      </w:r>
      <w:r>
        <w:t>O</w:t>
      </w:r>
      <w:r>
        <w:rPr>
          <w:rFonts w:hint="eastAsia"/>
        </w:rPr>
        <w:t>-</w:t>
      </w:r>
      <w:r>
        <w:t xml:space="preserve">9001 </w:t>
      </w:r>
      <w:r>
        <w:rPr>
          <w:rFonts w:hint="eastAsia"/>
        </w:rPr>
        <w:t>软件工程模板》</w:t>
      </w:r>
    </w:p>
    <w:p w14:paraId="6708D189" w14:textId="77777777" w:rsidR="00B46F2F" w:rsidRPr="009D4707" w:rsidRDefault="00B46F2F" w:rsidP="00B46F2F">
      <w:pPr>
        <w:ind w:left="840"/>
      </w:pPr>
      <w:r>
        <w:rPr>
          <w:rFonts w:hint="eastAsia"/>
        </w:rPr>
        <w:t>《GB</w:t>
      </w:r>
      <w:r>
        <w:t xml:space="preserve"> </w:t>
      </w:r>
      <w:r>
        <w:rPr>
          <w:rFonts w:hint="eastAsia"/>
        </w:rPr>
        <w:t>软件工程模板》</w:t>
      </w:r>
    </w:p>
    <w:p w14:paraId="585B641D" w14:textId="77777777" w:rsidR="00B46F2F" w:rsidRDefault="00B46F2F" w:rsidP="00B46F2F">
      <w:pPr>
        <w:pStyle w:val="a1"/>
        <w:numPr>
          <w:ilvl w:val="2"/>
          <w:numId w:val="6"/>
        </w:numPr>
        <w:ind w:left="1418" w:hanging="567"/>
      </w:pPr>
      <w:bookmarkStart w:id="35" w:name="_Toc465606265"/>
      <w:bookmarkStart w:id="36" w:name="_Toc497075411"/>
      <w:r>
        <w:t>组内协定标准</w:t>
      </w:r>
      <w:bookmarkEnd w:id="35"/>
      <w:bookmarkEnd w:id="36"/>
    </w:p>
    <w:p w14:paraId="451C833A" w14:textId="77777777" w:rsidR="00B46F2F" w:rsidRDefault="00B46F2F" w:rsidP="00B46F2F">
      <w:pPr>
        <w:ind w:left="840"/>
      </w:pPr>
      <w:r>
        <w:rPr>
          <w:rFonts w:hint="eastAsia"/>
        </w:rPr>
        <w:t>《</w:t>
      </w:r>
      <w:r w:rsidRPr="006637DB">
        <w:t>PRD-2017-G01-配置管理</w:t>
      </w:r>
      <w:r>
        <w:rPr>
          <w:rFonts w:hint="eastAsia"/>
        </w:rPr>
        <w:t>》</w:t>
      </w:r>
    </w:p>
    <w:p w14:paraId="71E327FA" w14:textId="77777777" w:rsidR="00B46F2F" w:rsidRDefault="00B46F2F" w:rsidP="00B46F2F">
      <w:pPr>
        <w:ind w:left="840"/>
      </w:pPr>
      <w:r>
        <w:rPr>
          <w:rFonts w:hint="eastAsia"/>
        </w:rPr>
        <w:t>《</w:t>
      </w:r>
      <w:r w:rsidRPr="006637DB">
        <w:t>PRD-2017-G01-文档编写规范</w:t>
      </w:r>
      <w:r>
        <w:rPr>
          <w:rFonts w:hint="eastAsia"/>
        </w:rPr>
        <w:t>》</w:t>
      </w:r>
    </w:p>
    <w:p w14:paraId="46F7DF83" w14:textId="688FC307" w:rsidR="003A2E6A" w:rsidRDefault="003A2E6A" w:rsidP="003A2E6A">
      <w:pPr>
        <w:pStyle w:val="a1"/>
        <w:numPr>
          <w:ilvl w:val="2"/>
          <w:numId w:val="6"/>
        </w:numPr>
        <w:ind w:left="1418" w:hanging="567"/>
      </w:pPr>
      <w:r>
        <w:br w:type="page"/>
      </w:r>
    </w:p>
    <w:p w14:paraId="2E46792F" w14:textId="77777777" w:rsidR="003A2E6A" w:rsidRDefault="003A2E6A" w:rsidP="003A2E6A">
      <w:pPr>
        <w:pStyle w:val="aff2"/>
      </w:pPr>
    </w:p>
    <w:p w14:paraId="6CD502DE" w14:textId="77777777" w:rsidR="00B46F2F" w:rsidRDefault="00B46F2F" w:rsidP="00B46F2F">
      <w:pPr>
        <w:pStyle w:val="a0"/>
        <w:numPr>
          <w:ilvl w:val="1"/>
          <w:numId w:val="6"/>
        </w:numPr>
        <w:ind w:left="992" w:hanging="567"/>
      </w:pPr>
      <w:bookmarkStart w:id="37" w:name="_Toc465606266"/>
      <w:bookmarkStart w:id="38" w:name="_Toc497075412"/>
      <w:bookmarkStart w:id="39" w:name="_Toc465606267"/>
      <w:bookmarkStart w:id="40" w:name="_Toc497075413"/>
      <w:r>
        <w:t>质量保证</w:t>
      </w:r>
      <w:r>
        <w:rPr>
          <w:rFonts w:hint="eastAsia"/>
        </w:rPr>
        <w:t>过程</w:t>
      </w:r>
      <w:bookmarkEnd w:id="37"/>
      <w:bookmarkEnd w:id="38"/>
    </w:p>
    <w:p w14:paraId="42DBF3B0" w14:textId="77777777" w:rsidR="00B46F2F" w:rsidRDefault="00B46F2F" w:rsidP="00B46F2F">
      <w:pPr>
        <w:pStyle w:val="a1"/>
        <w:numPr>
          <w:ilvl w:val="2"/>
          <w:numId w:val="6"/>
        </w:numPr>
        <w:ind w:left="1418" w:hanging="567"/>
        <w:outlineLvl w:val="9"/>
      </w:pPr>
      <w:r>
        <w:rPr>
          <w:rFonts w:hint="eastAsia"/>
        </w:rPr>
        <w:t>配置审核</w:t>
      </w:r>
      <w:r>
        <w:t>流程</w:t>
      </w:r>
    </w:p>
    <w:p w14:paraId="0B20764A" w14:textId="08737355" w:rsidR="00B46F2F" w:rsidRPr="00605CAA" w:rsidRDefault="00B46F2F" w:rsidP="00B46F2F">
      <w:pPr>
        <w:ind w:left="840"/>
      </w:pPr>
    </w:p>
    <w:p w14:paraId="7766B611" w14:textId="77777777" w:rsidR="00B46F2F" w:rsidRDefault="00B46F2F" w:rsidP="00B46F2F">
      <w:pPr>
        <w:pStyle w:val="a1"/>
        <w:numPr>
          <w:ilvl w:val="2"/>
          <w:numId w:val="6"/>
        </w:numPr>
        <w:ind w:left="1418" w:hanging="567"/>
        <w:outlineLvl w:val="9"/>
      </w:pPr>
      <w:r>
        <w:rPr>
          <w:rFonts w:hint="eastAsia"/>
        </w:rPr>
        <w:t>版本管理</w:t>
      </w:r>
    </w:p>
    <w:p w14:paraId="3A63AB6E" w14:textId="77777777" w:rsidR="00B46F2F" w:rsidRDefault="00B46F2F" w:rsidP="00B46F2F">
      <w:pPr>
        <w:ind w:leftChars="400" w:left="840"/>
      </w:pPr>
      <w:bookmarkStart w:id="41" w:name="_Toc276741007"/>
      <w:bookmarkStart w:id="42" w:name="_Toc495739757"/>
      <w:r>
        <w:rPr>
          <w:rFonts w:hint="eastAsia"/>
        </w:rPr>
        <w:t>每一个文档的版本格式为[主版本号.子版本号.修正版本号（示例：0.1.1）</w:t>
      </w:r>
    </w:p>
    <w:p w14:paraId="1CB45B2D" w14:textId="77777777" w:rsidR="00B46F2F" w:rsidRPr="00620C9C" w:rsidRDefault="00B46F2F" w:rsidP="00B46F2F">
      <w:pPr>
        <w:ind w:leftChars="400" w:left="840"/>
      </w:pPr>
      <w:r>
        <w:rPr>
          <w:rFonts w:hint="eastAsia"/>
        </w:rPr>
        <w:t>文档的初始版本为0.1.0。</w:t>
      </w:r>
    </w:p>
    <w:bookmarkEnd w:id="41"/>
    <w:bookmarkEnd w:id="42"/>
    <w:p w14:paraId="4E1A9A60" w14:textId="77777777" w:rsidR="00B46F2F" w:rsidRDefault="00B46F2F" w:rsidP="00B46F2F">
      <w:pPr>
        <w:ind w:leftChars="400" w:left="840"/>
      </w:pPr>
      <w:r>
        <w:rPr>
          <w:rFonts w:hint="eastAsia"/>
        </w:rPr>
        <w:t>当文件内容有了重大的变化或改进，主版本号加一。</w:t>
      </w:r>
    </w:p>
    <w:p w14:paraId="6DA12439" w14:textId="77777777" w:rsidR="00B46F2F" w:rsidRDefault="00B46F2F" w:rsidP="00B46F2F">
      <w:pPr>
        <w:ind w:leftChars="400" w:left="840"/>
      </w:pPr>
      <w:r>
        <w:rPr>
          <w:rFonts w:hint="eastAsia"/>
        </w:rPr>
        <w:t>当文档的内容有了模块的增加、补充等，子版本号加一。</w:t>
      </w:r>
    </w:p>
    <w:p w14:paraId="59F78642" w14:textId="77777777" w:rsidR="00B46F2F" w:rsidRPr="00C63E3F" w:rsidRDefault="00B46F2F" w:rsidP="00B46F2F">
      <w:pPr>
        <w:ind w:leftChars="400" w:left="840"/>
      </w:pPr>
      <w:r>
        <w:rPr>
          <w:rFonts w:hint="eastAsia"/>
        </w:rPr>
        <w:t>当文档的内容有了小修改，如修正了纰漏等，修正版本号加一。</w:t>
      </w:r>
    </w:p>
    <w:p w14:paraId="07E66D05" w14:textId="77777777" w:rsidR="00B46F2F" w:rsidRPr="00C400AE" w:rsidRDefault="00B46F2F" w:rsidP="00B46F2F">
      <w:pPr>
        <w:ind w:left="840"/>
      </w:pPr>
    </w:p>
    <w:p w14:paraId="2DF10088" w14:textId="77777777" w:rsidR="00B46F2F" w:rsidRDefault="00B46F2F" w:rsidP="00B46F2F">
      <w:pPr>
        <w:pStyle w:val="a1"/>
        <w:numPr>
          <w:ilvl w:val="2"/>
          <w:numId w:val="6"/>
        </w:numPr>
        <w:ind w:left="1418" w:hanging="567"/>
        <w:outlineLvl w:val="9"/>
      </w:pPr>
      <w:r>
        <w:rPr>
          <w:rFonts w:hint="eastAsia"/>
        </w:rPr>
        <w:t>变更控制</w:t>
      </w:r>
    </w:p>
    <w:p w14:paraId="11AE1F3A" w14:textId="77777777" w:rsidR="00B46F2F" w:rsidRDefault="00B46F2F" w:rsidP="00B46F2F">
      <w:pPr>
        <w:pStyle w:val="af3"/>
        <w:numPr>
          <w:ilvl w:val="0"/>
          <w:numId w:val="24"/>
        </w:numPr>
        <w:ind w:firstLineChars="0"/>
      </w:pPr>
      <w:r>
        <w:rPr>
          <w:rFonts w:hint="eastAsia"/>
        </w:rPr>
        <w:t>向</w:t>
      </w:r>
      <w:r>
        <w:rPr>
          <w:rFonts w:hint="eastAsia"/>
        </w:rPr>
        <w:t>PM</w:t>
      </w:r>
      <w:r>
        <w:rPr>
          <w:rFonts w:hint="eastAsia"/>
        </w:rPr>
        <w:t>以及</w:t>
      </w:r>
      <w:r>
        <w:rPr>
          <w:rFonts w:hint="eastAsia"/>
        </w:rPr>
        <w:t>QC</w:t>
      </w:r>
      <w:r>
        <w:rPr>
          <w:rFonts w:hint="eastAsia"/>
        </w:rPr>
        <w:t>提出变更申请，或</w:t>
      </w:r>
      <w:r>
        <w:rPr>
          <w:rFonts w:hint="eastAsia"/>
        </w:rPr>
        <w:t>PM</w:t>
      </w:r>
      <w:r>
        <w:rPr>
          <w:rFonts w:hint="eastAsia"/>
        </w:rPr>
        <w:t>和</w:t>
      </w:r>
      <w:r>
        <w:rPr>
          <w:rFonts w:hint="eastAsia"/>
        </w:rPr>
        <w:t>QC</w:t>
      </w:r>
      <w:r>
        <w:rPr>
          <w:rFonts w:hint="eastAsia"/>
        </w:rPr>
        <w:t>下达任务。</w:t>
      </w:r>
    </w:p>
    <w:p w14:paraId="5FF0A1ED" w14:textId="77777777" w:rsidR="00B46F2F" w:rsidRDefault="00B46F2F" w:rsidP="00B46F2F">
      <w:pPr>
        <w:pStyle w:val="af3"/>
        <w:numPr>
          <w:ilvl w:val="0"/>
          <w:numId w:val="24"/>
        </w:numPr>
        <w:ind w:firstLineChars="0"/>
      </w:pPr>
      <w:r>
        <w:rPr>
          <w:rFonts w:hint="eastAsia"/>
        </w:rPr>
        <w:t>向非受控个人文件夹中提交修改的产出，并通知</w:t>
      </w:r>
      <w:r>
        <w:rPr>
          <w:rFonts w:hint="eastAsia"/>
        </w:rPr>
        <w:t>PM</w:t>
      </w:r>
      <w:r>
        <w:rPr>
          <w:rFonts w:hint="eastAsia"/>
        </w:rPr>
        <w:t>和</w:t>
      </w:r>
      <w:r>
        <w:rPr>
          <w:rFonts w:hint="eastAsia"/>
        </w:rPr>
        <w:t>QC</w:t>
      </w:r>
      <w:r>
        <w:rPr>
          <w:rFonts w:hint="eastAsia"/>
        </w:rPr>
        <w:t>。</w:t>
      </w:r>
    </w:p>
    <w:p w14:paraId="2D80E13B" w14:textId="77777777" w:rsidR="00B46F2F" w:rsidRPr="004824C4" w:rsidRDefault="00B46F2F" w:rsidP="00B46F2F">
      <w:pPr>
        <w:pStyle w:val="af3"/>
        <w:numPr>
          <w:ilvl w:val="0"/>
          <w:numId w:val="24"/>
        </w:numPr>
        <w:ind w:firstLineChars="0"/>
      </w:pPr>
      <w:r>
        <w:rPr>
          <w:rFonts w:hint="eastAsia"/>
        </w:rPr>
        <w:t>审核通过后通知配置管理员，提交到</w:t>
      </w:r>
      <w:r>
        <w:rPr>
          <w:rFonts w:hint="eastAsia"/>
        </w:rPr>
        <w:t>m</w:t>
      </w:r>
      <w:r>
        <w:t>aster</w:t>
      </w:r>
      <w:r>
        <w:rPr>
          <w:rFonts w:hint="eastAsia"/>
        </w:rPr>
        <w:t>。</w:t>
      </w:r>
    </w:p>
    <w:p w14:paraId="444D6FFF" w14:textId="77777777" w:rsidR="00B46F2F" w:rsidRDefault="00B46F2F" w:rsidP="00B46F2F">
      <w:pPr>
        <w:pStyle w:val="a1"/>
        <w:numPr>
          <w:ilvl w:val="2"/>
          <w:numId w:val="6"/>
        </w:numPr>
        <w:ind w:left="1418" w:hanging="567"/>
        <w:outlineLvl w:val="9"/>
      </w:pPr>
      <w:r>
        <w:rPr>
          <w:rFonts w:hint="eastAsia"/>
        </w:rPr>
        <w:t>配置</w:t>
      </w:r>
      <w:r>
        <w:t>状态报告</w:t>
      </w:r>
    </w:p>
    <w:p w14:paraId="565BA940" w14:textId="77777777" w:rsidR="00B46F2F" w:rsidRDefault="00B46F2F" w:rsidP="00B46F2F"/>
    <w:p w14:paraId="1578D6B1" w14:textId="77777777" w:rsidR="00B46F2F" w:rsidRDefault="00B46F2F" w:rsidP="00B46F2F">
      <w:pPr>
        <w:pStyle w:val="af3"/>
        <w:numPr>
          <w:ilvl w:val="0"/>
          <w:numId w:val="23"/>
        </w:numPr>
        <w:spacing w:line="240" w:lineRule="auto"/>
        <w:ind w:firstLineChars="0"/>
      </w:pPr>
      <w:r>
        <w:rPr>
          <w:rFonts w:hint="eastAsia"/>
        </w:rPr>
        <w:t>注：没有版本跟踪记录的文件（除了会议纪要），如</w:t>
      </w:r>
      <w:r>
        <w:rPr>
          <w:rFonts w:hint="eastAsia"/>
        </w:rPr>
        <w:t>GANTT</w:t>
      </w:r>
      <w:r>
        <w:rPr>
          <w:rFonts w:hint="eastAsia"/>
        </w:rPr>
        <w:t>图、</w:t>
      </w:r>
      <w:r>
        <w:rPr>
          <w:rFonts w:hint="eastAsia"/>
        </w:rPr>
        <w:t>OBS</w:t>
      </w:r>
      <w:r>
        <w:rPr>
          <w:rFonts w:hint="eastAsia"/>
        </w:rPr>
        <w:t>图，需在文件名上跟上版本号，如：</w:t>
      </w:r>
      <w:r>
        <w:rPr>
          <w:rFonts w:hint="eastAsia"/>
        </w:rPr>
        <w:t>PRD-2017-G01-GANTT-v</w:t>
      </w:r>
      <w:r>
        <w:t>0.1.0.mpp</w:t>
      </w:r>
    </w:p>
    <w:p w14:paraId="57D100FE" w14:textId="77777777" w:rsidR="00B46F2F" w:rsidRPr="00D16A8C" w:rsidRDefault="00B46F2F" w:rsidP="00B46F2F">
      <w:pPr>
        <w:pStyle w:val="af3"/>
        <w:numPr>
          <w:ilvl w:val="0"/>
          <w:numId w:val="23"/>
        </w:numPr>
        <w:spacing w:line="240" w:lineRule="auto"/>
        <w:ind w:firstLineChars="0"/>
      </w:pPr>
      <w:r>
        <w:rPr>
          <w:rFonts w:hint="eastAsia"/>
        </w:rPr>
        <w:t>只有配置管理员有权限新建分支、合并分支。</w:t>
      </w:r>
    </w:p>
    <w:p w14:paraId="081FEF10" w14:textId="77777777" w:rsidR="00B46F2F" w:rsidRPr="004824C4" w:rsidRDefault="00B46F2F" w:rsidP="00B46F2F">
      <w:pPr>
        <w:ind w:left="840"/>
      </w:pPr>
    </w:p>
    <w:p w14:paraId="4C22E3AC" w14:textId="77777777" w:rsidR="00B46F2F" w:rsidRDefault="00B46F2F" w:rsidP="00B46F2F">
      <w:pPr>
        <w:pStyle w:val="a1"/>
        <w:numPr>
          <w:ilvl w:val="2"/>
          <w:numId w:val="6"/>
        </w:numPr>
        <w:ind w:left="1418" w:hanging="567"/>
        <w:outlineLvl w:val="9"/>
      </w:pPr>
      <w:r>
        <w:rPr>
          <w:rFonts w:hint="eastAsia"/>
        </w:rPr>
        <w:t>配置</w:t>
      </w:r>
      <w:r>
        <w:t>审核</w:t>
      </w:r>
    </w:p>
    <w:p w14:paraId="7185136D" w14:textId="77777777" w:rsidR="00B46F2F" w:rsidRPr="00594B52" w:rsidRDefault="00B46F2F" w:rsidP="00B46F2F">
      <w:pPr>
        <w:ind w:left="840"/>
      </w:pPr>
      <w:r>
        <w:rPr>
          <w:rFonts w:hint="eastAsia"/>
        </w:rPr>
        <w:t>TBD</w:t>
      </w:r>
    </w:p>
    <w:p w14:paraId="143E89F2" w14:textId="77777777" w:rsidR="00B46F2F" w:rsidRDefault="00B46F2F" w:rsidP="00B46F2F">
      <w:pPr>
        <w:pStyle w:val="a"/>
        <w:numPr>
          <w:ilvl w:val="0"/>
          <w:numId w:val="6"/>
        </w:numPr>
      </w:pPr>
      <w:bookmarkStart w:id="43" w:name="_Toc497521692"/>
      <w:bookmarkStart w:id="44" w:name="_Toc465606270"/>
      <w:bookmarkStart w:id="45" w:name="_Toc497075416"/>
      <w:bookmarkEnd w:id="39"/>
      <w:bookmarkEnd w:id="40"/>
      <w:r>
        <w:t>评审和检查</w:t>
      </w:r>
      <w:bookmarkEnd w:id="43"/>
    </w:p>
    <w:p w14:paraId="3E3EC981" w14:textId="77777777" w:rsidR="00B46F2F" w:rsidRPr="00337302" w:rsidRDefault="00B46F2F" w:rsidP="00B46F2F">
      <w:r w:rsidRPr="00337302">
        <w:rPr>
          <w:rFonts w:hint="eastAsia"/>
        </w:rPr>
        <w:t>必须规定所要进行的技术和管理两方面的评审和检查工作，并编制或引用有关的评审和检查规程以及通过与否的技术准则。至少要进行下列各项评审和检查工作：</w:t>
      </w:r>
    </w:p>
    <w:p w14:paraId="09C5235F" w14:textId="77777777" w:rsidR="00B46F2F" w:rsidRDefault="00B46F2F" w:rsidP="00B46F2F">
      <w:pPr>
        <w:pStyle w:val="a0"/>
        <w:numPr>
          <w:ilvl w:val="1"/>
          <w:numId w:val="6"/>
        </w:numPr>
        <w:ind w:left="992" w:hanging="567"/>
      </w:pPr>
      <w:bookmarkStart w:id="46" w:name="_Toc497521693"/>
      <w:r>
        <w:rPr>
          <w:rFonts w:hint="eastAsia"/>
        </w:rPr>
        <w:t>过程</w:t>
      </w:r>
      <w:r>
        <w:t>与产品质量检查</w:t>
      </w:r>
      <w:r>
        <w:rPr>
          <w:rFonts w:hint="eastAsia"/>
        </w:rPr>
        <w:t>计划</w:t>
      </w:r>
      <w:bookmarkEnd w:id="46"/>
    </w:p>
    <w:p w14:paraId="65AFB4E9" w14:textId="77777777" w:rsidR="00B46F2F" w:rsidRPr="00337302" w:rsidRDefault="00B46F2F" w:rsidP="00B46F2F"/>
    <w:p w14:paraId="20BC3885" w14:textId="77777777" w:rsidR="00B46F2F" w:rsidRDefault="00B46F2F" w:rsidP="00B46F2F">
      <w:pPr>
        <w:pStyle w:val="a0"/>
        <w:numPr>
          <w:ilvl w:val="1"/>
          <w:numId w:val="6"/>
        </w:numPr>
        <w:ind w:left="992" w:hanging="567"/>
      </w:pPr>
      <w:bookmarkStart w:id="47" w:name="_Toc497521694"/>
      <w:r>
        <w:rPr>
          <w:rFonts w:hint="eastAsia"/>
        </w:rPr>
        <w:t>技术</w:t>
      </w:r>
      <w:r>
        <w:t>评审的计划</w:t>
      </w:r>
      <w:bookmarkEnd w:id="47"/>
    </w:p>
    <w:p w14:paraId="6997A04B" w14:textId="77777777" w:rsidR="00B46F2F" w:rsidRPr="00337302" w:rsidRDefault="00B46F2F" w:rsidP="00B46F2F"/>
    <w:p w14:paraId="78ED5427" w14:textId="5419834E" w:rsidR="00B46F2F" w:rsidRDefault="00B46F2F" w:rsidP="00B46F2F">
      <w:pPr>
        <w:pStyle w:val="a"/>
        <w:numPr>
          <w:ilvl w:val="0"/>
          <w:numId w:val="6"/>
        </w:numPr>
      </w:pPr>
      <w:bookmarkStart w:id="48" w:name="_Toc497521695"/>
      <w:bookmarkStart w:id="49" w:name="_Toc465606268"/>
      <w:r>
        <w:t>测</w:t>
      </w:r>
      <w:r>
        <w:rPr>
          <w:rFonts w:hint="eastAsia"/>
        </w:rPr>
        <w:t>试</w:t>
      </w:r>
      <w:bookmarkEnd w:id="48"/>
    </w:p>
    <w:tbl>
      <w:tblPr>
        <w:tblStyle w:val="aff1"/>
        <w:tblW w:w="0" w:type="auto"/>
        <w:tblLook w:val="04A0" w:firstRow="1" w:lastRow="0" w:firstColumn="1" w:lastColumn="0" w:noHBand="0" w:noVBand="1"/>
      </w:tblPr>
      <w:tblGrid>
        <w:gridCol w:w="2074"/>
        <w:gridCol w:w="2741"/>
        <w:gridCol w:w="1701"/>
        <w:gridCol w:w="1780"/>
      </w:tblGrid>
      <w:tr w:rsidR="008E765E" w14:paraId="22F85A99" w14:textId="77777777" w:rsidTr="001D6587">
        <w:tc>
          <w:tcPr>
            <w:tcW w:w="2074" w:type="dxa"/>
            <w:shd w:val="clear" w:color="auto" w:fill="B4C6E7" w:themeFill="accent5" w:themeFillTint="66"/>
          </w:tcPr>
          <w:p w14:paraId="37C7164D" w14:textId="77777777" w:rsidR="008E765E" w:rsidRPr="00B27BFA" w:rsidRDefault="008E765E" w:rsidP="001D6587">
            <w:pPr>
              <w:pStyle w:val="aff2"/>
              <w:jc w:val="center"/>
              <w:rPr>
                <w:b/>
              </w:rPr>
            </w:pPr>
            <w:r w:rsidRPr="00B27BFA">
              <w:rPr>
                <w:rFonts w:hint="eastAsia"/>
                <w:b/>
              </w:rPr>
              <w:t>内容</w:t>
            </w:r>
          </w:p>
        </w:tc>
        <w:tc>
          <w:tcPr>
            <w:tcW w:w="2741" w:type="dxa"/>
            <w:shd w:val="clear" w:color="auto" w:fill="B4C6E7" w:themeFill="accent5" w:themeFillTint="66"/>
          </w:tcPr>
          <w:p w14:paraId="6BAF4689" w14:textId="77777777" w:rsidR="008E765E" w:rsidRPr="00B27BFA" w:rsidRDefault="008E765E" w:rsidP="001D6587">
            <w:pPr>
              <w:pStyle w:val="aff2"/>
              <w:jc w:val="center"/>
              <w:rPr>
                <w:b/>
              </w:rPr>
            </w:pPr>
            <w:r w:rsidRPr="00B27BFA">
              <w:rPr>
                <w:rFonts w:hint="eastAsia"/>
                <w:b/>
              </w:rPr>
              <w:t>测试</w:t>
            </w:r>
            <w:r w:rsidRPr="00B27BFA">
              <w:rPr>
                <w:b/>
              </w:rPr>
              <w:t>方法</w:t>
            </w:r>
          </w:p>
        </w:tc>
        <w:tc>
          <w:tcPr>
            <w:tcW w:w="1701" w:type="dxa"/>
            <w:shd w:val="clear" w:color="auto" w:fill="B4C6E7" w:themeFill="accent5" w:themeFillTint="66"/>
          </w:tcPr>
          <w:p w14:paraId="3E31E94F" w14:textId="77777777" w:rsidR="008E765E" w:rsidRPr="00B27BFA" w:rsidRDefault="008E765E" w:rsidP="001D6587">
            <w:pPr>
              <w:pStyle w:val="aff2"/>
              <w:jc w:val="center"/>
              <w:rPr>
                <w:b/>
              </w:rPr>
            </w:pPr>
            <w:r w:rsidRPr="00B27BFA">
              <w:rPr>
                <w:rFonts w:hint="eastAsia"/>
                <w:b/>
              </w:rPr>
              <w:t>负责人</w:t>
            </w:r>
          </w:p>
        </w:tc>
        <w:tc>
          <w:tcPr>
            <w:tcW w:w="1780" w:type="dxa"/>
            <w:shd w:val="clear" w:color="auto" w:fill="B4C6E7" w:themeFill="accent5" w:themeFillTint="66"/>
          </w:tcPr>
          <w:p w14:paraId="1BD05923" w14:textId="77777777" w:rsidR="008E765E" w:rsidRPr="00B27BFA" w:rsidRDefault="008E765E" w:rsidP="001D6587">
            <w:pPr>
              <w:pStyle w:val="aff2"/>
              <w:jc w:val="center"/>
              <w:rPr>
                <w:b/>
              </w:rPr>
            </w:pPr>
            <w:r w:rsidRPr="00B27BFA">
              <w:rPr>
                <w:rFonts w:hint="eastAsia"/>
                <w:b/>
              </w:rPr>
              <w:t>备注</w:t>
            </w:r>
          </w:p>
        </w:tc>
      </w:tr>
      <w:tr w:rsidR="008E765E" w14:paraId="25418A23" w14:textId="77777777" w:rsidTr="001D6587">
        <w:tc>
          <w:tcPr>
            <w:tcW w:w="2074" w:type="dxa"/>
          </w:tcPr>
          <w:p w14:paraId="2CB872FB" w14:textId="77777777" w:rsidR="008E765E" w:rsidRDefault="008E765E" w:rsidP="001D6587">
            <w:pPr>
              <w:pStyle w:val="aff2"/>
            </w:pPr>
            <w:r>
              <w:rPr>
                <w:rFonts w:hint="eastAsia"/>
              </w:rPr>
              <w:t>单元测试</w:t>
            </w:r>
          </w:p>
        </w:tc>
        <w:tc>
          <w:tcPr>
            <w:tcW w:w="2741" w:type="dxa"/>
          </w:tcPr>
          <w:p w14:paraId="3B1FC107" w14:textId="77777777" w:rsidR="008E765E" w:rsidRDefault="008E765E" w:rsidP="001D6587">
            <w:pPr>
              <w:pStyle w:val="aff2"/>
            </w:pPr>
            <w:r>
              <w:rPr>
                <w:rFonts w:hint="eastAsia"/>
              </w:rPr>
              <w:t>验收某一个需求的功能</w:t>
            </w:r>
          </w:p>
        </w:tc>
        <w:tc>
          <w:tcPr>
            <w:tcW w:w="1701" w:type="dxa"/>
          </w:tcPr>
          <w:p w14:paraId="4C3D0C13" w14:textId="021D38A4" w:rsidR="008E765E" w:rsidRDefault="008E765E" w:rsidP="001D6587">
            <w:pPr>
              <w:pStyle w:val="aff2"/>
            </w:pPr>
          </w:p>
        </w:tc>
        <w:tc>
          <w:tcPr>
            <w:tcW w:w="1780" w:type="dxa"/>
          </w:tcPr>
          <w:p w14:paraId="5D050945" w14:textId="77777777" w:rsidR="008E765E" w:rsidRDefault="008E765E" w:rsidP="001D6587">
            <w:pPr>
              <w:pStyle w:val="aff2"/>
            </w:pPr>
            <w:r>
              <w:rPr>
                <w:rFonts w:hint="eastAsia"/>
              </w:rPr>
              <w:t>详情见单元测试</w:t>
            </w:r>
          </w:p>
        </w:tc>
      </w:tr>
      <w:tr w:rsidR="008E765E" w14:paraId="55170D86" w14:textId="77777777" w:rsidTr="001D6587">
        <w:tc>
          <w:tcPr>
            <w:tcW w:w="2074" w:type="dxa"/>
          </w:tcPr>
          <w:p w14:paraId="5E5D3409" w14:textId="77777777" w:rsidR="008E765E" w:rsidRDefault="008E765E" w:rsidP="001D6587">
            <w:pPr>
              <w:pStyle w:val="aff2"/>
            </w:pPr>
            <w:r>
              <w:rPr>
                <w:rFonts w:hint="eastAsia"/>
              </w:rPr>
              <w:lastRenderedPageBreak/>
              <w:t>集成测试</w:t>
            </w:r>
          </w:p>
        </w:tc>
        <w:tc>
          <w:tcPr>
            <w:tcW w:w="2741" w:type="dxa"/>
          </w:tcPr>
          <w:p w14:paraId="38A21683" w14:textId="77777777" w:rsidR="008E765E" w:rsidRDefault="008E765E" w:rsidP="001D6587">
            <w:pPr>
              <w:pStyle w:val="aff2"/>
            </w:pPr>
            <w:r>
              <w:rPr>
                <w:rFonts w:hint="eastAsia"/>
              </w:rPr>
              <w:t>验证某一个群体的需求</w:t>
            </w:r>
          </w:p>
        </w:tc>
        <w:tc>
          <w:tcPr>
            <w:tcW w:w="1701" w:type="dxa"/>
          </w:tcPr>
          <w:p w14:paraId="3D465FE1" w14:textId="36128A13" w:rsidR="008E765E" w:rsidRDefault="008E765E" w:rsidP="001D6587">
            <w:pPr>
              <w:pStyle w:val="aff2"/>
            </w:pPr>
          </w:p>
        </w:tc>
        <w:tc>
          <w:tcPr>
            <w:tcW w:w="1780" w:type="dxa"/>
          </w:tcPr>
          <w:p w14:paraId="4FD90EBB" w14:textId="77777777" w:rsidR="008E765E" w:rsidRDefault="008E765E" w:rsidP="001D6587">
            <w:pPr>
              <w:pStyle w:val="aff2"/>
            </w:pPr>
            <w:r>
              <w:rPr>
                <w:rFonts w:hint="eastAsia"/>
              </w:rPr>
              <w:t>详情见集成测试</w:t>
            </w:r>
          </w:p>
        </w:tc>
      </w:tr>
      <w:tr w:rsidR="008E765E" w14:paraId="55DC926E" w14:textId="77777777" w:rsidTr="001D6587">
        <w:tc>
          <w:tcPr>
            <w:tcW w:w="2074" w:type="dxa"/>
          </w:tcPr>
          <w:p w14:paraId="706EB59A" w14:textId="77777777" w:rsidR="008E765E" w:rsidRDefault="008E765E" w:rsidP="001D6587">
            <w:pPr>
              <w:pStyle w:val="aff2"/>
            </w:pPr>
            <w:r>
              <w:rPr>
                <w:rFonts w:hint="eastAsia"/>
              </w:rPr>
              <w:t>系统测试</w:t>
            </w:r>
          </w:p>
        </w:tc>
        <w:tc>
          <w:tcPr>
            <w:tcW w:w="2741" w:type="dxa"/>
          </w:tcPr>
          <w:p w14:paraId="6239D2AC" w14:textId="77777777" w:rsidR="008E765E" w:rsidRDefault="008E765E" w:rsidP="001D6587">
            <w:pPr>
              <w:pStyle w:val="aff2"/>
            </w:pPr>
            <w:r>
              <w:rPr>
                <w:rFonts w:hint="eastAsia"/>
              </w:rPr>
              <w:t>验收整个系统是否符合要求</w:t>
            </w:r>
          </w:p>
        </w:tc>
        <w:tc>
          <w:tcPr>
            <w:tcW w:w="1701" w:type="dxa"/>
          </w:tcPr>
          <w:p w14:paraId="5F5408E4" w14:textId="0047D1FA" w:rsidR="008E765E" w:rsidRDefault="008E765E" w:rsidP="001D6587">
            <w:pPr>
              <w:pStyle w:val="aff2"/>
            </w:pPr>
          </w:p>
        </w:tc>
        <w:tc>
          <w:tcPr>
            <w:tcW w:w="1780" w:type="dxa"/>
          </w:tcPr>
          <w:p w14:paraId="35E60F0F" w14:textId="77777777" w:rsidR="008E765E" w:rsidRDefault="008E765E" w:rsidP="001D6587">
            <w:pPr>
              <w:pStyle w:val="aff2"/>
            </w:pPr>
            <w:r>
              <w:rPr>
                <w:rFonts w:hint="eastAsia"/>
              </w:rPr>
              <w:t>详情见系统测试</w:t>
            </w:r>
          </w:p>
        </w:tc>
      </w:tr>
      <w:tr w:rsidR="008E765E" w14:paraId="269DB2D8" w14:textId="77777777" w:rsidTr="001D6587">
        <w:tc>
          <w:tcPr>
            <w:tcW w:w="2074" w:type="dxa"/>
          </w:tcPr>
          <w:p w14:paraId="09EA79F4" w14:textId="77777777" w:rsidR="008E765E" w:rsidRDefault="008E765E" w:rsidP="001D6587">
            <w:pPr>
              <w:pStyle w:val="aff2"/>
            </w:pPr>
            <w:r>
              <w:rPr>
                <w:rFonts w:hint="eastAsia"/>
              </w:rPr>
              <w:t>验收测试</w:t>
            </w:r>
          </w:p>
        </w:tc>
        <w:tc>
          <w:tcPr>
            <w:tcW w:w="2741" w:type="dxa"/>
          </w:tcPr>
          <w:p w14:paraId="03554004" w14:textId="77777777" w:rsidR="008E765E" w:rsidRDefault="008E765E" w:rsidP="001D6587">
            <w:pPr>
              <w:pStyle w:val="aff2"/>
            </w:pPr>
            <w:r>
              <w:rPr>
                <w:rFonts w:hint="eastAsia"/>
              </w:rPr>
              <w:t>交给客户前进行验收</w:t>
            </w:r>
          </w:p>
        </w:tc>
        <w:tc>
          <w:tcPr>
            <w:tcW w:w="1701" w:type="dxa"/>
          </w:tcPr>
          <w:p w14:paraId="788579AB" w14:textId="5E4F0A7B" w:rsidR="008E765E" w:rsidRDefault="008E765E" w:rsidP="001D6587">
            <w:pPr>
              <w:pStyle w:val="aff2"/>
            </w:pPr>
          </w:p>
        </w:tc>
        <w:tc>
          <w:tcPr>
            <w:tcW w:w="1780" w:type="dxa"/>
          </w:tcPr>
          <w:p w14:paraId="3399995F" w14:textId="77777777" w:rsidR="008E765E" w:rsidRDefault="008E765E" w:rsidP="001D6587">
            <w:pPr>
              <w:pStyle w:val="aff2"/>
            </w:pPr>
            <w:r>
              <w:rPr>
                <w:rFonts w:hint="eastAsia"/>
              </w:rPr>
              <w:t>详情见验收测试</w:t>
            </w:r>
          </w:p>
        </w:tc>
      </w:tr>
    </w:tbl>
    <w:p w14:paraId="71CF346E" w14:textId="77777777" w:rsidR="008E765E" w:rsidRPr="008E765E" w:rsidRDefault="008E765E" w:rsidP="008E765E">
      <w:pPr>
        <w:rPr>
          <w:rFonts w:hint="eastAsia"/>
        </w:rPr>
      </w:pPr>
    </w:p>
    <w:bookmarkEnd w:id="49"/>
    <w:p w14:paraId="5CC6C675" w14:textId="77777777" w:rsidR="00B46F2F" w:rsidRPr="00FC3CA7" w:rsidRDefault="00B46F2F" w:rsidP="00B46F2F"/>
    <w:p w14:paraId="50B861CD" w14:textId="77777777" w:rsidR="00B46F2F" w:rsidRDefault="00B46F2F" w:rsidP="00B46F2F">
      <w:pPr>
        <w:pStyle w:val="a"/>
        <w:numPr>
          <w:ilvl w:val="0"/>
          <w:numId w:val="6"/>
        </w:numPr>
      </w:pPr>
      <w:bookmarkStart w:id="50" w:name="_Toc465606269"/>
      <w:bookmarkStart w:id="51" w:name="_Toc497521696"/>
      <w:r>
        <w:t>问题报告和纠正措施</w:t>
      </w:r>
      <w:bookmarkEnd w:id="50"/>
      <w:bookmarkEnd w:id="51"/>
    </w:p>
    <w:p w14:paraId="5173E127" w14:textId="19520666" w:rsidR="00B46F2F" w:rsidRDefault="00B46F2F" w:rsidP="00B46F2F">
      <w:pPr>
        <w:pStyle w:val="a"/>
        <w:numPr>
          <w:ilvl w:val="0"/>
          <w:numId w:val="6"/>
        </w:numPr>
      </w:pPr>
      <w:bookmarkStart w:id="52" w:name="_Toc465606274"/>
      <w:bookmarkStart w:id="53" w:name="_Toc497075420"/>
      <w:bookmarkEnd w:id="44"/>
      <w:bookmarkEnd w:id="45"/>
      <w:r>
        <w:t>工具，技术和方法</w:t>
      </w:r>
      <w:r w:rsidRPr="00447FD3">
        <w:rPr>
          <w:rFonts w:hint="eastAsia"/>
        </w:rPr>
        <w:t xml:space="preserve"> </w:t>
      </w:r>
    </w:p>
    <w:p w14:paraId="7D77CBA8" w14:textId="1262EC0A" w:rsidR="008E765E" w:rsidRDefault="008E765E" w:rsidP="008E765E">
      <w:r>
        <w:t></w:t>
      </w:r>
      <w:r>
        <w:tab/>
        <w:t>配置管理工具：Git /</w:t>
      </w:r>
      <w:r>
        <w:t xml:space="preserve">Desktop </w:t>
      </w:r>
      <w:bookmarkStart w:id="54" w:name="_GoBack"/>
      <w:bookmarkEnd w:id="54"/>
      <w:proofErr w:type="spellStart"/>
      <w:r>
        <w:t>Github</w:t>
      </w:r>
      <w:proofErr w:type="spellEnd"/>
    </w:p>
    <w:p w14:paraId="77CCD66D" w14:textId="77777777" w:rsidR="008E765E" w:rsidRDefault="008E765E" w:rsidP="008E765E">
      <w:r>
        <w:t></w:t>
      </w:r>
      <w:r>
        <w:tab/>
        <w:t>项目管理工具：Project</w:t>
      </w:r>
    </w:p>
    <w:p w14:paraId="7ACC46A0" w14:textId="084B111B" w:rsidR="008E765E" w:rsidRPr="008E765E" w:rsidRDefault="008E765E" w:rsidP="008E765E">
      <w:pPr>
        <w:rPr>
          <w:rFonts w:hint="eastAsia"/>
        </w:rPr>
      </w:pPr>
      <w:r>
        <w:t></w:t>
      </w:r>
      <w:r>
        <w:tab/>
        <w:t>团队沟通工具：QQ / TIM</w:t>
      </w:r>
    </w:p>
    <w:p w14:paraId="3ED5122E" w14:textId="77777777" w:rsidR="00B46F2F" w:rsidRDefault="00B46F2F" w:rsidP="00B46F2F">
      <w:pPr>
        <w:pStyle w:val="a"/>
        <w:numPr>
          <w:ilvl w:val="0"/>
          <w:numId w:val="6"/>
        </w:numPr>
      </w:pPr>
      <w:bookmarkStart w:id="55" w:name="_Toc465606271"/>
      <w:bookmarkStart w:id="56" w:name="_Toc497075417"/>
      <w:r>
        <w:t>记录收集，维护和保留</w:t>
      </w:r>
      <w:bookmarkEnd w:id="55"/>
      <w:bookmarkEnd w:id="56"/>
    </w:p>
    <w:tbl>
      <w:tblPr>
        <w:tblStyle w:val="aff1"/>
        <w:tblW w:w="0" w:type="auto"/>
        <w:tblLook w:val="04A0" w:firstRow="1" w:lastRow="0" w:firstColumn="1" w:lastColumn="0" w:noHBand="0" w:noVBand="1"/>
      </w:tblPr>
      <w:tblGrid>
        <w:gridCol w:w="2263"/>
        <w:gridCol w:w="4536"/>
      </w:tblGrid>
      <w:tr w:rsidR="00B46F2F" w14:paraId="7179FC0A" w14:textId="77777777" w:rsidTr="00DC357A">
        <w:tc>
          <w:tcPr>
            <w:tcW w:w="2263" w:type="dxa"/>
            <w:shd w:val="clear" w:color="auto" w:fill="BDD6EE" w:themeFill="accent1" w:themeFillTint="66"/>
          </w:tcPr>
          <w:p w14:paraId="0F273B37" w14:textId="77777777" w:rsidR="00B46F2F" w:rsidRDefault="00B46F2F" w:rsidP="00DC357A">
            <w:r>
              <w:rPr>
                <w:rFonts w:hint="eastAsia"/>
              </w:rPr>
              <w:t>记录类型</w:t>
            </w:r>
          </w:p>
        </w:tc>
        <w:tc>
          <w:tcPr>
            <w:tcW w:w="4536" w:type="dxa"/>
            <w:shd w:val="clear" w:color="auto" w:fill="BDD6EE" w:themeFill="accent1" w:themeFillTint="66"/>
          </w:tcPr>
          <w:p w14:paraId="6F1771E9" w14:textId="77777777" w:rsidR="00B46F2F" w:rsidRDefault="00B46F2F" w:rsidP="00DC357A">
            <w:r>
              <w:rPr>
                <w:rFonts w:hint="eastAsia"/>
              </w:rPr>
              <w:t>保留方式</w:t>
            </w:r>
          </w:p>
        </w:tc>
      </w:tr>
      <w:tr w:rsidR="00B46F2F" w14:paraId="72067007" w14:textId="77777777" w:rsidTr="00DC357A">
        <w:tc>
          <w:tcPr>
            <w:tcW w:w="2263" w:type="dxa"/>
          </w:tcPr>
          <w:p w14:paraId="6FC70A55" w14:textId="77777777" w:rsidR="00B46F2F" w:rsidRDefault="00B46F2F" w:rsidP="00DC357A">
            <w:r>
              <w:rPr>
                <w:rFonts w:hint="eastAsia"/>
              </w:rPr>
              <w:t>项目的正式产出文档</w:t>
            </w:r>
          </w:p>
        </w:tc>
        <w:tc>
          <w:tcPr>
            <w:tcW w:w="4536" w:type="dxa"/>
          </w:tcPr>
          <w:p w14:paraId="41E46513" w14:textId="77777777" w:rsidR="00B46F2F" w:rsidRDefault="00B46F2F" w:rsidP="00DC357A">
            <w:r>
              <w:rPr>
                <w:rFonts w:hint="eastAsia"/>
              </w:rPr>
              <w:t>配置管理系统-受控文件</w:t>
            </w:r>
          </w:p>
        </w:tc>
      </w:tr>
      <w:tr w:rsidR="00B46F2F" w14:paraId="48BCBF61" w14:textId="77777777" w:rsidTr="00DC357A">
        <w:tc>
          <w:tcPr>
            <w:tcW w:w="2263" w:type="dxa"/>
          </w:tcPr>
          <w:p w14:paraId="7C04AC7C" w14:textId="77777777" w:rsidR="00B46F2F" w:rsidRDefault="00B46F2F" w:rsidP="00DC357A">
            <w:r>
              <w:rPr>
                <w:rFonts w:hint="eastAsia"/>
              </w:rPr>
              <w:t>文档的版本信息</w:t>
            </w:r>
          </w:p>
        </w:tc>
        <w:tc>
          <w:tcPr>
            <w:tcW w:w="4536" w:type="dxa"/>
          </w:tcPr>
          <w:p w14:paraId="5A59F945" w14:textId="77777777" w:rsidR="00B46F2F" w:rsidRDefault="00B46F2F" w:rsidP="00DC357A">
            <w:r>
              <w:rPr>
                <w:rFonts w:hint="eastAsia"/>
              </w:rPr>
              <w:t>文档内部的版本跟踪或文件名</w:t>
            </w:r>
          </w:p>
        </w:tc>
      </w:tr>
      <w:tr w:rsidR="00B46F2F" w14:paraId="230C3E13" w14:textId="77777777" w:rsidTr="00DC357A">
        <w:tc>
          <w:tcPr>
            <w:tcW w:w="2263" w:type="dxa"/>
          </w:tcPr>
          <w:p w14:paraId="0C06DAFC" w14:textId="77777777" w:rsidR="00B46F2F" w:rsidRDefault="00B46F2F" w:rsidP="00DC357A">
            <w:r>
              <w:rPr>
                <w:rFonts w:hint="eastAsia"/>
              </w:rPr>
              <w:t>文档的版本变更信息</w:t>
            </w:r>
          </w:p>
        </w:tc>
        <w:tc>
          <w:tcPr>
            <w:tcW w:w="4536" w:type="dxa"/>
          </w:tcPr>
          <w:p w14:paraId="7E0BBADA" w14:textId="77777777" w:rsidR="00B46F2F" w:rsidRDefault="00B46F2F" w:rsidP="00DC357A">
            <w:r>
              <w:rPr>
                <w:rFonts w:hint="eastAsia"/>
              </w:rPr>
              <w:t>文档内部的版本跟踪与配置管理系统的提交记录</w:t>
            </w:r>
          </w:p>
        </w:tc>
      </w:tr>
      <w:tr w:rsidR="00B46F2F" w14:paraId="1622F06C" w14:textId="77777777" w:rsidTr="00DC357A">
        <w:tc>
          <w:tcPr>
            <w:tcW w:w="2263" w:type="dxa"/>
          </w:tcPr>
          <w:p w14:paraId="27B62290" w14:textId="77777777" w:rsidR="00B46F2F" w:rsidRDefault="00B46F2F" w:rsidP="00DC357A"/>
        </w:tc>
        <w:tc>
          <w:tcPr>
            <w:tcW w:w="4536" w:type="dxa"/>
          </w:tcPr>
          <w:p w14:paraId="1158C8FB" w14:textId="77777777" w:rsidR="00B46F2F" w:rsidRDefault="00B46F2F" w:rsidP="00DC357A"/>
        </w:tc>
      </w:tr>
    </w:tbl>
    <w:p w14:paraId="556E0B4B" w14:textId="77777777" w:rsidR="00B46F2F" w:rsidRPr="00447FD3" w:rsidRDefault="00B46F2F" w:rsidP="00B46F2F"/>
    <w:p w14:paraId="79B40E97" w14:textId="77777777" w:rsidR="00B46F2F" w:rsidRDefault="00B46F2F" w:rsidP="00B46F2F">
      <w:pPr>
        <w:pStyle w:val="a"/>
        <w:numPr>
          <w:ilvl w:val="0"/>
          <w:numId w:val="6"/>
        </w:numPr>
      </w:pPr>
      <w:bookmarkStart w:id="57" w:name="_Toc465606272"/>
      <w:bookmarkStart w:id="58" w:name="_Toc497075418"/>
      <w:r>
        <w:t>培训</w:t>
      </w:r>
      <w:bookmarkEnd w:id="57"/>
      <w:bookmarkEnd w:id="58"/>
    </w:p>
    <w:p w14:paraId="3F8F9395" w14:textId="77777777" w:rsidR="00B46F2F" w:rsidRPr="00814284" w:rsidRDefault="00B46F2F" w:rsidP="00B46F2F"/>
    <w:p w14:paraId="021D8816" w14:textId="77777777" w:rsidR="00B46F2F" w:rsidRDefault="00B46F2F" w:rsidP="00B46F2F">
      <w:pPr>
        <w:pStyle w:val="a"/>
        <w:numPr>
          <w:ilvl w:val="0"/>
          <w:numId w:val="6"/>
        </w:numPr>
      </w:pPr>
      <w:bookmarkStart w:id="59" w:name="_Toc465606273"/>
      <w:bookmarkStart w:id="60" w:name="_Toc497075419"/>
      <w:r w:rsidRPr="00D76587">
        <w:t>风险管理</w:t>
      </w:r>
      <w:bookmarkEnd w:id="59"/>
      <w:bookmarkEnd w:id="60"/>
    </w:p>
    <w:tbl>
      <w:tblPr>
        <w:tblStyle w:val="aff1"/>
        <w:tblW w:w="0" w:type="auto"/>
        <w:tblLook w:val="04A0" w:firstRow="1" w:lastRow="0" w:firstColumn="1" w:lastColumn="0" w:noHBand="0" w:noVBand="1"/>
      </w:tblPr>
      <w:tblGrid>
        <w:gridCol w:w="2547"/>
        <w:gridCol w:w="1276"/>
        <w:gridCol w:w="1275"/>
        <w:gridCol w:w="3198"/>
      </w:tblGrid>
      <w:tr w:rsidR="00B46F2F" w14:paraId="5E71071F" w14:textId="77777777" w:rsidTr="00DC357A">
        <w:tc>
          <w:tcPr>
            <w:tcW w:w="2547" w:type="dxa"/>
            <w:shd w:val="clear" w:color="auto" w:fill="BDD6EE" w:themeFill="accent1" w:themeFillTint="66"/>
          </w:tcPr>
          <w:p w14:paraId="41FA5603" w14:textId="77777777" w:rsidR="00B46F2F" w:rsidRDefault="00B46F2F" w:rsidP="00DC357A">
            <w:r>
              <w:rPr>
                <w:rFonts w:hint="eastAsia"/>
              </w:rPr>
              <w:t>风险内容</w:t>
            </w:r>
          </w:p>
        </w:tc>
        <w:tc>
          <w:tcPr>
            <w:tcW w:w="1276" w:type="dxa"/>
            <w:shd w:val="clear" w:color="auto" w:fill="BDD6EE" w:themeFill="accent1" w:themeFillTint="66"/>
          </w:tcPr>
          <w:p w14:paraId="3BC27667" w14:textId="77777777" w:rsidR="00B46F2F" w:rsidRDefault="00B46F2F" w:rsidP="00DC357A">
            <w:r>
              <w:rPr>
                <w:rFonts w:hint="eastAsia"/>
              </w:rPr>
              <w:t>发生可能性</w:t>
            </w:r>
          </w:p>
        </w:tc>
        <w:tc>
          <w:tcPr>
            <w:tcW w:w="1275" w:type="dxa"/>
            <w:shd w:val="clear" w:color="auto" w:fill="BDD6EE" w:themeFill="accent1" w:themeFillTint="66"/>
          </w:tcPr>
          <w:p w14:paraId="2E451893" w14:textId="77777777" w:rsidR="00B46F2F" w:rsidRDefault="00B46F2F" w:rsidP="00DC357A">
            <w:r>
              <w:rPr>
                <w:rFonts w:hint="eastAsia"/>
              </w:rPr>
              <w:t>危险程度</w:t>
            </w:r>
          </w:p>
        </w:tc>
        <w:tc>
          <w:tcPr>
            <w:tcW w:w="3198" w:type="dxa"/>
            <w:shd w:val="clear" w:color="auto" w:fill="BDD6EE" w:themeFill="accent1" w:themeFillTint="66"/>
          </w:tcPr>
          <w:p w14:paraId="2BCC79FF" w14:textId="77777777" w:rsidR="00B46F2F" w:rsidRDefault="00B46F2F" w:rsidP="00DC357A">
            <w:r>
              <w:rPr>
                <w:rFonts w:hint="eastAsia"/>
              </w:rPr>
              <w:t>应对措施</w:t>
            </w:r>
          </w:p>
        </w:tc>
      </w:tr>
      <w:tr w:rsidR="00B46F2F" w14:paraId="37B95EF8" w14:textId="77777777" w:rsidTr="00DC357A">
        <w:tc>
          <w:tcPr>
            <w:tcW w:w="2547" w:type="dxa"/>
          </w:tcPr>
          <w:p w14:paraId="312B2826" w14:textId="77777777" w:rsidR="00B46F2F" w:rsidRDefault="00B46F2F" w:rsidP="00DC357A">
            <w:r>
              <w:rPr>
                <w:rFonts w:hint="eastAsia"/>
              </w:rPr>
              <w:t>无法在周日晚十点前完成当周课程任务</w:t>
            </w:r>
          </w:p>
        </w:tc>
        <w:tc>
          <w:tcPr>
            <w:tcW w:w="1276" w:type="dxa"/>
          </w:tcPr>
          <w:p w14:paraId="5FB00542" w14:textId="77777777" w:rsidR="00B46F2F" w:rsidRDefault="00B46F2F" w:rsidP="00DC357A">
            <w:r>
              <w:rPr>
                <w:rFonts w:hint="eastAsia"/>
              </w:rPr>
              <w:t>低</w:t>
            </w:r>
          </w:p>
        </w:tc>
        <w:tc>
          <w:tcPr>
            <w:tcW w:w="1275" w:type="dxa"/>
          </w:tcPr>
          <w:p w14:paraId="7EC68B71" w14:textId="77777777" w:rsidR="00B46F2F" w:rsidRDefault="00B46F2F" w:rsidP="00DC357A">
            <w:r>
              <w:rPr>
                <w:rFonts w:hint="eastAsia"/>
              </w:rPr>
              <w:t>高</w:t>
            </w:r>
          </w:p>
        </w:tc>
        <w:tc>
          <w:tcPr>
            <w:tcW w:w="3198" w:type="dxa"/>
          </w:tcPr>
          <w:p w14:paraId="21E05F6B" w14:textId="77777777" w:rsidR="00B46F2F" w:rsidRDefault="00B46F2F" w:rsidP="00DC357A">
            <w:r>
              <w:rPr>
                <w:rFonts w:hint="eastAsia"/>
              </w:rPr>
              <w:t>为每一项子任务都制定小组内的Deadline</w:t>
            </w:r>
          </w:p>
        </w:tc>
      </w:tr>
      <w:tr w:rsidR="00B46F2F" w14:paraId="7E7140FD" w14:textId="77777777" w:rsidTr="00DC357A">
        <w:tc>
          <w:tcPr>
            <w:tcW w:w="2547" w:type="dxa"/>
          </w:tcPr>
          <w:p w14:paraId="5D7D146D" w14:textId="77777777" w:rsidR="00B46F2F" w:rsidRDefault="00B46F2F" w:rsidP="00DC357A">
            <w:r>
              <w:rPr>
                <w:rFonts w:hint="eastAsia"/>
              </w:rPr>
              <w:t>文档不符合用户需求（评审要求）</w:t>
            </w:r>
          </w:p>
        </w:tc>
        <w:tc>
          <w:tcPr>
            <w:tcW w:w="1276" w:type="dxa"/>
          </w:tcPr>
          <w:p w14:paraId="22858C9D" w14:textId="77777777" w:rsidR="00B46F2F" w:rsidRPr="001912F3" w:rsidRDefault="00B46F2F" w:rsidP="00DC357A">
            <w:r>
              <w:rPr>
                <w:rFonts w:hint="eastAsia"/>
              </w:rPr>
              <w:t>高</w:t>
            </w:r>
          </w:p>
        </w:tc>
        <w:tc>
          <w:tcPr>
            <w:tcW w:w="1275" w:type="dxa"/>
          </w:tcPr>
          <w:p w14:paraId="787035E7" w14:textId="77777777" w:rsidR="00B46F2F" w:rsidRDefault="00B46F2F" w:rsidP="00DC357A">
            <w:r>
              <w:rPr>
                <w:rFonts w:hint="eastAsia"/>
              </w:rPr>
              <w:t>高</w:t>
            </w:r>
          </w:p>
        </w:tc>
        <w:tc>
          <w:tcPr>
            <w:tcW w:w="3198" w:type="dxa"/>
          </w:tcPr>
          <w:p w14:paraId="03D0DB14" w14:textId="77777777" w:rsidR="00B46F2F" w:rsidRDefault="00B46F2F" w:rsidP="00DC357A">
            <w:r>
              <w:rPr>
                <w:rFonts w:hint="eastAsia"/>
              </w:rPr>
              <w:t>对应评审内容来修改文档；与最终用户、PM（杨枨、侯宏仑老师）访谈，确保内容符合需求。</w:t>
            </w:r>
          </w:p>
        </w:tc>
      </w:tr>
    </w:tbl>
    <w:p w14:paraId="72D3A9BE" w14:textId="77777777" w:rsidR="003A2E6A" w:rsidRDefault="003A2E6A" w:rsidP="003A2E6A">
      <w:pPr>
        <w:pStyle w:val="1"/>
      </w:pPr>
      <w:r>
        <w:rPr>
          <w:rFonts w:hint="eastAsia"/>
        </w:rPr>
        <w:t>附录</w:t>
      </w:r>
      <w:bookmarkEnd w:id="52"/>
      <w:bookmarkEnd w:id="53"/>
    </w:p>
    <w:p w14:paraId="3D23CA4C" w14:textId="77777777" w:rsidR="003A2E6A" w:rsidRDefault="003A2E6A" w:rsidP="003A2E6A">
      <w:pPr>
        <w:pStyle w:val="2"/>
      </w:pPr>
      <w:bookmarkStart w:id="61" w:name="_Toc235929264"/>
      <w:bookmarkStart w:id="62" w:name="_Toc235939437"/>
      <w:bookmarkStart w:id="63" w:name="_Toc465586444"/>
      <w:bookmarkStart w:id="64" w:name="_Toc465606275"/>
      <w:bookmarkStart w:id="65" w:name="_Toc497075421"/>
      <w:r>
        <w:rPr>
          <w:rFonts w:hint="eastAsia"/>
        </w:rPr>
        <w:t>附表</w:t>
      </w:r>
      <w:r>
        <w:rPr>
          <w:rFonts w:hint="eastAsia"/>
        </w:rPr>
        <w:t>1:</w:t>
      </w:r>
      <w:r w:rsidRPr="000A51F0">
        <w:rPr>
          <w:rFonts w:hint="eastAsia"/>
        </w:rPr>
        <w:t>问题报告单</w:t>
      </w:r>
      <w:bookmarkEnd w:id="61"/>
      <w:bookmarkEnd w:id="62"/>
      <w:bookmarkEnd w:id="63"/>
      <w:bookmarkEnd w:id="64"/>
      <w:bookmarkEnd w:id="65"/>
    </w:p>
    <w:p w14:paraId="21148B38" w14:textId="77777777" w:rsidR="003A2E6A" w:rsidRPr="00BF3542" w:rsidRDefault="003A2E6A" w:rsidP="003A2E6A">
      <w:r w:rsidRPr="00BF3542">
        <w:rPr>
          <w:rFonts w:hint="eastAsia"/>
        </w:rPr>
        <w:t>问题报告单</w:t>
      </w:r>
    </w:p>
    <w:tbl>
      <w:tblPr>
        <w:tblW w:w="96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rsidR="003A2E6A" w:rsidRPr="00637448" w14:paraId="5CAC67E5" w14:textId="77777777" w:rsidTr="00DC357A">
        <w:tc>
          <w:tcPr>
            <w:tcW w:w="1288" w:type="dxa"/>
            <w:gridSpan w:val="2"/>
          </w:tcPr>
          <w:p w14:paraId="2C2DB35E" w14:textId="77777777" w:rsidR="003A2E6A" w:rsidRPr="00637448" w:rsidRDefault="003A2E6A" w:rsidP="00DC357A">
            <w:r w:rsidRPr="00637448">
              <w:rPr>
                <w:rFonts w:hint="eastAsia"/>
              </w:rPr>
              <w:t>标题</w:t>
            </w:r>
          </w:p>
        </w:tc>
        <w:tc>
          <w:tcPr>
            <w:tcW w:w="3016" w:type="dxa"/>
            <w:gridSpan w:val="6"/>
          </w:tcPr>
          <w:p w14:paraId="7046F6AF" w14:textId="77777777" w:rsidR="003A2E6A" w:rsidRPr="00637448" w:rsidRDefault="003A2E6A" w:rsidP="00DC357A"/>
        </w:tc>
        <w:tc>
          <w:tcPr>
            <w:tcW w:w="1079" w:type="dxa"/>
            <w:gridSpan w:val="3"/>
          </w:tcPr>
          <w:p w14:paraId="6D729A19" w14:textId="77777777" w:rsidR="003A2E6A" w:rsidRPr="00637448" w:rsidRDefault="003A2E6A" w:rsidP="00DC357A">
            <w:r w:rsidRPr="00637448">
              <w:rPr>
                <w:rFonts w:hint="eastAsia"/>
              </w:rPr>
              <w:t>记录编号</w:t>
            </w:r>
          </w:p>
        </w:tc>
        <w:tc>
          <w:tcPr>
            <w:tcW w:w="2157" w:type="dxa"/>
            <w:gridSpan w:val="6"/>
          </w:tcPr>
          <w:p w14:paraId="608E9B1B" w14:textId="77777777" w:rsidR="003A2E6A" w:rsidRPr="00637448" w:rsidRDefault="003A2E6A" w:rsidP="00DC357A"/>
        </w:tc>
        <w:tc>
          <w:tcPr>
            <w:tcW w:w="1077" w:type="dxa"/>
            <w:gridSpan w:val="2"/>
          </w:tcPr>
          <w:p w14:paraId="59E1358C" w14:textId="77777777" w:rsidR="003A2E6A" w:rsidRPr="00637448" w:rsidRDefault="003A2E6A" w:rsidP="00DC357A">
            <w:r w:rsidRPr="00637448">
              <w:rPr>
                <w:rFonts w:hint="eastAsia"/>
              </w:rPr>
              <w:t>保存期</w:t>
            </w:r>
          </w:p>
        </w:tc>
        <w:tc>
          <w:tcPr>
            <w:tcW w:w="1077" w:type="dxa"/>
          </w:tcPr>
          <w:p w14:paraId="2FD0146D" w14:textId="77777777" w:rsidR="003A2E6A" w:rsidRPr="00637448" w:rsidRDefault="003A2E6A" w:rsidP="00DC357A"/>
        </w:tc>
      </w:tr>
      <w:tr w:rsidR="003A2E6A" w:rsidRPr="00637448" w14:paraId="2C472F70" w14:textId="77777777" w:rsidTr="00DC357A">
        <w:tc>
          <w:tcPr>
            <w:tcW w:w="1288" w:type="dxa"/>
            <w:gridSpan w:val="2"/>
          </w:tcPr>
          <w:p w14:paraId="5D1AB546" w14:textId="77777777" w:rsidR="003A2E6A" w:rsidRPr="00637448" w:rsidRDefault="003A2E6A" w:rsidP="00DC357A">
            <w:r w:rsidRPr="00637448">
              <w:rPr>
                <w:rFonts w:hint="eastAsia"/>
              </w:rPr>
              <w:t>配置人姓名</w:t>
            </w:r>
          </w:p>
        </w:tc>
        <w:tc>
          <w:tcPr>
            <w:tcW w:w="3016" w:type="dxa"/>
            <w:gridSpan w:val="6"/>
          </w:tcPr>
          <w:p w14:paraId="64A92CA6" w14:textId="77777777" w:rsidR="003A2E6A" w:rsidRPr="00637448" w:rsidRDefault="003A2E6A" w:rsidP="00DC357A"/>
        </w:tc>
        <w:tc>
          <w:tcPr>
            <w:tcW w:w="1079" w:type="dxa"/>
            <w:gridSpan w:val="3"/>
          </w:tcPr>
          <w:p w14:paraId="4922BD90" w14:textId="77777777" w:rsidR="003A2E6A" w:rsidRPr="00637448" w:rsidRDefault="003A2E6A" w:rsidP="00DC357A">
            <w:r w:rsidRPr="00637448">
              <w:rPr>
                <w:rFonts w:hint="eastAsia"/>
              </w:rPr>
              <w:t>提交日期</w:t>
            </w:r>
          </w:p>
        </w:tc>
        <w:tc>
          <w:tcPr>
            <w:tcW w:w="2157" w:type="dxa"/>
            <w:gridSpan w:val="6"/>
          </w:tcPr>
          <w:p w14:paraId="54CF0E4F" w14:textId="77777777" w:rsidR="003A2E6A" w:rsidRPr="00637448" w:rsidRDefault="003A2E6A" w:rsidP="00DC357A">
            <w:r w:rsidRPr="00637448">
              <w:rPr>
                <w:rFonts w:hint="eastAsia"/>
              </w:rPr>
              <w:t>年</w:t>
            </w:r>
          </w:p>
        </w:tc>
        <w:tc>
          <w:tcPr>
            <w:tcW w:w="1077" w:type="dxa"/>
            <w:gridSpan w:val="2"/>
          </w:tcPr>
          <w:p w14:paraId="2664D41A" w14:textId="77777777" w:rsidR="003A2E6A" w:rsidRPr="00637448" w:rsidRDefault="003A2E6A" w:rsidP="00DC357A">
            <w:r w:rsidRPr="00637448">
              <w:rPr>
                <w:rFonts w:hint="eastAsia"/>
              </w:rPr>
              <w:t>月</w:t>
            </w:r>
          </w:p>
        </w:tc>
        <w:tc>
          <w:tcPr>
            <w:tcW w:w="1077" w:type="dxa"/>
          </w:tcPr>
          <w:p w14:paraId="0529B667" w14:textId="77777777" w:rsidR="003A2E6A" w:rsidRPr="00637448" w:rsidRDefault="003A2E6A" w:rsidP="00DC357A">
            <w:r w:rsidRPr="00637448">
              <w:rPr>
                <w:rFonts w:hint="eastAsia"/>
              </w:rPr>
              <w:t>日</w:t>
            </w:r>
          </w:p>
        </w:tc>
      </w:tr>
      <w:tr w:rsidR="003A2E6A" w:rsidRPr="00637448" w14:paraId="3A743127" w14:textId="77777777" w:rsidTr="00DC357A">
        <w:tc>
          <w:tcPr>
            <w:tcW w:w="9694" w:type="dxa"/>
            <w:gridSpan w:val="20"/>
          </w:tcPr>
          <w:p w14:paraId="41F3A0FF" w14:textId="77777777" w:rsidR="003A2E6A" w:rsidRPr="00637448" w:rsidRDefault="003A2E6A" w:rsidP="00DC357A">
            <w:r w:rsidRPr="00637448">
              <w:rPr>
                <w:rFonts w:hint="eastAsia"/>
              </w:rPr>
              <w:t>配置状态</w:t>
            </w:r>
          </w:p>
        </w:tc>
      </w:tr>
      <w:tr w:rsidR="003A2E6A" w:rsidRPr="00637448" w14:paraId="71F20F70" w14:textId="77777777" w:rsidTr="00DC357A">
        <w:tc>
          <w:tcPr>
            <w:tcW w:w="1589" w:type="dxa"/>
            <w:gridSpan w:val="3"/>
          </w:tcPr>
          <w:p w14:paraId="168E68D5" w14:textId="77777777" w:rsidR="003A2E6A" w:rsidRPr="00637448" w:rsidRDefault="003A2E6A" w:rsidP="00DC357A">
            <w:r w:rsidRPr="00637448">
              <w:rPr>
                <w:rFonts w:hint="eastAsia"/>
              </w:rPr>
              <w:t>1评审中</w:t>
            </w:r>
            <w:r w:rsidRPr="00637448">
              <w:rPr>
                <w:rFonts w:hint="eastAsia"/>
              </w:rPr>
              <w:sym w:font="Wingdings 2" w:char="F0A3"/>
            </w:r>
          </w:p>
        </w:tc>
        <w:tc>
          <w:tcPr>
            <w:tcW w:w="1589" w:type="dxa"/>
            <w:gridSpan w:val="4"/>
          </w:tcPr>
          <w:p w14:paraId="705867AD" w14:textId="77777777" w:rsidR="003A2E6A" w:rsidRPr="00637448" w:rsidRDefault="003A2E6A" w:rsidP="00DC357A">
            <w:r w:rsidRPr="00637448">
              <w:rPr>
                <w:rFonts w:hint="eastAsia"/>
              </w:rPr>
              <w:t>2修改中</w:t>
            </w:r>
            <w:r w:rsidRPr="00637448">
              <w:rPr>
                <w:rFonts w:hint="eastAsia"/>
              </w:rPr>
              <w:sym w:font="Wingdings 2" w:char="F0A3"/>
            </w:r>
          </w:p>
        </w:tc>
        <w:tc>
          <w:tcPr>
            <w:tcW w:w="2172" w:type="dxa"/>
            <w:gridSpan w:val="3"/>
          </w:tcPr>
          <w:p w14:paraId="0A8E4FD0" w14:textId="77777777" w:rsidR="003A2E6A" w:rsidRPr="00637448" w:rsidRDefault="003A2E6A" w:rsidP="00DC357A">
            <w:r w:rsidRPr="00637448">
              <w:rPr>
                <w:rFonts w:hint="eastAsia"/>
              </w:rPr>
              <w:t>3修改完成未测评</w:t>
            </w:r>
            <w:r w:rsidRPr="00637448">
              <w:rPr>
                <w:rFonts w:hint="eastAsia"/>
              </w:rPr>
              <w:sym w:font="Wingdings 2" w:char="F0A3"/>
            </w:r>
          </w:p>
        </w:tc>
        <w:tc>
          <w:tcPr>
            <w:tcW w:w="2172" w:type="dxa"/>
            <w:gridSpan w:val="6"/>
          </w:tcPr>
          <w:p w14:paraId="10988AB3" w14:textId="77777777" w:rsidR="003A2E6A" w:rsidRPr="00637448" w:rsidRDefault="003A2E6A" w:rsidP="00DC357A">
            <w:r w:rsidRPr="00637448">
              <w:rPr>
                <w:rFonts w:hint="eastAsia"/>
              </w:rPr>
              <w:t>4测评通过(关闭)</w:t>
            </w:r>
            <w:r w:rsidRPr="00637448">
              <w:rPr>
                <w:rFonts w:hint="eastAsia"/>
              </w:rPr>
              <w:sym w:font="Wingdings 2" w:char="F0A3"/>
            </w:r>
          </w:p>
        </w:tc>
        <w:tc>
          <w:tcPr>
            <w:tcW w:w="2172" w:type="dxa"/>
            <w:gridSpan w:val="4"/>
          </w:tcPr>
          <w:p w14:paraId="470DA7FA" w14:textId="77777777" w:rsidR="003A2E6A" w:rsidRPr="00637448" w:rsidRDefault="003A2E6A" w:rsidP="00DC357A">
            <w:r w:rsidRPr="00637448">
              <w:rPr>
                <w:rFonts w:hint="eastAsia"/>
              </w:rPr>
              <w:t>5以后关闭</w:t>
            </w:r>
            <w:r w:rsidRPr="00637448">
              <w:rPr>
                <w:rFonts w:hint="eastAsia"/>
              </w:rPr>
              <w:sym w:font="Wingdings 2" w:char="F0A3"/>
            </w:r>
          </w:p>
        </w:tc>
      </w:tr>
      <w:tr w:rsidR="003A2E6A" w:rsidRPr="00637448" w14:paraId="3C531CDA" w14:textId="77777777" w:rsidTr="00DC357A">
        <w:tc>
          <w:tcPr>
            <w:tcW w:w="9694" w:type="dxa"/>
            <w:gridSpan w:val="20"/>
          </w:tcPr>
          <w:p w14:paraId="6E4731EC" w14:textId="77777777" w:rsidR="003A2E6A" w:rsidRPr="00637448" w:rsidRDefault="003A2E6A" w:rsidP="00DC357A">
            <w:r w:rsidRPr="00637448">
              <w:rPr>
                <w:rFonts w:hint="eastAsia"/>
              </w:rPr>
              <w:t>问题类别确定和审批</w:t>
            </w:r>
          </w:p>
        </w:tc>
      </w:tr>
      <w:tr w:rsidR="003A2E6A" w:rsidRPr="00637448" w14:paraId="51AF1377" w14:textId="77777777" w:rsidTr="00DC357A">
        <w:tc>
          <w:tcPr>
            <w:tcW w:w="2023" w:type="dxa"/>
            <w:gridSpan w:val="5"/>
          </w:tcPr>
          <w:p w14:paraId="5B86A33F" w14:textId="77777777" w:rsidR="003A2E6A" w:rsidRPr="00637448" w:rsidRDefault="003A2E6A" w:rsidP="00DC357A">
            <w:r w:rsidRPr="00637448">
              <w:rPr>
                <w:rFonts w:hint="eastAsia"/>
              </w:rPr>
              <w:t>确定是否修改设计</w:t>
            </w:r>
          </w:p>
        </w:tc>
        <w:tc>
          <w:tcPr>
            <w:tcW w:w="3835" w:type="dxa"/>
            <w:gridSpan w:val="8"/>
          </w:tcPr>
          <w:p w14:paraId="57318FBC" w14:textId="77777777" w:rsidR="003A2E6A" w:rsidRPr="00637448" w:rsidRDefault="003A2E6A" w:rsidP="00DC357A">
            <w:r w:rsidRPr="00637448">
              <w:rPr>
                <w:rFonts w:hint="eastAsia"/>
              </w:rPr>
              <w:t>A(需修改设计)</w:t>
            </w:r>
            <w:r w:rsidRPr="00637448">
              <w:rPr>
                <w:rFonts w:hint="eastAsia"/>
              </w:rPr>
              <w:sym w:font="Wingdings 2" w:char="F0A3"/>
            </w:r>
          </w:p>
        </w:tc>
        <w:tc>
          <w:tcPr>
            <w:tcW w:w="3836" w:type="dxa"/>
            <w:gridSpan w:val="7"/>
          </w:tcPr>
          <w:p w14:paraId="2364160F" w14:textId="77777777" w:rsidR="003A2E6A" w:rsidRPr="00637448" w:rsidRDefault="003A2E6A" w:rsidP="00DC357A">
            <w:r w:rsidRPr="00637448">
              <w:rPr>
                <w:rFonts w:hint="eastAsia"/>
              </w:rPr>
              <w:t>B(不修改设计)</w:t>
            </w:r>
            <w:r w:rsidRPr="00637448">
              <w:rPr>
                <w:rFonts w:hint="eastAsia"/>
              </w:rPr>
              <w:sym w:font="Wingdings 2" w:char="F0A3"/>
            </w:r>
          </w:p>
        </w:tc>
      </w:tr>
      <w:tr w:rsidR="003A2E6A" w:rsidRPr="00637448" w14:paraId="752826AB" w14:textId="77777777" w:rsidTr="00DC357A">
        <w:tc>
          <w:tcPr>
            <w:tcW w:w="2023" w:type="dxa"/>
            <w:gridSpan w:val="5"/>
            <w:vAlign w:val="center"/>
          </w:tcPr>
          <w:p w14:paraId="448AAA26" w14:textId="77777777" w:rsidR="003A2E6A" w:rsidRPr="00637448" w:rsidRDefault="003A2E6A" w:rsidP="00DC357A">
            <w:r w:rsidRPr="00637448">
              <w:rPr>
                <w:rFonts w:hint="eastAsia"/>
              </w:rPr>
              <w:lastRenderedPageBreak/>
              <w:t>设计变更理由</w:t>
            </w:r>
          </w:p>
          <w:p w14:paraId="16AE5F8E" w14:textId="77777777" w:rsidR="003A2E6A" w:rsidRPr="00637448" w:rsidRDefault="003A2E6A" w:rsidP="00DC357A">
            <w:r w:rsidRPr="00637448">
              <w:rPr>
                <w:rFonts w:hint="eastAsia"/>
              </w:rPr>
              <w:t>(B类不填)</w:t>
            </w:r>
          </w:p>
        </w:tc>
        <w:tc>
          <w:tcPr>
            <w:tcW w:w="7671" w:type="dxa"/>
            <w:gridSpan w:val="15"/>
          </w:tcPr>
          <w:p w14:paraId="3A9485B4" w14:textId="77777777" w:rsidR="003A2E6A" w:rsidRPr="00637448" w:rsidRDefault="003A2E6A" w:rsidP="00DC357A"/>
          <w:p w14:paraId="6EDA304A" w14:textId="77777777" w:rsidR="003A2E6A" w:rsidRPr="00637448" w:rsidRDefault="003A2E6A" w:rsidP="00DC357A"/>
          <w:p w14:paraId="437B8849" w14:textId="77777777" w:rsidR="003A2E6A" w:rsidRPr="00637448" w:rsidRDefault="003A2E6A" w:rsidP="00DC357A"/>
        </w:tc>
      </w:tr>
      <w:tr w:rsidR="003A2E6A" w:rsidRPr="00637448" w14:paraId="56A6F781" w14:textId="77777777" w:rsidTr="00DC357A">
        <w:tc>
          <w:tcPr>
            <w:tcW w:w="4837" w:type="dxa"/>
            <w:gridSpan w:val="9"/>
          </w:tcPr>
          <w:p w14:paraId="20605945" w14:textId="77777777" w:rsidR="003A2E6A" w:rsidRPr="00637448" w:rsidRDefault="003A2E6A" w:rsidP="00DC357A">
            <w:r w:rsidRPr="00637448">
              <w:rPr>
                <w:rFonts w:hint="eastAsia"/>
              </w:rPr>
              <w:t>项目负责人签字：</w:t>
            </w:r>
          </w:p>
        </w:tc>
        <w:tc>
          <w:tcPr>
            <w:tcW w:w="4857" w:type="dxa"/>
            <w:gridSpan w:val="11"/>
          </w:tcPr>
          <w:p w14:paraId="2B4D7C51" w14:textId="77777777" w:rsidR="003A2E6A" w:rsidRPr="00637448" w:rsidRDefault="003A2E6A" w:rsidP="00DC357A">
            <w:r w:rsidRPr="00637448">
              <w:rPr>
                <w:rFonts w:hint="eastAsia"/>
              </w:rPr>
              <w:t>日期：</w:t>
            </w:r>
          </w:p>
        </w:tc>
      </w:tr>
      <w:tr w:rsidR="003A2E6A" w:rsidRPr="00637448" w14:paraId="575DFF2D" w14:textId="77777777" w:rsidTr="00DC357A">
        <w:tc>
          <w:tcPr>
            <w:tcW w:w="9694" w:type="dxa"/>
            <w:gridSpan w:val="20"/>
          </w:tcPr>
          <w:p w14:paraId="5E720606" w14:textId="77777777" w:rsidR="003A2E6A" w:rsidRPr="00637448" w:rsidRDefault="003A2E6A" w:rsidP="00DC357A">
            <w:r w:rsidRPr="00637448">
              <w:rPr>
                <w:rFonts w:hint="eastAsia"/>
              </w:rPr>
              <w:t>项目信息</w:t>
            </w:r>
          </w:p>
        </w:tc>
      </w:tr>
      <w:tr w:rsidR="003A2E6A" w:rsidRPr="00637448" w14:paraId="09FCD536" w14:textId="77777777" w:rsidTr="00DC357A">
        <w:tc>
          <w:tcPr>
            <w:tcW w:w="1288" w:type="dxa"/>
            <w:gridSpan w:val="2"/>
            <w:vAlign w:val="center"/>
          </w:tcPr>
          <w:p w14:paraId="4C1349DF" w14:textId="77777777" w:rsidR="003A2E6A" w:rsidRPr="00637448" w:rsidRDefault="003A2E6A" w:rsidP="00DC357A">
            <w:r w:rsidRPr="00637448">
              <w:rPr>
                <w:rFonts w:hint="eastAsia"/>
              </w:rPr>
              <w:t>项目名</w:t>
            </w:r>
          </w:p>
        </w:tc>
        <w:tc>
          <w:tcPr>
            <w:tcW w:w="3549" w:type="dxa"/>
            <w:gridSpan w:val="7"/>
            <w:vAlign w:val="center"/>
          </w:tcPr>
          <w:p w14:paraId="1B05D8C4" w14:textId="77777777" w:rsidR="003A2E6A" w:rsidRPr="00637448" w:rsidRDefault="003A2E6A" w:rsidP="00DC357A"/>
        </w:tc>
        <w:tc>
          <w:tcPr>
            <w:tcW w:w="1626" w:type="dxa"/>
            <w:gridSpan w:val="5"/>
            <w:vAlign w:val="center"/>
          </w:tcPr>
          <w:p w14:paraId="4A598822" w14:textId="77777777" w:rsidR="003A2E6A" w:rsidRPr="00637448" w:rsidRDefault="003A2E6A" w:rsidP="00DC357A">
            <w:r w:rsidRPr="00637448">
              <w:rPr>
                <w:rFonts w:hint="eastAsia"/>
              </w:rPr>
              <w:t>项目标识号</w:t>
            </w:r>
          </w:p>
        </w:tc>
        <w:tc>
          <w:tcPr>
            <w:tcW w:w="3231" w:type="dxa"/>
            <w:gridSpan w:val="6"/>
            <w:vAlign w:val="center"/>
          </w:tcPr>
          <w:p w14:paraId="67C84B47" w14:textId="77777777" w:rsidR="003A2E6A" w:rsidRPr="00637448" w:rsidRDefault="003A2E6A" w:rsidP="00DC357A"/>
        </w:tc>
      </w:tr>
      <w:tr w:rsidR="003A2E6A" w:rsidRPr="00637448" w14:paraId="759DEE34" w14:textId="77777777" w:rsidTr="00DC357A">
        <w:tc>
          <w:tcPr>
            <w:tcW w:w="9694" w:type="dxa"/>
            <w:gridSpan w:val="20"/>
            <w:vAlign w:val="center"/>
          </w:tcPr>
          <w:p w14:paraId="438C3A1B" w14:textId="77777777" w:rsidR="003A2E6A" w:rsidRPr="00637448" w:rsidRDefault="003A2E6A" w:rsidP="00DC357A">
            <w:r w:rsidRPr="00637448">
              <w:rPr>
                <w:rFonts w:hint="eastAsia"/>
              </w:rPr>
              <w:t>问题分析</w:t>
            </w:r>
          </w:p>
        </w:tc>
      </w:tr>
      <w:tr w:rsidR="003A2E6A" w:rsidRPr="00637448" w14:paraId="6454794B" w14:textId="77777777" w:rsidTr="00DC357A">
        <w:tc>
          <w:tcPr>
            <w:tcW w:w="1611" w:type="dxa"/>
            <w:gridSpan w:val="4"/>
          </w:tcPr>
          <w:p w14:paraId="46C83D46" w14:textId="77777777" w:rsidR="003A2E6A" w:rsidRPr="00637448" w:rsidRDefault="003A2E6A" w:rsidP="00DC357A">
            <w:r w:rsidRPr="00637448">
              <w:rPr>
                <w:rFonts w:hint="eastAsia"/>
              </w:rPr>
              <w:t>问题所在阶段</w:t>
            </w:r>
          </w:p>
        </w:tc>
        <w:tc>
          <w:tcPr>
            <w:tcW w:w="1346" w:type="dxa"/>
            <w:gridSpan w:val="2"/>
            <w:vAlign w:val="center"/>
          </w:tcPr>
          <w:p w14:paraId="0AE36DFD" w14:textId="77777777" w:rsidR="003A2E6A" w:rsidRPr="00637448" w:rsidRDefault="003A2E6A" w:rsidP="00DC357A">
            <w:r w:rsidRPr="00637448">
              <w:rPr>
                <w:rFonts w:hint="eastAsia"/>
              </w:rPr>
              <w:t>需求分析</w:t>
            </w:r>
            <w:r w:rsidRPr="00637448">
              <w:rPr>
                <w:rFonts w:hint="eastAsia"/>
              </w:rPr>
              <w:sym w:font="Wingdings 2" w:char="F0A3"/>
            </w:r>
          </w:p>
        </w:tc>
        <w:tc>
          <w:tcPr>
            <w:tcW w:w="1347" w:type="dxa"/>
            <w:gridSpan w:val="2"/>
            <w:vAlign w:val="center"/>
          </w:tcPr>
          <w:p w14:paraId="51FF484B" w14:textId="77777777" w:rsidR="003A2E6A" w:rsidRPr="00637448" w:rsidRDefault="003A2E6A" w:rsidP="00DC357A">
            <w:r w:rsidRPr="00637448">
              <w:rPr>
                <w:rFonts w:hint="eastAsia"/>
              </w:rPr>
              <w:t>系统设计</w:t>
            </w:r>
            <w:r w:rsidRPr="00637448">
              <w:rPr>
                <w:rFonts w:hint="eastAsia"/>
              </w:rPr>
              <w:sym w:font="Wingdings 2" w:char="F0A3"/>
            </w:r>
          </w:p>
        </w:tc>
        <w:tc>
          <w:tcPr>
            <w:tcW w:w="1347" w:type="dxa"/>
            <w:gridSpan w:val="4"/>
            <w:vAlign w:val="center"/>
          </w:tcPr>
          <w:p w14:paraId="498546BA" w14:textId="77777777" w:rsidR="003A2E6A" w:rsidRPr="00637448" w:rsidRDefault="003A2E6A" w:rsidP="00DC357A">
            <w:r w:rsidRPr="00637448">
              <w:rPr>
                <w:rFonts w:hint="eastAsia"/>
              </w:rPr>
              <w:t>实现</w:t>
            </w:r>
            <w:r w:rsidRPr="00637448">
              <w:rPr>
                <w:rFonts w:hint="eastAsia"/>
              </w:rPr>
              <w:sym w:font="Wingdings 2" w:char="F0A3"/>
            </w:r>
          </w:p>
        </w:tc>
        <w:tc>
          <w:tcPr>
            <w:tcW w:w="1347" w:type="dxa"/>
            <w:gridSpan w:val="3"/>
            <w:vAlign w:val="center"/>
          </w:tcPr>
          <w:p w14:paraId="18F7337A" w14:textId="77777777" w:rsidR="003A2E6A" w:rsidRPr="00637448" w:rsidRDefault="003A2E6A" w:rsidP="00DC357A">
            <w:r w:rsidRPr="00637448">
              <w:rPr>
                <w:rFonts w:hint="eastAsia"/>
              </w:rPr>
              <w:t>测试</w:t>
            </w:r>
            <w:r w:rsidRPr="00637448">
              <w:rPr>
                <w:rFonts w:hint="eastAsia"/>
              </w:rPr>
              <w:sym w:font="Wingdings 2" w:char="F0A3"/>
            </w:r>
          </w:p>
        </w:tc>
        <w:tc>
          <w:tcPr>
            <w:tcW w:w="1347" w:type="dxa"/>
            <w:gridSpan w:val="3"/>
            <w:vAlign w:val="center"/>
          </w:tcPr>
          <w:p w14:paraId="5E7E83FE" w14:textId="77777777" w:rsidR="003A2E6A" w:rsidRPr="00637448" w:rsidRDefault="003A2E6A" w:rsidP="00DC357A">
            <w:r w:rsidRPr="00637448">
              <w:rPr>
                <w:rFonts w:hint="eastAsia"/>
              </w:rPr>
              <w:t>安装验收</w:t>
            </w:r>
            <w:r w:rsidRPr="00637448">
              <w:rPr>
                <w:rFonts w:hint="eastAsia"/>
              </w:rPr>
              <w:sym w:font="Wingdings 2" w:char="F0A3"/>
            </w:r>
          </w:p>
        </w:tc>
        <w:tc>
          <w:tcPr>
            <w:tcW w:w="1349" w:type="dxa"/>
            <w:gridSpan w:val="2"/>
            <w:vAlign w:val="center"/>
          </w:tcPr>
          <w:p w14:paraId="369A9BB7" w14:textId="77777777" w:rsidR="003A2E6A" w:rsidRPr="00637448" w:rsidRDefault="003A2E6A" w:rsidP="00DC357A">
            <w:r w:rsidRPr="00637448">
              <w:rPr>
                <w:rFonts w:hint="eastAsia"/>
              </w:rPr>
              <w:t>运行维护</w:t>
            </w:r>
            <w:r w:rsidRPr="00637448">
              <w:rPr>
                <w:rFonts w:hint="eastAsia"/>
              </w:rPr>
              <w:sym w:font="Wingdings 2" w:char="F0A3"/>
            </w:r>
          </w:p>
        </w:tc>
      </w:tr>
      <w:tr w:rsidR="003A2E6A" w:rsidRPr="00637448" w14:paraId="45ED2430" w14:textId="77777777" w:rsidTr="00DC357A">
        <w:tc>
          <w:tcPr>
            <w:tcW w:w="9694" w:type="dxa"/>
            <w:gridSpan w:val="20"/>
            <w:vAlign w:val="center"/>
          </w:tcPr>
          <w:p w14:paraId="17BE2CD5" w14:textId="77777777" w:rsidR="003A2E6A" w:rsidRPr="00637448" w:rsidRDefault="003A2E6A" w:rsidP="00DC357A">
            <w:r w:rsidRPr="00637448">
              <w:rPr>
                <w:rFonts w:hint="eastAsia"/>
              </w:rPr>
              <w:t>问题描述(如空间不够可加附页):</w:t>
            </w:r>
          </w:p>
          <w:p w14:paraId="75CAA125" w14:textId="77777777" w:rsidR="003A2E6A" w:rsidRPr="00637448" w:rsidRDefault="003A2E6A" w:rsidP="00DC357A"/>
          <w:p w14:paraId="79950A5D" w14:textId="77777777" w:rsidR="003A2E6A" w:rsidRPr="00637448" w:rsidRDefault="003A2E6A" w:rsidP="00DC357A"/>
          <w:p w14:paraId="65BB90C9" w14:textId="77777777" w:rsidR="003A2E6A" w:rsidRPr="00637448" w:rsidRDefault="003A2E6A" w:rsidP="00DC357A"/>
          <w:p w14:paraId="67AE6AB9" w14:textId="77777777" w:rsidR="003A2E6A" w:rsidRPr="00637448" w:rsidRDefault="003A2E6A" w:rsidP="00DC357A"/>
          <w:p w14:paraId="29413724" w14:textId="77777777" w:rsidR="003A2E6A" w:rsidRPr="00637448" w:rsidRDefault="003A2E6A" w:rsidP="00DC357A"/>
        </w:tc>
      </w:tr>
      <w:tr w:rsidR="003A2E6A" w:rsidRPr="00637448" w14:paraId="0F9127DA" w14:textId="77777777" w:rsidTr="00DC357A">
        <w:tc>
          <w:tcPr>
            <w:tcW w:w="868" w:type="dxa"/>
            <w:vMerge w:val="restart"/>
            <w:vAlign w:val="center"/>
          </w:tcPr>
          <w:p w14:paraId="3592238C" w14:textId="77777777" w:rsidR="003A2E6A" w:rsidRPr="00637448" w:rsidRDefault="003A2E6A" w:rsidP="00DC357A">
            <w:r w:rsidRPr="00637448">
              <w:rPr>
                <w:rFonts w:hint="eastAsia"/>
              </w:rPr>
              <w:t>报告人</w:t>
            </w:r>
          </w:p>
        </w:tc>
        <w:tc>
          <w:tcPr>
            <w:tcW w:w="743" w:type="dxa"/>
            <w:gridSpan w:val="3"/>
            <w:vAlign w:val="center"/>
          </w:tcPr>
          <w:p w14:paraId="426A9118" w14:textId="77777777" w:rsidR="003A2E6A" w:rsidRPr="00637448" w:rsidRDefault="003A2E6A" w:rsidP="00DC357A">
            <w:r w:rsidRPr="00637448">
              <w:rPr>
                <w:rFonts w:hint="eastAsia"/>
              </w:rPr>
              <w:t>姓名</w:t>
            </w:r>
          </w:p>
        </w:tc>
        <w:tc>
          <w:tcPr>
            <w:tcW w:w="3226" w:type="dxa"/>
            <w:gridSpan w:val="5"/>
          </w:tcPr>
          <w:p w14:paraId="0D4D1A64" w14:textId="77777777" w:rsidR="003A2E6A" w:rsidRPr="00637448" w:rsidRDefault="003A2E6A" w:rsidP="00DC357A"/>
        </w:tc>
        <w:tc>
          <w:tcPr>
            <w:tcW w:w="1626" w:type="dxa"/>
            <w:gridSpan w:val="5"/>
            <w:vAlign w:val="center"/>
          </w:tcPr>
          <w:p w14:paraId="61FA2B8B" w14:textId="77777777" w:rsidR="003A2E6A" w:rsidRPr="00637448" w:rsidRDefault="003A2E6A" w:rsidP="00DC357A">
            <w:r w:rsidRPr="00637448">
              <w:rPr>
                <w:rFonts w:hint="eastAsia"/>
              </w:rPr>
              <w:t>问题发现日期</w:t>
            </w:r>
          </w:p>
        </w:tc>
        <w:tc>
          <w:tcPr>
            <w:tcW w:w="1077" w:type="dxa"/>
            <w:gridSpan w:val="3"/>
          </w:tcPr>
          <w:p w14:paraId="55655CB2" w14:textId="77777777" w:rsidR="003A2E6A" w:rsidRPr="00637448" w:rsidRDefault="003A2E6A" w:rsidP="00DC357A">
            <w:r w:rsidRPr="00637448">
              <w:rPr>
                <w:rFonts w:hint="eastAsia"/>
              </w:rPr>
              <w:t>年</w:t>
            </w:r>
          </w:p>
        </w:tc>
        <w:tc>
          <w:tcPr>
            <w:tcW w:w="1077" w:type="dxa"/>
            <w:gridSpan w:val="2"/>
          </w:tcPr>
          <w:p w14:paraId="2CA1F367" w14:textId="77777777" w:rsidR="003A2E6A" w:rsidRPr="00637448" w:rsidRDefault="003A2E6A" w:rsidP="00DC357A">
            <w:r w:rsidRPr="00637448">
              <w:rPr>
                <w:rFonts w:hint="eastAsia"/>
              </w:rPr>
              <w:t>月</w:t>
            </w:r>
          </w:p>
        </w:tc>
        <w:tc>
          <w:tcPr>
            <w:tcW w:w="1077" w:type="dxa"/>
          </w:tcPr>
          <w:p w14:paraId="5C038EFB" w14:textId="77777777" w:rsidR="003A2E6A" w:rsidRPr="00637448" w:rsidRDefault="003A2E6A" w:rsidP="00DC357A">
            <w:r w:rsidRPr="00637448">
              <w:rPr>
                <w:rFonts w:hint="eastAsia"/>
              </w:rPr>
              <w:t>日</w:t>
            </w:r>
          </w:p>
        </w:tc>
      </w:tr>
      <w:tr w:rsidR="003A2E6A" w:rsidRPr="00637448" w14:paraId="36B4E521" w14:textId="77777777" w:rsidTr="00DC357A">
        <w:tc>
          <w:tcPr>
            <w:tcW w:w="868" w:type="dxa"/>
            <w:vMerge/>
          </w:tcPr>
          <w:p w14:paraId="4EB2828D" w14:textId="77777777" w:rsidR="003A2E6A" w:rsidRPr="00637448" w:rsidRDefault="003A2E6A" w:rsidP="00DC357A"/>
        </w:tc>
        <w:tc>
          <w:tcPr>
            <w:tcW w:w="743" w:type="dxa"/>
            <w:gridSpan w:val="3"/>
            <w:vAlign w:val="center"/>
          </w:tcPr>
          <w:p w14:paraId="31474972" w14:textId="77777777" w:rsidR="003A2E6A" w:rsidRPr="00637448" w:rsidRDefault="003A2E6A" w:rsidP="00DC357A">
            <w:r w:rsidRPr="00637448">
              <w:rPr>
                <w:rFonts w:hint="eastAsia"/>
              </w:rPr>
              <w:t>单位</w:t>
            </w:r>
          </w:p>
        </w:tc>
        <w:tc>
          <w:tcPr>
            <w:tcW w:w="3226" w:type="dxa"/>
            <w:gridSpan w:val="5"/>
          </w:tcPr>
          <w:p w14:paraId="16D9554F" w14:textId="77777777" w:rsidR="003A2E6A" w:rsidRPr="00637448" w:rsidRDefault="003A2E6A" w:rsidP="00DC357A"/>
        </w:tc>
        <w:tc>
          <w:tcPr>
            <w:tcW w:w="1626" w:type="dxa"/>
            <w:gridSpan w:val="5"/>
            <w:vAlign w:val="center"/>
          </w:tcPr>
          <w:p w14:paraId="2AAA88B3" w14:textId="77777777" w:rsidR="003A2E6A" w:rsidRPr="00637448" w:rsidRDefault="003A2E6A" w:rsidP="00DC357A">
            <w:r w:rsidRPr="00637448">
              <w:rPr>
                <w:rFonts w:hint="eastAsia"/>
              </w:rPr>
              <w:t>联系电话</w:t>
            </w:r>
          </w:p>
        </w:tc>
        <w:tc>
          <w:tcPr>
            <w:tcW w:w="3231" w:type="dxa"/>
            <w:gridSpan w:val="6"/>
          </w:tcPr>
          <w:p w14:paraId="6B4AFC10" w14:textId="77777777" w:rsidR="003A2E6A" w:rsidRPr="00637448" w:rsidRDefault="003A2E6A" w:rsidP="00DC357A"/>
        </w:tc>
      </w:tr>
    </w:tbl>
    <w:p w14:paraId="54C6EB71" w14:textId="77777777" w:rsidR="003A2E6A" w:rsidRDefault="003A2E6A" w:rsidP="003A2E6A"/>
    <w:p w14:paraId="6E4340B0" w14:textId="77777777" w:rsidR="003A2E6A" w:rsidRPr="008918CA" w:rsidRDefault="003A2E6A" w:rsidP="003A2E6A">
      <w:r w:rsidRPr="008918CA">
        <w:rPr>
          <w:rFonts w:hint="eastAsia"/>
        </w:rPr>
        <w:t>B类问题解决记录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03"/>
        <w:gridCol w:w="1785"/>
        <w:gridCol w:w="2205"/>
        <w:gridCol w:w="1575"/>
        <w:gridCol w:w="2526"/>
      </w:tblGrid>
      <w:tr w:rsidR="003A2E6A" w:rsidRPr="00637448" w14:paraId="63502551" w14:textId="77777777" w:rsidTr="00DC357A">
        <w:tc>
          <w:tcPr>
            <w:tcW w:w="1603" w:type="dxa"/>
          </w:tcPr>
          <w:p w14:paraId="25159CB2" w14:textId="77777777" w:rsidR="003A2E6A" w:rsidRPr="00637448" w:rsidRDefault="003A2E6A" w:rsidP="00DC357A">
            <w:r w:rsidRPr="00637448">
              <w:rPr>
                <w:rFonts w:hint="eastAsia"/>
              </w:rPr>
              <w:t>问题报告单标题</w:t>
            </w:r>
          </w:p>
        </w:tc>
        <w:tc>
          <w:tcPr>
            <w:tcW w:w="3990" w:type="dxa"/>
            <w:gridSpan w:val="2"/>
          </w:tcPr>
          <w:p w14:paraId="49291CC6" w14:textId="77777777" w:rsidR="003A2E6A" w:rsidRPr="00637448" w:rsidRDefault="003A2E6A" w:rsidP="00DC357A"/>
        </w:tc>
        <w:tc>
          <w:tcPr>
            <w:tcW w:w="1575" w:type="dxa"/>
          </w:tcPr>
          <w:p w14:paraId="4941B60A" w14:textId="77777777" w:rsidR="003A2E6A" w:rsidRPr="00637448" w:rsidRDefault="003A2E6A" w:rsidP="00DC357A">
            <w:r w:rsidRPr="00637448">
              <w:rPr>
                <w:rFonts w:hint="eastAsia"/>
              </w:rPr>
              <w:t>问题报告单编号</w:t>
            </w:r>
          </w:p>
        </w:tc>
        <w:tc>
          <w:tcPr>
            <w:tcW w:w="2526" w:type="dxa"/>
          </w:tcPr>
          <w:p w14:paraId="78F17CDD" w14:textId="77777777" w:rsidR="003A2E6A" w:rsidRPr="00637448" w:rsidRDefault="003A2E6A" w:rsidP="00DC357A"/>
        </w:tc>
      </w:tr>
      <w:tr w:rsidR="003A2E6A" w:rsidRPr="00637448" w14:paraId="145279B0" w14:textId="77777777" w:rsidTr="00DC357A">
        <w:tc>
          <w:tcPr>
            <w:tcW w:w="1603" w:type="dxa"/>
            <w:vMerge w:val="restart"/>
            <w:vAlign w:val="center"/>
          </w:tcPr>
          <w:p w14:paraId="14B47829" w14:textId="77777777" w:rsidR="003A2E6A" w:rsidRPr="00637448" w:rsidRDefault="003A2E6A" w:rsidP="00DC357A">
            <w:r w:rsidRPr="00637448">
              <w:rPr>
                <w:rFonts w:hint="eastAsia"/>
              </w:rPr>
              <w:t>问题解决人</w:t>
            </w:r>
          </w:p>
        </w:tc>
        <w:tc>
          <w:tcPr>
            <w:tcW w:w="1785" w:type="dxa"/>
          </w:tcPr>
          <w:p w14:paraId="6A72674D" w14:textId="77777777" w:rsidR="003A2E6A" w:rsidRPr="00637448" w:rsidRDefault="003A2E6A" w:rsidP="00DC357A">
            <w:r w:rsidRPr="00637448">
              <w:rPr>
                <w:rFonts w:hint="eastAsia"/>
              </w:rPr>
              <w:t>姓名</w:t>
            </w:r>
          </w:p>
        </w:tc>
        <w:tc>
          <w:tcPr>
            <w:tcW w:w="2205" w:type="dxa"/>
          </w:tcPr>
          <w:p w14:paraId="41F1EDD5" w14:textId="77777777" w:rsidR="003A2E6A" w:rsidRPr="00637448" w:rsidRDefault="003A2E6A" w:rsidP="00DC357A"/>
        </w:tc>
        <w:tc>
          <w:tcPr>
            <w:tcW w:w="1575" w:type="dxa"/>
          </w:tcPr>
          <w:p w14:paraId="793DDDB1" w14:textId="77777777" w:rsidR="003A2E6A" w:rsidRPr="00637448" w:rsidRDefault="003A2E6A" w:rsidP="00DC357A">
            <w:r w:rsidRPr="00637448">
              <w:rPr>
                <w:rFonts w:hint="eastAsia"/>
              </w:rPr>
              <w:t>项目组</w:t>
            </w:r>
          </w:p>
        </w:tc>
        <w:tc>
          <w:tcPr>
            <w:tcW w:w="2526" w:type="dxa"/>
          </w:tcPr>
          <w:p w14:paraId="556EBCEB" w14:textId="77777777" w:rsidR="003A2E6A" w:rsidRPr="00637448" w:rsidRDefault="003A2E6A" w:rsidP="00DC357A"/>
        </w:tc>
      </w:tr>
      <w:tr w:rsidR="003A2E6A" w:rsidRPr="00637448" w14:paraId="3B753D37" w14:textId="77777777" w:rsidTr="00DC357A">
        <w:tc>
          <w:tcPr>
            <w:tcW w:w="1603" w:type="dxa"/>
            <w:vMerge/>
          </w:tcPr>
          <w:p w14:paraId="3B130125" w14:textId="77777777" w:rsidR="003A2E6A" w:rsidRPr="00637448" w:rsidRDefault="003A2E6A" w:rsidP="00DC357A"/>
        </w:tc>
        <w:tc>
          <w:tcPr>
            <w:tcW w:w="1785" w:type="dxa"/>
          </w:tcPr>
          <w:p w14:paraId="631FC8B9" w14:textId="77777777" w:rsidR="003A2E6A" w:rsidRPr="00637448" w:rsidRDefault="003A2E6A" w:rsidP="00DC357A">
            <w:r w:rsidRPr="00637448">
              <w:rPr>
                <w:rFonts w:hint="eastAsia"/>
              </w:rPr>
              <w:t>开始日期</w:t>
            </w:r>
          </w:p>
        </w:tc>
        <w:tc>
          <w:tcPr>
            <w:tcW w:w="2205" w:type="dxa"/>
          </w:tcPr>
          <w:p w14:paraId="55644AB5" w14:textId="77777777" w:rsidR="003A2E6A" w:rsidRPr="00637448" w:rsidRDefault="003A2E6A" w:rsidP="00DC357A"/>
        </w:tc>
        <w:tc>
          <w:tcPr>
            <w:tcW w:w="1575" w:type="dxa"/>
          </w:tcPr>
          <w:p w14:paraId="0392D202" w14:textId="77777777" w:rsidR="003A2E6A" w:rsidRPr="00637448" w:rsidRDefault="003A2E6A" w:rsidP="00DC357A">
            <w:r w:rsidRPr="00637448">
              <w:rPr>
                <w:rFonts w:hint="eastAsia"/>
              </w:rPr>
              <w:t>完成日期</w:t>
            </w:r>
          </w:p>
        </w:tc>
        <w:tc>
          <w:tcPr>
            <w:tcW w:w="2526" w:type="dxa"/>
          </w:tcPr>
          <w:p w14:paraId="328F3872" w14:textId="77777777" w:rsidR="003A2E6A" w:rsidRPr="00637448" w:rsidRDefault="003A2E6A" w:rsidP="00DC357A"/>
        </w:tc>
      </w:tr>
      <w:tr w:rsidR="003A2E6A" w:rsidRPr="00637448" w14:paraId="281438E6" w14:textId="77777777" w:rsidTr="00DC357A">
        <w:tc>
          <w:tcPr>
            <w:tcW w:w="1603" w:type="dxa"/>
          </w:tcPr>
          <w:p w14:paraId="1BBA2B9E" w14:textId="77777777" w:rsidR="003A2E6A" w:rsidRPr="00637448" w:rsidRDefault="003A2E6A" w:rsidP="00DC357A">
            <w:r w:rsidRPr="00637448">
              <w:rPr>
                <w:rFonts w:hint="eastAsia"/>
              </w:rPr>
              <w:t>确认</w:t>
            </w:r>
          </w:p>
        </w:tc>
        <w:tc>
          <w:tcPr>
            <w:tcW w:w="1785" w:type="dxa"/>
          </w:tcPr>
          <w:p w14:paraId="50280E8F" w14:textId="77777777" w:rsidR="003A2E6A" w:rsidRPr="00637448" w:rsidRDefault="003A2E6A" w:rsidP="00DC357A">
            <w:r w:rsidRPr="00637448">
              <w:rPr>
                <w:rFonts w:hint="eastAsia"/>
              </w:rPr>
              <w:t>项目组长签字</w:t>
            </w:r>
          </w:p>
        </w:tc>
        <w:tc>
          <w:tcPr>
            <w:tcW w:w="2205" w:type="dxa"/>
          </w:tcPr>
          <w:p w14:paraId="2BC36CB3" w14:textId="77777777" w:rsidR="003A2E6A" w:rsidRPr="00637448" w:rsidRDefault="003A2E6A" w:rsidP="00DC357A"/>
        </w:tc>
        <w:tc>
          <w:tcPr>
            <w:tcW w:w="1575" w:type="dxa"/>
          </w:tcPr>
          <w:p w14:paraId="032DE653" w14:textId="77777777" w:rsidR="003A2E6A" w:rsidRPr="00637448" w:rsidRDefault="003A2E6A" w:rsidP="00DC357A">
            <w:r w:rsidRPr="00637448">
              <w:rPr>
                <w:rFonts w:hint="eastAsia"/>
              </w:rPr>
              <w:t>日期</w:t>
            </w:r>
          </w:p>
        </w:tc>
        <w:tc>
          <w:tcPr>
            <w:tcW w:w="2526" w:type="dxa"/>
          </w:tcPr>
          <w:p w14:paraId="12E9A2B8" w14:textId="77777777" w:rsidR="003A2E6A" w:rsidRPr="00637448" w:rsidRDefault="003A2E6A" w:rsidP="00DC357A"/>
        </w:tc>
      </w:tr>
      <w:tr w:rsidR="003A2E6A" w:rsidRPr="00637448" w14:paraId="034D1514" w14:textId="77777777" w:rsidTr="00DC357A">
        <w:tc>
          <w:tcPr>
            <w:tcW w:w="9694" w:type="dxa"/>
            <w:gridSpan w:val="5"/>
          </w:tcPr>
          <w:p w14:paraId="2AD7A80C" w14:textId="77777777" w:rsidR="003A2E6A" w:rsidRPr="00637448" w:rsidRDefault="003A2E6A" w:rsidP="00DC357A">
            <w:r w:rsidRPr="00637448">
              <w:rPr>
                <w:rFonts w:hint="eastAsia"/>
              </w:rPr>
              <w:t>问题解决说明(如空间不够可加附页):</w:t>
            </w:r>
          </w:p>
          <w:p w14:paraId="2E569BB1" w14:textId="77777777" w:rsidR="003A2E6A" w:rsidRPr="00637448" w:rsidRDefault="003A2E6A" w:rsidP="00DC357A"/>
          <w:p w14:paraId="4B9FAC24" w14:textId="77777777" w:rsidR="003A2E6A" w:rsidRPr="00637448" w:rsidRDefault="003A2E6A" w:rsidP="00DC357A"/>
          <w:p w14:paraId="479BCEEC" w14:textId="77777777" w:rsidR="003A2E6A" w:rsidRPr="00637448" w:rsidRDefault="003A2E6A" w:rsidP="00DC357A"/>
          <w:p w14:paraId="3F5E1883" w14:textId="77777777" w:rsidR="003A2E6A" w:rsidRPr="00637448" w:rsidRDefault="003A2E6A" w:rsidP="00DC357A"/>
          <w:p w14:paraId="17DF3F32" w14:textId="77777777" w:rsidR="003A2E6A" w:rsidRPr="00637448" w:rsidRDefault="003A2E6A" w:rsidP="00DC357A"/>
          <w:p w14:paraId="6A882054" w14:textId="77777777" w:rsidR="003A2E6A" w:rsidRPr="00637448" w:rsidRDefault="003A2E6A" w:rsidP="00DC357A"/>
        </w:tc>
      </w:tr>
    </w:tbl>
    <w:p w14:paraId="3F2E5C95" w14:textId="77777777" w:rsidR="003A2E6A" w:rsidRPr="000A51F0" w:rsidRDefault="003A2E6A" w:rsidP="003A2E6A"/>
    <w:p w14:paraId="70A2A26F" w14:textId="77777777" w:rsidR="003A2E6A" w:rsidRPr="000B78BF" w:rsidRDefault="003A2E6A" w:rsidP="003A2E6A">
      <w:pPr>
        <w:pStyle w:val="2"/>
      </w:pPr>
      <w:bookmarkStart w:id="66" w:name="_Toc235929265"/>
      <w:bookmarkStart w:id="67" w:name="_Toc235939438"/>
      <w:bookmarkStart w:id="68" w:name="_Toc465586445"/>
      <w:bookmarkStart w:id="69" w:name="_Toc465606276"/>
      <w:bookmarkStart w:id="70" w:name="_Toc497075422"/>
      <w:r w:rsidRPr="000B78BF">
        <w:rPr>
          <w:rFonts w:hint="eastAsia"/>
        </w:rPr>
        <w:t>附表</w:t>
      </w:r>
      <w:r w:rsidRPr="000B78BF">
        <w:rPr>
          <w:rFonts w:hint="eastAsia"/>
        </w:rPr>
        <w:t>2</w:t>
      </w:r>
      <w:r w:rsidRPr="000B78BF">
        <w:rPr>
          <w:rFonts w:hint="eastAsia"/>
        </w:rPr>
        <w:t>：设计变更报告单</w:t>
      </w:r>
      <w:bookmarkEnd w:id="66"/>
      <w:bookmarkEnd w:id="67"/>
      <w:bookmarkEnd w:id="68"/>
      <w:bookmarkEnd w:id="69"/>
      <w:bookmarkEnd w:id="70"/>
    </w:p>
    <w:p w14:paraId="2A3E7928" w14:textId="77777777" w:rsidR="003A2E6A" w:rsidRPr="00BF3542" w:rsidRDefault="003A2E6A" w:rsidP="003A2E6A">
      <w:r w:rsidRPr="00BF3542">
        <w:rPr>
          <w:rFonts w:hint="eastAsia"/>
        </w:rPr>
        <w:t>设计变更报告单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68"/>
        <w:gridCol w:w="743"/>
        <w:gridCol w:w="794"/>
        <w:gridCol w:w="2663"/>
        <w:gridCol w:w="1260"/>
        <w:gridCol w:w="1212"/>
        <w:gridCol w:w="1077"/>
        <w:gridCol w:w="1077"/>
      </w:tblGrid>
      <w:tr w:rsidR="003A2E6A" w:rsidRPr="00637448" w14:paraId="1AB24DF0" w14:textId="77777777" w:rsidTr="00DC357A">
        <w:tc>
          <w:tcPr>
            <w:tcW w:w="1611" w:type="dxa"/>
            <w:gridSpan w:val="2"/>
          </w:tcPr>
          <w:p w14:paraId="39BABEAF" w14:textId="77777777" w:rsidR="003A2E6A" w:rsidRPr="00637448" w:rsidRDefault="003A2E6A" w:rsidP="00DC357A">
            <w:r w:rsidRPr="00637448">
              <w:rPr>
                <w:rFonts w:hint="eastAsia"/>
              </w:rPr>
              <w:t>标题</w:t>
            </w:r>
          </w:p>
        </w:tc>
        <w:tc>
          <w:tcPr>
            <w:tcW w:w="3457" w:type="dxa"/>
            <w:gridSpan w:val="2"/>
          </w:tcPr>
          <w:p w14:paraId="4C322088" w14:textId="77777777" w:rsidR="003A2E6A" w:rsidRPr="00637448" w:rsidRDefault="003A2E6A" w:rsidP="00DC357A"/>
        </w:tc>
        <w:tc>
          <w:tcPr>
            <w:tcW w:w="1260" w:type="dxa"/>
          </w:tcPr>
          <w:p w14:paraId="3A16DCE5" w14:textId="77777777" w:rsidR="003A2E6A" w:rsidRPr="00637448" w:rsidRDefault="003A2E6A" w:rsidP="00DC357A">
            <w:r w:rsidRPr="00637448">
              <w:rPr>
                <w:rFonts w:hint="eastAsia"/>
              </w:rPr>
              <w:t>记录编号</w:t>
            </w:r>
          </w:p>
        </w:tc>
        <w:tc>
          <w:tcPr>
            <w:tcW w:w="3366" w:type="dxa"/>
            <w:gridSpan w:val="3"/>
          </w:tcPr>
          <w:p w14:paraId="1A250EB7" w14:textId="77777777" w:rsidR="003A2E6A" w:rsidRPr="00637448" w:rsidRDefault="003A2E6A" w:rsidP="00DC357A"/>
        </w:tc>
      </w:tr>
      <w:tr w:rsidR="003A2E6A" w:rsidRPr="00637448" w14:paraId="144D5CE6" w14:textId="77777777" w:rsidTr="00DC357A">
        <w:tc>
          <w:tcPr>
            <w:tcW w:w="1611" w:type="dxa"/>
            <w:gridSpan w:val="2"/>
          </w:tcPr>
          <w:p w14:paraId="4564A04B" w14:textId="77777777" w:rsidR="003A2E6A" w:rsidRPr="00637448" w:rsidRDefault="003A2E6A" w:rsidP="00DC357A">
            <w:r w:rsidRPr="00637448">
              <w:rPr>
                <w:rFonts w:hint="eastAsia"/>
              </w:rPr>
              <w:t>评审报告编号</w:t>
            </w:r>
          </w:p>
        </w:tc>
        <w:tc>
          <w:tcPr>
            <w:tcW w:w="3457" w:type="dxa"/>
            <w:gridSpan w:val="2"/>
          </w:tcPr>
          <w:p w14:paraId="40662840" w14:textId="77777777" w:rsidR="003A2E6A" w:rsidRPr="00637448" w:rsidRDefault="003A2E6A" w:rsidP="00DC357A"/>
        </w:tc>
        <w:tc>
          <w:tcPr>
            <w:tcW w:w="1260" w:type="dxa"/>
          </w:tcPr>
          <w:p w14:paraId="2A22F246" w14:textId="77777777" w:rsidR="003A2E6A" w:rsidRPr="00637448" w:rsidRDefault="003A2E6A" w:rsidP="00DC357A">
            <w:r w:rsidRPr="00637448">
              <w:rPr>
                <w:rFonts w:hint="eastAsia"/>
              </w:rPr>
              <w:t>评审日期</w:t>
            </w:r>
          </w:p>
        </w:tc>
        <w:tc>
          <w:tcPr>
            <w:tcW w:w="1212" w:type="dxa"/>
          </w:tcPr>
          <w:p w14:paraId="19B524CC" w14:textId="77777777" w:rsidR="003A2E6A" w:rsidRPr="00637448" w:rsidRDefault="003A2E6A" w:rsidP="00DC357A">
            <w:r w:rsidRPr="00637448">
              <w:rPr>
                <w:rFonts w:hint="eastAsia"/>
              </w:rPr>
              <w:t>年</w:t>
            </w:r>
          </w:p>
        </w:tc>
        <w:tc>
          <w:tcPr>
            <w:tcW w:w="1077" w:type="dxa"/>
          </w:tcPr>
          <w:p w14:paraId="555176E2" w14:textId="77777777" w:rsidR="003A2E6A" w:rsidRPr="00637448" w:rsidRDefault="003A2E6A" w:rsidP="00DC357A">
            <w:r w:rsidRPr="00637448">
              <w:rPr>
                <w:rFonts w:hint="eastAsia"/>
              </w:rPr>
              <w:t>月</w:t>
            </w:r>
          </w:p>
        </w:tc>
        <w:tc>
          <w:tcPr>
            <w:tcW w:w="1077" w:type="dxa"/>
          </w:tcPr>
          <w:p w14:paraId="314A8E99" w14:textId="77777777" w:rsidR="003A2E6A" w:rsidRPr="00637448" w:rsidRDefault="003A2E6A" w:rsidP="00DC357A">
            <w:r w:rsidRPr="00637448">
              <w:rPr>
                <w:rFonts w:hint="eastAsia"/>
              </w:rPr>
              <w:t>日</w:t>
            </w:r>
          </w:p>
        </w:tc>
      </w:tr>
      <w:tr w:rsidR="003A2E6A" w:rsidRPr="00637448" w14:paraId="2933E408" w14:textId="77777777" w:rsidTr="00DC357A">
        <w:tc>
          <w:tcPr>
            <w:tcW w:w="1611" w:type="dxa"/>
            <w:gridSpan w:val="2"/>
            <w:vMerge w:val="restart"/>
            <w:vAlign w:val="center"/>
          </w:tcPr>
          <w:p w14:paraId="76F1AACF" w14:textId="77777777" w:rsidR="003A2E6A" w:rsidRPr="00637448" w:rsidRDefault="003A2E6A" w:rsidP="00DC357A">
            <w:r w:rsidRPr="00637448">
              <w:rPr>
                <w:rFonts w:hint="eastAsia"/>
              </w:rPr>
              <w:t>问题报告单</w:t>
            </w:r>
          </w:p>
        </w:tc>
        <w:tc>
          <w:tcPr>
            <w:tcW w:w="794" w:type="dxa"/>
          </w:tcPr>
          <w:p w14:paraId="3032BD70" w14:textId="77777777" w:rsidR="003A2E6A" w:rsidRPr="00637448" w:rsidRDefault="003A2E6A" w:rsidP="00DC357A">
            <w:r w:rsidRPr="00637448">
              <w:rPr>
                <w:rFonts w:hint="eastAsia"/>
              </w:rPr>
              <w:t>标题</w:t>
            </w:r>
          </w:p>
        </w:tc>
        <w:tc>
          <w:tcPr>
            <w:tcW w:w="7289" w:type="dxa"/>
            <w:gridSpan w:val="5"/>
          </w:tcPr>
          <w:p w14:paraId="259A3D71" w14:textId="77777777" w:rsidR="003A2E6A" w:rsidRPr="00637448" w:rsidRDefault="003A2E6A" w:rsidP="00DC357A"/>
        </w:tc>
      </w:tr>
      <w:tr w:rsidR="003A2E6A" w:rsidRPr="00637448" w14:paraId="6E53E292" w14:textId="77777777" w:rsidTr="00DC357A">
        <w:tc>
          <w:tcPr>
            <w:tcW w:w="1611" w:type="dxa"/>
            <w:gridSpan w:val="2"/>
            <w:vMerge/>
          </w:tcPr>
          <w:p w14:paraId="46BFC16D" w14:textId="77777777" w:rsidR="003A2E6A" w:rsidRPr="00637448" w:rsidRDefault="003A2E6A" w:rsidP="00DC357A"/>
        </w:tc>
        <w:tc>
          <w:tcPr>
            <w:tcW w:w="794" w:type="dxa"/>
          </w:tcPr>
          <w:p w14:paraId="456C471E" w14:textId="77777777" w:rsidR="003A2E6A" w:rsidRPr="00637448" w:rsidRDefault="003A2E6A" w:rsidP="00DC357A">
            <w:r w:rsidRPr="00637448">
              <w:rPr>
                <w:rFonts w:hint="eastAsia"/>
              </w:rPr>
              <w:t>编号</w:t>
            </w:r>
          </w:p>
        </w:tc>
        <w:tc>
          <w:tcPr>
            <w:tcW w:w="7289" w:type="dxa"/>
            <w:gridSpan w:val="5"/>
          </w:tcPr>
          <w:p w14:paraId="65F11F8A" w14:textId="77777777" w:rsidR="003A2E6A" w:rsidRPr="00637448" w:rsidRDefault="003A2E6A" w:rsidP="00DC357A"/>
        </w:tc>
      </w:tr>
      <w:tr w:rsidR="003A2E6A" w:rsidRPr="00637448" w14:paraId="515C5D54" w14:textId="77777777" w:rsidTr="00DC357A">
        <w:tc>
          <w:tcPr>
            <w:tcW w:w="1611" w:type="dxa"/>
            <w:gridSpan w:val="2"/>
            <w:vAlign w:val="center"/>
          </w:tcPr>
          <w:p w14:paraId="2327FB65" w14:textId="77777777" w:rsidR="003A2E6A" w:rsidRPr="00637448" w:rsidRDefault="003A2E6A" w:rsidP="00DC357A">
            <w:r w:rsidRPr="00637448">
              <w:rPr>
                <w:rFonts w:hint="eastAsia"/>
              </w:rPr>
              <w:t>项目名</w:t>
            </w:r>
          </w:p>
        </w:tc>
        <w:tc>
          <w:tcPr>
            <w:tcW w:w="3457" w:type="dxa"/>
            <w:gridSpan w:val="2"/>
            <w:vAlign w:val="center"/>
          </w:tcPr>
          <w:p w14:paraId="4FE40B03" w14:textId="77777777" w:rsidR="003A2E6A" w:rsidRPr="00637448" w:rsidRDefault="003A2E6A" w:rsidP="00DC357A"/>
        </w:tc>
        <w:tc>
          <w:tcPr>
            <w:tcW w:w="1260" w:type="dxa"/>
            <w:vAlign w:val="center"/>
          </w:tcPr>
          <w:p w14:paraId="7A874A34" w14:textId="77777777" w:rsidR="003A2E6A" w:rsidRPr="00637448" w:rsidRDefault="003A2E6A" w:rsidP="00DC357A">
            <w:r w:rsidRPr="00637448">
              <w:rPr>
                <w:rFonts w:hint="eastAsia"/>
              </w:rPr>
              <w:t>项目标识号</w:t>
            </w:r>
          </w:p>
        </w:tc>
        <w:tc>
          <w:tcPr>
            <w:tcW w:w="3366" w:type="dxa"/>
            <w:gridSpan w:val="3"/>
            <w:vAlign w:val="center"/>
          </w:tcPr>
          <w:p w14:paraId="33369E1C" w14:textId="77777777" w:rsidR="003A2E6A" w:rsidRPr="00637448" w:rsidRDefault="003A2E6A" w:rsidP="00DC357A"/>
        </w:tc>
      </w:tr>
      <w:tr w:rsidR="003A2E6A" w:rsidRPr="00637448" w14:paraId="27AC6FE9" w14:textId="77777777" w:rsidTr="00DC357A">
        <w:tc>
          <w:tcPr>
            <w:tcW w:w="868" w:type="dxa"/>
            <w:vMerge w:val="restart"/>
            <w:vAlign w:val="center"/>
          </w:tcPr>
          <w:p w14:paraId="5F755274" w14:textId="77777777" w:rsidR="003A2E6A" w:rsidRPr="00637448" w:rsidRDefault="003A2E6A" w:rsidP="00DC357A">
            <w:r w:rsidRPr="00637448">
              <w:rPr>
                <w:rFonts w:hint="eastAsia"/>
              </w:rPr>
              <w:t>修改人</w:t>
            </w:r>
          </w:p>
        </w:tc>
        <w:tc>
          <w:tcPr>
            <w:tcW w:w="743" w:type="dxa"/>
            <w:vAlign w:val="center"/>
          </w:tcPr>
          <w:p w14:paraId="32E91E68" w14:textId="77777777" w:rsidR="003A2E6A" w:rsidRPr="00637448" w:rsidRDefault="003A2E6A" w:rsidP="00DC357A">
            <w:r w:rsidRPr="00637448">
              <w:rPr>
                <w:rFonts w:hint="eastAsia"/>
              </w:rPr>
              <w:t>姓名</w:t>
            </w:r>
          </w:p>
        </w:tc>
        <w:tc>
          <w:tcPr>
            <w:tcW w:w="3457" w:type="dxa"/>
            <w:gridSpan w:val="2"/>
          </w:tcPr>
          <w:p w14:paraId="344055B2" w14:textId="77777777" w:rsidR="003A2E6A" w:rsidRPr="00637448" w:rsidRDefault="003A2E6A" w:rsidP="00DC357A"/>
        </w:tc>
        <w:tc>
          <w:tcPr>
            <w:tcW w:w="1260" w:type="dxa"/>
            <w:vAlign w:val="center"/>
          </w:tcPr>
          <w:p w14:paraId="2324664E" w14:textId="77777777" w:rsidR="003A2E6A" w:rsidRPr="00637448" w:rsidRDefault="003A2E6A" w:rsidP="00DC357A">
            <w:r w:rsidRPr="00637448">
              <w:rPr>
                <w:rFonts w:hint="eastAsia"/>
              </w:rPr>
              <w:t>联系电话</w:t>
            </w:r>
          </w:p>
        </w:tc>
        <w:tc>
          <w:tcPr>
            <w:tcW w:w="3366" w:type="dxa"/>
            <w:gridSpan w:val="3"/>
          </w:tcPr>
          <w:p w14:paraId="4675939B" w14:textId="77777777" w:rsidR="003A2E6A" w:rsidRPr="00637448" w:rsidRDefault="003A2E6A" w:rsidP="00DC357A"/>
        </w:tc>
      </w:tr>
      <w:tr w:rsidR="003A2E6A" w:rsidRPr="00637448" w14:paraId="544F57C9" w14:textId="77777777" w:rsidTr="00DC357A">
        <w:tc>
          <w:tcPr>
            <w:tcW w:w="868" w:type="dxa"/>
            <w:vMerge/>
          </w:tcPr>
          <w:p w14:paraId="1D4E05E1" w14:textId="77777777" w:rsidR="003A2E6A" w:rsidRPr="00637448" w:rsidRDefault="003A2E6A" w:rsidP="00DC357A"/>
        </w:tc>
        <w:tc>
          <w:tcPr>
            <w:tcW w:w="743" w:type="dxa"/>
            <w:vAlign w:val="center"/>
          </w:tcPr>
          <w:p w14:paraId="5544401C" w14:textId="77777777" w:rsidR="003A2E6A" w:rsidRPr="00637448" w:rsidRDefault="003A2E6A" w:rsidP="00DC357A">
            <w:r w:rsidRPr="00637448">
              <w:rPr>
                <w:rFonts w:hint="eastAsia"/>
              </w:rPr>
              <w:t>单位</w:t>
            </w:r>
          </w:p>
        </w:tc>
        <w:tc>
          <w:tcPr>
            <w:tcW w:w="3457" w:type="dxa"/>
            <w:gridSpan w:val="2"/>
          </w:tcPr>
          <w:p w14:paraId="365C54EE" w14:textId="77777777" w:rsidR="003A2E6A" w:rsidRPr="00637448" w:rsidRDefault="003A2E6A" w:rsidP="00DC357A"/>
        </w:tc>
        <w:tc>
          <w:tcPr>
            <w:tcW w:w="1260" w:type="dxa"/>
            <w:vAlign w:val="center"/>
          </w:tcPr>
          <w:p w14:paraId="0F32F160" w14:textId="77777777" w:rsidR="003A2E6A" w:rsidRPr="00637448" w:rsidRDefault="003A2E6A" w:rsidP="00DC357A"/>
        </w:tc>
        <w:tc>
          <w:tcPr>
            <w:tcW w:w="3366" w:type="dxa"/>
            <w:gridSpan w:val="3"/>
          </w:tcPr>
          <w:p w14:paraId="3062AB38" w14:textId="77777777" w:rsidR="003A2E6A" w:rsidRPr="00637448" w:rsidRDefault="003A2E6A" w:rsidP="00DC357A"/>
        </w:tc>
      </w:tr>
      <w:tr w:rsidR="003A2E6A" w:rsidRPr="00637448" w14:paraId="1EE50894" w14:textId="77777777" w:rsidTr="00DC357A">
        <w:tc>
          <w:tcPr>
            <w:tcW w:w="9694" w:type="dxa"/>
            <w:gridSpan w:val="8"/>
          </w:tcPr>
          <w:p w14:paraId="02E7AF10" w14:textId="77777777" w:rsidR="003A2E6A" w:rsidRPr="00637448" w:rsidRDefault="003A2E6A" w:rsidP="00DC357A">
            <w:r w:rsidRPr="00637448">
              <w:rPr>
                <w:rFonts w:hint="eastAsia"/>
              </w:rPr>
              <w:t>修改描述(如空间不够可加附页):</w:t>
            </w:r>
          </w:p>
          <w:p w14:paraId="0D33A1A7" w14:textId="77777777" w:rsidR="003A2E6A" w:rsidRPr="00637448" w:rsidRDefault="003A2E6A" w:rsidP="00DC357A"/>
          <w:p w14:paraId="10CD36ED" w14:textId="77777777" w:rsidR="003A2E6A" w:rsidRPr="00637448" w:rsidRDefault="003A2E6A" w:rsidP="00DC357A"/>
          <w:p w14:paraId="2BC0CF7F" w14:textId="77777777" w:rsidR="003A2E6A" w:rsidRPr="00637448" w:rsidRDefault="003A2E6A" w:rsidP="00DC357A"/>
        </w:tc>
      </w:tr>
    </w:tbl>
    <w:p w14:paraId="5386D1E5" w14:textId="77777777" w:rsidR="003A2E6A" w:rsidRDefault="003A2E6A" w:rsidP="003A2E6A"/>
    <w:p w14:paraId="762F2241" w14:textId="77777777" w:rsidR="003A2E6A" w:rsidRDefault="003A2E6A" w:rsidP="003A2E6A">
      <w:pPr>
        <w:pStyle w:val="2"/>
      </w:pPr>
      <w:bookmarkStart w:id="71" w:name="_Toc235929266"/>
      <w:bookmarkStart w:id="72" w:name="_Toc235939439"/>
      <w:bookmarkStart w:id="73" w:name="_Toc465586446"/>
      <w:bookmarkStart w:id="74" w:name="_Toc465606277"/>
      <w:bookmarkStart w:id="75" w:name="_Toc497075423"/>
      <w:r w:rsidRPr="00822EB7">
        <w:rPr>
          <w:rFonts w:hint="eastAsia"/>
        </w:rPr>
        <w:t>附表</w:t>
      </w:r>
      <w:r w:rsidRPr="00822EB7">
        <w:rPr>
          <w:rFonts w:hint="eastAsia"/>
        </w:rPr>
        <w:t>3</w:t>
      </w:r>
      <w:r>
        <w:rPr>
          <w:rFonts w:hint="eastAsia"/>
        </w:rPr>
        <w:t>:</w:t>
      </w:r>
      <w:r w:rsidRPr="00822EB7">
        <w:rPr>
          <w:rFonts w:hint="eastAsia"/>
        </w:rPr>
        <w:t>计</w:t>
      </w:r>
      <w:r>
        <w:rPr>
          <w:rFonts w:hint="eastAsia"/>
        </w:rPr>
        <w:t>划</w:t>
      </w:r>
      <w:r w:rsidRPr="00822EB7">
        <w:rPr>
          <w:rFonts w:hint="eastAsia"/>
        </w:rPr>
        <w:t>修订申请单</w:t>
      </w:r>
      <w:bookmarkEnd w:id="71"/>
      <w:bookmarkEnd w:id="72"/>
      <w:bookmarkEnd w:id="73"/>
      <w:bookmarkEnd w:id="74"/>
      <w:bookmarkEnd w:id="75"/>
    </w:p>
    <w:p w14:paraId="09421AE4" w14:textId="77777777" w:rsidR="003A2E6A" w:rsidRPr="00BF3542" w:rsidRDefault="003A2E6A" w:rsidP="003A2E6A">
      <w:r w:rsidRPr="00BF3542">
        <w:rPr>
          <w:rFonts w:hint="eastAsia"/>
        </w:rPr>
        <w:t>计划修订申请单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67"/>
        <w:gridCol w:w="747"/>
        <w:gridCol w:w="1615"/>
        <w:gridCol w:w="112"/>
        <w:gridCol w:w="1503"/>
        <w:gridCol w:w="225"/>
        <w:gridCol w:w="1259"/>
        <w:gridCol w:w="135"/>
        <w:gridCol w:w="918"/>
        <w:gridCol w:w="159"/>
        <w:gridCol w:w="539"/>
        <w:gridCol w:w="538"/>
        <w:gridCol w:w="1077"/>
      </w:tblGrid>
      <w:tr w:rsidR="003A2E6A" w:rsidRPr="00637448" w14:paraId="527834A8" w14:textId="77777777" w:rsidTr="00DC357A">
        <w:tc>
          <w:tcPr>
            <w:tcW w:w="1614" w:type="dxa"/>
            <w:gridSpan w:val="2"/>
          </w:tcPr>
          <w:p w14:paraId="480E594C" w14:textId="77777777" w:rsidR="003A2E6A" w:rsidRPr="00637448" w:rsidRDefault="003A2E6A" w:rsidP="00DC357A">
            <w:r w:rsidRPr="00637448">
              <w:rPr>
                <w:rFonts w:hint="eastAsia"/>
              </w:rPr>
              <w:t>标题</w:t>
            </w:r>
          </w:p>
        </w:tc>
        <w:tc>
          <w:tcPr>
            <w:tcW w:w="3455" w:type="dxa"/>
            <w:gridSpan w:val="4"/>
          </w:tcPr>
          <w:p w14:paraId="6984827D" w14:textId="77777777" w:rsidR="003A2E6A" w:rsidRPr="00637448" w:rsidRDefault="003A2E6A" w:rsidP="00DC357A"/>
        </w:tc>
        <w:tc>
          <w:tcPr>
            <w:tcW w:w="1259" w:type="dxa"/>
          </w:tcPr>
          <w:p w14:paraId="1B8ED300" w14:textId="77777777" w:rsidR="003A2E6A" w:rsidRPr="00637448" w:rsidRDefault="003A2E6A" w:rsidP="00DC357A">
            <w:r w:rsidRPr="00637448">
              <w:rPr>
                <w:rFonts w:hint="eastAsia"/>
              </w:rPr>
              <w:t>记录编号</w:t>
            </w:r>
          </w:p>
        </w:tc>
        <w:tc>
          <w:tcPr>
            <w:tcW w:w="3366" w:type="dxa"/>
            <w:gridSpan w:val="6"/>
          </w:tcPr>
          <w:p w14:paraId="51415574" w14:textId="77777777" w:rsidR="003A2E6A" w:rsidRPr="00637448" w:rsidRDefault="003A2E6A" w:rsidP="00DC357A"/>
        </w:tc>
      </w:tr>
      <w:tr w:rsidR="003A2E6A" w:rsidRPr="00637448" w14:paraId="0A07EEFF" w14:textId="77777777" w:rsidTr="00DC357A">
        <w:tc>
          <w:tcPr>
            <w:tcW w:w="1614" w:type="dxa"/>
            <w:gridSpan w:val="2"/>
          </w:tcPr>
          <w:p w14:paraId="6888F1FC" w14:textId="77777777" w:rsidR="003A2E6A" w:rsidRPr="00637448" w:rsidRDefault="003A2E6A" w:rsidP="00DC357A">
            <w:r w:rsidRPr="00637448">
              <w:rPr>
                <w:rFonts w:hint="eastAsia"/>
              </w:rPr>
              <w:t>配置人姓名</w:t>
            </w:r>
          </w:p>
        </w:tc>
        <w:tc>
          <w:tcPr>
            <w:tcW w:w="3455" w:type="dxa"/>
            <w:gridSpan w:val="4"/>
          </w:tcPr>
          <w:p w14:paraId="68B85265" w14:textId="77777777" w:rsidR="003A2E6A" w:rsidRPr="00637448" w:rsidRDefault="003A2E6A" w:rsidP="00DC357A"/>
        </w:tc>
        <w:tc>
          <w:tcPr>
            <w:tcW w:w="1259" w:type="dxa"/>
          </w:tcPr>
          <w:p w14:paraId="023DE495" w14:textId="77777777" w:rsidR="003A2E6A" w:rsidRPr="00637448" w:rsidRDefault="003A2E6A" w:rsidP="00DC357A">
            <w:r w:rsidRPr="00637448">
              <w:rPr>
                <w:rFonts w:hint="eastAsia"/>
              </w:rPr>
              <w:t>提交日期</w:t>
            </w:r>
          </w:p>
        </w:tc>
        <w:tc>
          <w:tcPr>
            <w:tcW w:w="1212" w:type="dxa"/>
            <w:gridSpan w:val="3"/>
          </w:tcPr>
          <w:p w14:paraId="1B76CD39" w14:textId="77777777" w:rsidR="003A2E6A" w:rsidRPr="00637448" w:rsidRDefault="003A2E6A" w:rsidP="00DC357A">
            <w:r w:rsidRPr="00637448">
              <w:rPr>
                <w:rFonts w:hint="eastAsia"/>
              </w:rPr>
              <w:t>年</w:t>
            </w:r>
          </w:p>
        </w:tc>
        <w:tc>
          <w:tcPr>
            <w:tcW w:w="1077" w:type="dxa"/>
            <w:gridSpan w:val="2"/>
          </w:tcPr>
          <w:p w14:paraId="37ABB3D0" w14:textId="77777777" w:rsidR="003A2E6A" w:rsidRPr="00637448" w:rsidRDefault="003A2E6A" w:rsidP="00DC357A">
            <w:r w:rsidRPr="00637448">
              <w:rPr>
                <w:rFonts w:hint="eastAsia"/>
              </w:rPr>
              <w:t>月</w:t>
            </w:r>
          </w:p>
        </w:tc>
        <w:tc>
          <w:tcPr>
            <w:tcW w:w="1077" w:type="dxa"/>
          </w:tcPr>
          <w:p w14:paraId="511E1491" w14:textId="77777777" w:rsidR="003A2E6A" w:rsidRPr="00637448" w:rsidRDefault="003A2E6A" w:rsidP="00DC357A">
            <w:r w:rsidRPr="00637448">
              <w:rPr>
                <w:rFonts w:hint="eastAsia"/>
              </w:rPr>
              <w:t>日</w:t>
            </w:r>
          </w:p>
        </w:tc>
      </w:tr>
      <w:tr w:rsidR="003A2E6A" w:rsidRPr="00637448" w14:paraId="72B3EBC0" w14:textId="77777777" w:rsidTr="00DC357A">
        <w:tc>
          <w:tcPr>
            <w:tcW w:w="1614" w:type="dxa"/>
            <w:gridSpan w:val="2"/>
          </w:tcPr>
          <w:p w14:paraId="6D686AD3" w14:textId="77777777" w:rsidR="003A2E6A" w:rsidRPr="00637448" w:rsidRDefault="003A2E6A" w:rsidP="00DC357A">
            <w:r w:rsidRPr="00637448">
              <w:rPr>
                <w:rFonts w:hint="eastAsia"/>
              </w:rPr>
              <w:t>配置状态</w:t>
            </w:r>
          </w:p>
        </w:tc>
        <w:tc>
          <w:tcPr>
            <w:tcW w:w="1727" w:type="dxa"/>
            <w:gridSpan w:val="2"/>
          </w:tcPr>
          <w:p w14:paraId="59D717B6" w14:textId="77777777" w:rsidR="003A2E6A" w:rsidRPr="00637448" w:rsidRDefault="003A2E6A" w:rsidP="00DC357A">
            <w:r w:rsidRPr="00637448">
              <w:rPr>
                <w:rFonts w:hint="eastAsia"/>
              </w:rPr>
              <w:t xml:space="preserve">1评审中 </w:t>
            </w:r>
            <w:r w:rsidRPr="00637448">
              <w:rPr>
                <w:rFonts w:hint="eastAsia"/>
              </w:rPr>
              <w:sym w:font="Wingdings 2" w:char="F0A3"/>
            </w:r>
          </w:p>
        </w:tc>
        <w:tc>
          <w:tcPr>
            <w:tcW w:w="1728" w:type="dxa"/>
            <w:gridSpan w:val="2"/>
          </w:tcPr>
          <w:p w14:paraId="2BB59316" w14:textId="77777777" w:rsidR="003A2E6A" w:rsidRPr="00637448" w:rsidRDefault="003A2E6A" w:rsidP="00DC357A">
            <w:r w:rsidRPr="00637448">
              <w:rPr>
                <w:rFonts w:hint="eastAsia"/>
              </w:rPr>
              <w:t xml:space="preserve">2修订中 </w:t>
            </w:r>
            <w:r w:rsidRPr="00637448">
              <w:rPr>
                <w:rFonts w:hint="eastAsia"/>
              </w:rPr>
              <w:sym w:font="Wingdings 2" w:char="F0A3"/>
            </w:r>
          </w:p>
        </w:tc>
        <w:tc>
          <w:tcPr>
            <w:tcW w:w="2312" w:type="dxa"/>
            <w:gridSpan w:val="3"/>
          </w:tcPr>
          <w:p w14:paraId="6FD87108" w14:textId="77777777" w:rsidR="003A2E6A" w:rsidRPr="00637448" w:rsidRDefault="003A2E6A" w:rsidP="00DC357A">
            <w:r w:rsidRPr="00637448">
              <w:rPr>
                <w:rFonts w:hint="eastAsia"/>
              </w:rPr>
              <w:t xml:space="preserve">3修订完成未评审 </w:t>
            </w:r>
            <w:r w:rsidRPr="00637448">
              <w:rPr>
                <w:rFonts w:hint="eastAsia"/>
              </w:rPr>
              <w:sym w:font="Wingdings 2" w:char="F0A3"/>
            </w:r>
          </w:p>
        </w:tc>
        <w:tc>
          <w:tcPr>
            <w:tcW w:w="2313" w:type="dxa"/>
            <w:gridSpan w:val="4"/>
          </w:tcPr>
          <w:p w14:paraId="5D752907" w14:textId="77777777" w:rsidR="003A2E6A" w:rsidRPr="00637448" w:rsidRDefault="003A2E6A" w:rsidP="00DC357A">
            <w:r w:rsidRPr="00637448">
              <w:rPr>
                <w:rFonts w:hint="eastAsia"/>
              </w:rPr>
              <w:t>4评审通过(关闭)</w:t>
            </w:r>
            <w:r w:rsidRPr="00637448">
              <w:rPr>
                <w:rFonts w:hint="eastAsia"/>
              </w:rPr>
              <w:sym w:font="Wingdings 2" w:char="F0A3"/>
            </w:r>
          </w:p>
        </w:tc>
      </w:tr>
      <w:tr w:rsidR="003A2E6A" w:rsidRPr="00637448" w14:paraId="5737289C" w14:textId="77777777" w:rsidTr="00DC357A">
        <w:tc>
          <w:tcPr>
            <w:tcW w:w="1614" w:type="dxa"/>
            <w:gridSpan w:val="2"/>
            <w:vAlign w:val="center"/>
          </w:tcPr>
          <w:p w14:paraId="7B680867" w14:textId="77777777" w:rsidR="003A2E6A" w:rsidRPr="00637448" w:rsidRDefault="003A2E6A" w:rsidP="00DC357A">
            <w:r w:rsidRPr="00637448">
              <w:rPr>
                <w:rFonts w:hint="eastAsia"/>
              </w:rPr>
              <w:t>项目名</w:t>
            </w:r>
          </w:p>
        </w:tc>
        <w:tc>
          <w:tcPr>
            <w:tcW w:w="3455" w:type="dxa"/>
            <w:gridSpan w:val="4"/>
            <w:vAlign w:val="center"/>
          </w:tcPr>
          <w:p w14:paraId="611747BC" w14:textId="77777777" w:rsidR="003A2E6A" w:rsidRPr="00637448" w:rsidRDefault="003A2E6A" w:rsidP="00DC357A"/>
        </w:tc>
        <w:tc>
          <w:tcPr>
            <w:tcW w:w="1259" w:type="dxa"/>
            <w:vAlign w:val="center"/>
          </w:tcPr>
          <w:p w14:paraId="5527DBED" w14:textId="77777777" w:rsidR="003A2E6A" w:rsidRPr="00637448" w:rsidRDefault="003A2E6A" w:rsidP="00DC357A">
            <w:r w:rsidRPr="00637448">
              <w:rPr>
                <w:rFonts w:hint="eastAsia"/>
              </w:rPr>
              <w:t>项目标识号</w:t>
            </w:r>
          </w:p>
        </w:tc>
        <w:tc>
          <w:tcPr>
            <w:tcW w:w="3366" w:type="dxa"/>
            <w:gridSpan w:val="6"/>
            <w:vAlign w:val="center"/>
          </w:tcPr>
          <w:p w14:paraId="752CEAC3" w14:textId="77777777" w:rsidR="003A2E6A" w:rsidRPr="00637448" w:rsidRDefault="003A2E6A" w:rsidP="00DC357A"/>
        </w:tc>
      </w:tr>
      <w:tr w:rsidR="003A2E6A" w:rsidRPr="00637448" w14:paraId="035D593C" w14:textId="77777777" w:rsidTr="00DC357A">
        <w:tc>
          <w:tcPr>
            <w:tcW w:w="867" w:type="dxa"/>
            <w:vMerge w:val="restart"/>
            <w:vAlign w:val="center"/>
          </w:tcPr>
          <w:p w14:paraId="7A1DC68E" w14:textId="77777777" w:rsidR="003A2E6A" w:rsidRPr="00637448" w:rsidRDefault="003A2E6A" w:rsidP="00DC357A">
            <w:r w:rsidRPr="00637448">
              <w:rPr>
                <w:rFonts w:hint="eastAsia"/>
              </w:rPr>
              <w:t>修改人</w:t>
            </w:r>
          </w:p>
        </w:tc>
        <w:tc>
          <w:tcPr>
            <w:tcW w:w="747" w:type="dxa"/>
            <w:vAlign w:val="center"/>
          </w:tcPr>
          <w:p w14:paraId="63572647" w14:textId="77777777" w:rsidR="003A2E6A" w:rsidRPr="00637448" w:rsidRDefault="003A2E6A" w:rsidP="00DC357A">
            <w:r w:rsidRPr="00637448">
              <w:rPr>
                <w:rFonts w:hint="eastAsia"/>
              </w:rPr>
              <w:t>姓名</w:t>
            </w:r>
          </w:p>
        </w:tc>
        <w:tc>
          <w:tcPr>
            <w:tcW w:w="3455" w:type="dxa"/>
            <w:gridSpan w:val="4"/>
          </w:tcPr>
          <w:p w14:paraId="216452D4" w14:textId="77777777" w:rsidR="003A2E6A" w:rsidRPr="00637448" w:rsidRDefault="003A2E6A" w:rsidP="00DC357A"/>
        </w:tc>
        <w:tc>
          <w:tcPr>
            <w:tcW w:w="1259" w:type="dxa"/>
            <w:vAlign w:val="center"/>
          </w:tcPr>
          <w:p w14:paraId="20CA4B1C" w14:textId="77777777" w:rsidR="003A2E6A" w:rsidRPr="00637448" w:rsidRDefault="003A2E6A" w:rsidP="00DC357A">
            <w:r w:rsidRPr="00637448">
              <w:rPr>
                <w:rFonts w:hint="eastAsia"/>
              </w:rPr>
              <w:t>联系电话</w:t>
            </w:r>
          </w:p>
        </w:tc>
        <w:tc>
          <w:tcPr>
            <w:tcW w:w="3366" w:type="dxa"/>
            <w:gridSpan w:val="6"/>
          </w:tcPr>
          <w:p w14:paraId="0BB03E94" w14:textId="77777777" w:rsidR="003A2E6A" w:rsidRPr="00637448" w:rsidRDefault="003A2E6A" w:rsidP="00DC357A"/>
        </w:tc>
      </w:tr>
      <w:tr w:rsidR="003A2E6A" w:rsidRPr="00637448" w14:paraId="06E2207F" w14:textId="77777777" w:rsidTr="00DC357A">
        <w:tc>
          <w:tcPr>
            <w:tcW w:w="867" w:type="dxa"/>
            <w:vMerge/>
          </w:tcPr>
          <w:p w14:paraId="2F34FF61" w14:textId="77777777" w:rsidR="003A2E6A" w:rsidRPr="00637448" w:rsidRDefault="003A2E6A" w:rsidP="00DC357A"/>
        </w:tc>
        <w:tc>
          <w:tcPr>
            <w:tcW w:w="747" w:type="dxa"/>
            <w:vAlign w:val="center"/>
          </w:tcPr>
          <w:p w14:paraId="1F360900" w14:textId="77777777" w:rsidR="003A2E6A" w:rsidRPr="00637448" w:rsidRDefault="003A2E6A" w:rsidP="00DC357A">
            <w:r w:rsidRPr="00637448">
              <w:rPr>
                <w:rFonts w:hint="eastAsia"/>
              </w:rPr>
              <w:t>单位</w:t>
            </w:r>
          </w:p>
        </w:tc>
        <w:tc>
          <w:tcPr>
            <w:tcW w:w="3455" w:type="dxa"/>
            <w:gridSpan w:val="4"/>
          </w:tcPr>
          <w:p w14:paraId="770419E4" w14:textId="77777777" w:rsidR="003A2E6A" w:rsidRPr="00637448" w:rsidRDefault="003A2E6A" w:rsidP="00DC357A"/>
        </w:tc>
        <w:tc>
          <w:tcPr>
            <w:tcW w:w="1259" w:type="dxa"/>
            <w:vAlign w:val="center"/>
          </w:tcPr>
          <w:p w14:paraId="7362384F" w14:textId="77777777" w:rsidR="003A2E6A" w:rsidRPr="00637448" w:rsidRDefault="003A2E6A" w:rsidP="00DC357A"/>
        </w:tc>
        <w:tc>
          <w:tcPr>
            <w:tcW w:w="3366" w:type="dxa"/>
            <w:gridSpan w:val="6"/>
          </w:tcPr>
          <w:p w14:paraId="1A1731E7" w14:textId="77777777" w:rsidR="003A2E6A" w:rsidRPr="00637448" w:rsidRDefault="003A2E6A" w:rsidP="00DC357A"/>
        </w:tc>
      </w:tr>
      <w:tr w:rsidR="003A2E6A" w:rsidRPr="00637448" w14:paraId="03D995E5" w14:textId="77777777" w:rsidTr="00DC357A">
        <w:tc>
          <w:tcPr>
            <w:tcW w:w="9694" w:type="dxa"/>
            <w:gridSpan w:val="13"/>
          </w:tcPr>
          <w:p w14:paraId="2C0556BE" w14:textId="77777777" w:rsidR="003A2E6A" w:rsidRPr="00637448" w:rsidRDefault="003A2E6A" w:rsidP="00DC357A">
            <w:r w:rsidRPr="00637448">
              <w:rPr>
                <w:rFonts w:hint="eastAsia"/>
              </w:rPr>
              <w:t>申请修订的主要理由:</w:t>
            </w:r>
          </w:p>
          <w:p w14:paraId="63DD901C" w14:textId="77777777" w:rsidR="003A2E6A" w:rsidRPr="00637448" w:rsidRDefault="003A2E6A" w:rsidP="00DC357A"/>
          <w:p w14:paraId="45EE8140" w14:textId="77777777" w:rsidR="003A2E6A" w:rsidRPr="00637448" w:rsidRDefault="003A2E6A" w:rsidP="00DC357A"/>
          <w:p w14:paraId="69E1507C" w14:textId="77777777" w:rsidR="003A2E6A" w:rsidRPr="00637448" w:rsidRDefault="003A2E6A" w:rsidP="00DC357A"/>
        </w:tc>
      </w:tr>
      <w:tr w:rsidR="003A2E6A" w:rsidRPr="00637448" w14:paraId="5AD15D6F" w14:textId="77777777" w:rsidTr="00DC357A">
        <w:tc>
          <w:tcPr>
            <w:tcW w:w="9694" w:type="dxa"/>
            <w:gridSpan w:val="13"/>
          </w:tcPr>
          <w:p w14:paraId="4D58146F" w14:textId="77777777" w:rsidR="003A2E6A" w:rsidRPr="00637448" w:rsidRDefault="003A2E6A" w:rsidP="00DC357A">
            <w:r w:rsidRPr="00637448">
              <w:rPr>
                <w:rFonts w:hint="eastAsia"/>
              </w:rPr>
              <w:t>审批意见:</w:t>
            </w:r>
          </w:p>
          <w:p w14:paraId="4714C08A" w14:textId="77777777" w:rsidR="003A2E6A" w:rsidRPr="00637448" w:rsidRDefault="003A2E6A" w:rsidP="00DC357A"/>
          <w:p w14:paraId="022B3C4A" w14:textId="77777777" w:rsidR="003A2E6A" w:rsidRPr="00637448" w:rsidRDefault="003A2E6A" w:rsidP="00DC357A"/>
          <w:p w14:paraId="4FB4814E" w14:textId="77777777" w:rsidR="003A2E6A" w:rsidRPr="00637448" w:rsidRDefault="003A2E6A" w:rsidP="00DC357A"/>
        </w:tc>
      </w:tr>
      <w:tr w:rsidR="003A2E6A" w:rsidRPr="00637448" w14:paraId="336126AA" w14:textId="77777777" w:rsidTr="00DC357A">
        <w:tc>
          <w:tcPr>
            <w:tcW w:w="1614" w:type="dxa"/>
            <w:gridSpan w:val="2"/>
          </w:tcPr>
          <w:p w14:paraId="2CFA62D6" w14:textId="77777777" w:rsidR="003A2E6A" w:rsidRPr="00637448" w:rsidRDefault="003A2E6A" w:rsidP="00DC357A">
            <w:r w:rsidRPr="00637448">
              <w:rPr>
                <w:rFonts w:hint="eastAsia"/>
              </w:rPr>
              <w:t>审批人职务</w:t>
            </w:r>
          </w:p>
        </w:tc>
        <w:tc>
          <w:tcPr>
            <w:tcW w:w="1615" w:type="dxa"/>
          </w:tcPr>
          <w:p w14:paraId="1CAE7AB8" w14:textId="77777777" w:rsidR="003A2E6A" w:rsidRPr="00637448" w:rsidRDefault="003A2E6A" w:rsidP="00DC357A"/>
        </w:tc>
        <w:tc>
          <w:tcPr>
            <w:tcW w:w="1615" w:type="dxa"/>
            <w:gridSpan w:val="2"/>
          </w:tcPr>
          <w:p w14:paraId="6CA6A98D" w14:textId="77777777" w:rsidR="003A2E6A" w:rsidRPr="00637448" w:rsidRDefault="003A2E6A" w:rsidP="00DC357A">
            <w:r w:rsidRPr="00637448">
              <w:rPr>
                <w:rFonts w:hint="eastAsia"/>
              </w:rPr>
              <w:t>审批人签字</w:t>
            </w:r>
          </w:p>
        </w:tc>
        <w:tc>
          <w:tcPr>
            <w:tcW w:w="1619" w:type="dxa"/>
            <w:gridSpan w:val="3"/>
          </w:tcPr>
          <w:p w14:paraId="50C375B7" w14:textId="77777777" w:rsidR="003A2E6A" w:rsidRPr="00637448" w:rsidRDefault="003A2E6A" w:rsidP="00DC357A"/>
        </w:tc>
        <w:tc>
          <w:tcPr>
            <w:tcW w:w="1616" w:type="dxa"/>
            <w:gridSpan w:val="3"/>
          </w:tcPr>
          <w:p w14:paraId="7587D21B" w14:textId="77777777" w:rsidR="003A2E6A" w:rsidRPr="00637448" w:rsidRDefault="003A2E6A" w:rsidP="00DC357A">
            <w:r w:rsidRPr="00637448">
              <w:rPr>
                <w:rFonts w:hint="eastAsia"/>
              </w:rPr>
              <w:t>日期</w:t>
            </w:r>
          </w:p>
        </w:tc>
        <w:tc>
          <w:tcPr>
            <w:tcW w:w="1615" w:type="dxa"/>
            <w:gridSpan w:val="2"/>
          </w:tcPr>
          <w:p w14:paraId="769453D6" w14:textId="77777777" w:rsidR="003A2E6A" w:rsidRPr="00637448" w:rsidRDefault="003A2E6A" w:rsidP="00DC357A"/>
        </w:tc>
      </w:tr>
    </w:tbl>
    <w:p w14:paraId="31150D38" w14:textId="77777777" w:rsidR="003A2E6A" w:rsidRDefault="003A2E6A" w:rsidP="003A2E6A"/>
    <w:p w14:paraId="0FA8DF6F" w14:textId="77777777" w:rsidR="003A2E6A" w:rsidRDefault="003A2E6A" w:rsidP="003A2E6A">
      <w:pPr>
        <w:pStyle w:val="2"/>
      </w:pPr>
      <w:bookmarkStart w:id="76" w:name="_Toc235929267"/>
      <w:bookmarkStart w:id="77" w:name="_Toc235939440"/>
      <w:bookmarkStart w:id="78" w:name="_Toc465586447"/>
      <w:bookmarkStart w:id="79" w:name="_Toc465606278"/>
      <w:bookmarkStart w:id="80" w:name="_Toc497075424"/>
      <w:r w:rsidRPr="0002239E">
        <w:rPr>
          <w:rFonts w:hint="eastAsia"/>
        </w:rPr>
        <w:t>附表</w:t>
      </w:r>
      <w:r w:rsidRPr="0002239E">
        <w:rPr>
          <w:rFonts w:hint="eastAsia"/>
        </w:rPr>
        <w:t>4:</w:t>
      </w:r>
      <w:r w:rsidRPr="0002239E">
        <w:rPr>
          <w:rFonts w:hint="eastAsia"/>
        </w:rPr>
        <w:t>项目月报表</w:t>
      </w:r>
      <w:bookmarkEnd w:id="76"/>
      <w:bookmarkEnd w:id="77"/>
      <w:bookmarkEnd w:id="78"/>
      <w:bookmarkEnd w:id="79"/>
      <w:bookmarkEnd w:id="80"/>
    </w:p>
    <w:p w14:paraId="5C9060BE" w14:textId="77777777" w:rsidR="003A2E6A" w:rsidRPr="00BF3542" w:rsidRDefault="003A2E6A" w:rsidP="003A2E6A">
      <w:r w:rsidRPr="00BF3542">
        <w:rPr>
          <w:rFonts w:hint="eastAsia"/>
        </w:rPr>
        <w:t>##月份项目月报</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14"/>
        <w:gridCol w:w="3455"/>
        <w:gridCol w:w="1259"/>
        <w:gridCol w:w="1212"/>
        <w:gridCol w:w="1077"/>
        <w:gridCol w:w="1077"/>
      </w:tblGrid>
      <w:tr w:rsidR="003A2E6A" w:rsidRPr="00637448" w14:paraId="72E82A9C" w14:textId="77777777" w:rsidTr="00DC357A">
        <w:tc>
          <w:tcPr>
            <w:tcW w:w="1614" w:type="dxa"/>
          </w:tcPr>
          <w:p w14:paraId="29DC3470" w14:textId="77777777" w:rsidR="003A2E6A" w:rsidRPr="00637448" w:rsidRDefault="003A2E6A" w:rsidP="00DC357A">
            <w:r w:rsidRPr="00637448">
              <w:rPr>
                <w:rFonts w:hint="eastAsia"/>
              </w:rPr>
              <w:t>总部名称</w:t>
            </w:r>
          </w:p>
        </w:tc>
        <w:tc>
          <w:tcPr>
            <w:tcW w:w="3455" w:type="dxa"/>
          </w:tcPr>
          <w:p w14:paraId="7FD4773D" w14:textId="77777777" w:rsidR="003A2E6A" w:rsidRPr="00637448" w:rsidRDefault="003A2E6A" w:rsidP="00DC357A"/>
        </w:tc>
        <w:tc>
          <w:tcPr>
            <w:tcW w:w="1259" w:type="dxa"/>
          </w:tcPr>
          <w:p w14:paraId="14EF551A" w14:textId="77777777" w:rsidR="003A2E6A" w:rsidRPr="00637448" w:rsidRDefault="003A2E6A" w:rsidP="00DC357A">
            <w:r w:rsidRPr="00637448">
              <w:rPr>
                <w:rFonts w:hint="eastAsia"/>
              </w:rPr>
              <w:t>记录编号</w:t>
            </w:r>
          </w:p>
        </w:tc>
        <w:tc>
          <w:tcPr>
            <w:tcW w:w="3366" w:type="dxa"/>
            <w:gridSpan w:val="3"/>
          </w:tcPr>
          <w:p w14:paraId="3CA07653" w14:textId="77777777" w:rsidR="003A2E6A" w:rsidRPr="00637448" w:rsidRDefault="003A2E6A" w:rsidP="00DC357A"/>
        </w:tc>
      </w:tr>
      <w:tr w:rsidR="003A2E6A" w:rsidRPr="00637448" w14:paraId="23E37E33" w14:textId="77777777" w:rsidTr="00DC357A">
        <w:tc>
          <w:tcPr>
            <w:tcW w:w="1614" w:type="dxa"/>
          </w:tcPr>
          <w:p w14:paraId="4FB7A86B" w14:textId="77777777" w:rsidR="003A2E6A" w:rsidRPr="00637448" w:rsidRDefault="003A2E6A" w:rsidP="00DC357A">
            <w:r w:rsidRPr="00637448">
              <w:rPr>
                <w:rFonts w:hint="eastAsia"/>
              </w:rPr>
              <w:t>质量管理员</w:t>
            </w:r>
          </w:p>
        </w:tc>
        <w:tc>
          <w:tcPr>
            <w:tcW w:w="3455" w:type="dxa"/>
          </w:tcPr>
          <w:p w14:paraId="53C4F38D" w14:textId="77777777" w:rsidR="003A2E6A" w:rsidRPr="00637448" w:rsidRDefault="003A2E6A" w:rsidP="00DC357A"/>
        </w:tc>
        <w:tc>
          <w:tcPr>
            <w:tcW w:w="1259" w:type="dxa"/>
          </w:tcPr>
          <w:p w14:paraId="45C04A87" w14:textId="77777777" w:rsidR="003A2E6A" w:rsidRPr="00637448" w:rsidRDefault="003A2E6A" w:rsidP="00DC357A">
            <w:r w:rsidRPr="00637448">
              <w:rPr>
                <w:rFonts w:hint="eastAsia"/>
              </w:rPr>
              <w:t>提交日期</w:t>
            </w:r>
          </w:p>
        </w:tc>
        <w:tc>
          <w:tcPr>
            <w:tcW w:w="1212" w:type="dxa"/>
          </w:tcPr>
          <w:p w14:paraId="7CF802DE" w14:textId="77777777" w:rsidR="003A2E6A" w:rsidRPr="00637448" w:rsidRDefault="003A2E6A" w:rsidP="00DC357A">
            <w:r w:rsidRPr="00637448">
              <w:rPr>
                <w:rFonts w:hint="eastAsia"/>
              </w:rPr>
              <w:t>年</w:t>
            </w:r>
          </w:p>
        </w:tc>
        <w:tc>
          <w:tcPr>
            <w:tcW w:w="1077" w:type="dxa"/>
          </w:tcPr>
          <w:p w14:paraId="5192F915" w14:textId="77777777" w:rsidR="003A2E6A" w:rsidRPr="00637448" w:rsidRDefault="003A2E6A" w:rsidP="00DC357A">
            <w:r w:rsidRPr="00637448">
              <w:rPr>
                <w:rFonts w:hint="eastAsia"/>
              </w:rPr>
              <w:t>月</w:t>
            </w:r>
          </w:p>
        </w:tc>
        <w:tc>
          <w:tcPr>
            <w:tcW w:w="1077" w:type="dxa"/>
          </w:tcPr>
          <w:p w14:paraId="0E6A6CFA" w14:textId="77777777" w:rsidR="003A2E6A" w:rsidRPr="00637448" w:rsidRDefault="003A2E6A" w:rsidP="00DC357A">
            <w:r w:rsidRPr="00637448">
              <w:rPr>
                <w:rFonts w:hint="eastAsia"/>
              </w:rPr>
              <w:t>日</w:t>
            </w:r>
          </w:p>
        </w:tc>
      </w:tr>
      <w:tr w:rsidR="003A2E6A" w:rsidRPr="00637448" w14:paraId="2116D885" w14:textId="77777777" w:rsidTr="00DC357A">
        <w:tc>
          <w:tcPr>
            <w:tcW w:w="1614" w:type="dxa"/>
            <w:vAlign w:val="center"/>
          </w:tcPr>
          <w:p w14:paraId="696D3A06" w14:textId="77777777" w:rsidR="003A2E6A" w:rsidRPr="00637448" w:rsidRDefault="003A2E6A" w:rsidP="00DC357A">
            <w:r w:rsidRPr="00637448">
              <w:rPr>
                <w:rFonts w:hint="eastAsia"/>
              </w:rPr>
              <w:t>项目名</w:t>
            </w:r>
          </w:p>
        </w:tc>
        <w:tc>
          <w:tcPr>
            <w:tcW w:w="3455" w:type="dxa"/>
            <w:vAlign w:val="center"/>
          </w:tcPr>
          <w:p w14:paraId="1E57EDAB" w14:textId="77777777" w:rsidR="003A2E6A" w:rsidRPr="00637448" w:rsidRDefault="003A2E6A" w:rsidP="00DC357A"/>
        </w:tc>
        <w:tc>
          <w:tcPr>
            <w:tcW w:w="1259" w:type="dxa"/>
            <w:vAlign w:val="center"/>
          </w:tcPr>
          <w:p w14:paraId="2E458BC5" w14:textId="77777777" w:rsidR="003A2E6A" w:rsidRPr="00637448" w:rsidRDefault="003A2E6A" w:rsidP="00DC357A">
            <w:r w:rsidRPr="00637448">
              <w:rPr>
                <w:rFonts w:hint="eastAsia"/>
              </w:rPr>
              <w:t>项目标识号</w:t>
            </w:r>
          </w:p>
        </w:tc>
        <w:tc>
          <w:tcPr>
            <w:tcW w:w="3366" w:type="dxa"/>
            <w:gridSpan w:val="3"/>
            <w:vAlign w:val="center"/>
          </w:tcPr>
          <w:p w14:paraId="3D0FC574" w14:textId="77777777" w:rsidR="003A2E6A" w:rsidRPr="00637448" w:rsidRDefault="003A2E6A" w:rsidP="00DC357A"/>
        </w:tc>
      </w:tr>
      <w:tr w:rsidR="003A2E6A" w:rsidRPr="00637448" w14:paraId="52B1801C" w14:textId="77777777" w:rsidTr="00DC357A">
        <w:tc>
          <w:tcPr>
            <w:tcW w:w="9694" w:type="dxa"/>
            <w:gridSpan w:val="6"/>
            <w:vAlign w:val="center"/>
          </w:tcPr>
          <w:p w14:paraId="047D36F1" w14:textId="77777777" w:rsidR="003A2E6A" w:rsidRPr="00637448" w:rsidRDefault="003A2E6A" w:rsidP="00DC357A">
            <w:r w:rsidRPr="00637448">
              <w:rPr>
                <w:rFonts w:hint="eastAsia"/>
              </w:rPr>
              <w:t>计划完成情况</w:t>
            </w:r>
          </w:p>
        </w:tc>
      </w:tr>
      <w:tr w:rsidR="003A2E6A" w:rsidRPr="00637448" w14:paraId="7A7E747C" w14:textId="77777777" w:rsidTr="00DC357A">
        <w:tc>
          <w:tcPr>
            <w:tcW w:w="9694" w:type="dxa"/>
            <w:gridSpan w:val="6"/>
          </w:tcPr>
          <w:p w14:paraId="7E8C93BA" w14:textId="77777777" w:rsidR="003A2E6A" w:rsidRPr="00637448" w:rsidRDefault="003A2E6A" w:rsidP="00DC357A">
            <w:r w:rsidRPr="00637448">
              <w:rPr>
                <w:rFonts w:hint="eastAsia"/>
              </w:rPr>
              <w:t>已完成项(包括质量保证活动):</w:t>
            </w:r>
          </w:p>
          <w:p w14:paraId="720C3370" w14:textId="77777777" w:rsidR="003A2E6A" w:rsidRPr="00637448" w:rsidRDefault="003A2E6A" w:rsidP="00DC357A"/>
          <w:p w14:paraId="591E4D0B" w14:textId="77777777" w:rsidR="003A2E6A" w:rsidRPr="00637448" w:rsidRDefault="003A2E6A" w:rsidP="00DC357A"/>
        </w:tc>
      </w:tr>
      <w:tr w:rsidR="003A2E6A" w:rsidRPr="00637448" w14:paraId="19824402" w14:textId="77777777" w:rsidTr="00DC357A">
        <w:tc>
          <w:tcPr>
            <w:tcW w:w="9694" w:type="dxa"/>
            <w:gridSpan w:val="6"/>
          </w:tcPr>
          <w:p w14:paraId="6047C2EA" w14:textId="77777777" w:rsidR="003A2E6A" w:rsidRPr="00637448" w:rsidRDefault="003A2E6A" w:rsidP="00DC357A">
            <w:r w:rsidRPr="00637448">
              <w:rPr>
                <w:rFonts w:hint="eastAsia"/>
              </w:rPr>
              <w:t>已完成项(包括质量保证活动):</w:t>
            </w:r>
          </w:p>
          <w:p w14:paraId="3C0D6D3D" w14:textId="77777777" w:rsidR="003A2E6A" w:rsidRPr="00637448" w:rsidRDefault="003A2E6A" w:rsidP="00DC357A"/>
          <w:p w14:paraId="6A249C04" w14:textId="77777777" w:rsidR="003A2E6A" w:rsidRPr="00637448" w:rsidRDefault="003A2E6A" w:rsidP="00DC357A"/>
        </w:tc>
      </w:tr>
      <w:tr w:rsidR="003A2E6A" w:rsidRPr="00637448" w14:paraId="6D841197" w14:textId="77777777" w:rsidTr="00DC357A">
        <w:tc>
          <w:tcPr>
            <w:tcW w:w="9694" w:type="dxa"/>
            <w:gridSpan w:val="6"/>
          </w:tcPr>
          <w:p w14:paraId="3577D28D" w14:textId="77777777" w:rsidR="003A2E6A" w:rsidRPr="00637448" w:rsidRDefault="003A2E6A" w:rsidP="00DC357A">
            <w:r w:rsidRPr="00637448">
              <w:rPr>
                <w:rFonts w:hint="eastAsia"/>
              </w:rPr>
              <w:t>存在的主要问题和困难:</w:t>
            </w:r>
          </w:p>
          <w:p w14:paraId="50D52C2F" w14:textId="77777777" w:rsidR="003A2E6A" w:rsidRPr="00637448" w:rsidRDefault="003A2E6A" w:rsidP="00DC357A"/>
          <w:p w14:paraId="1D0CF36C" w14:textId="77777777" w:rsidR="003A2E6A" w:rsidRPr="00637448" w:rsidRDefault="003A2E6A" w:rsidP="00DC357A"/>
          <w:p w14:paraId="14E342BD" w14:textId="77777777" w:rsidR="003A2E6A" w:rsidRPr="00637448" w:rsidRDefault="003A2E6A" w:rsidP="00DC357A"/>
        </w:tc>
      </w:tr>
      <w:tr w:rsidR="003A2E6A" w:rsidRPr="00637448" w14:paraId="6DC5DFF4" w14:textId="77777777" w:rsidTr="00DC357A">
        <w:tc>
          <w:tcPr>
            <w:tcW w:w="9694" w:type="dxa"/>
            <w:gridSpan w:val="6"/>
          </w:tcPr>
          <w:p w14:paraId="7EA3D240" w14:textId="77777777" w:rsidR="003A2E6A" w:rsidRPr="00637448" w:rsidRDefault="003A2E6A" w:rsidP="00DC357A">
            <w:r w:rsidRPr="00637448">
              <w:rPr>
                <w:rFonts w:hint="eastAsia"/>
              </w:rPr>
              <w:t>下月主要安排</w:t>
            </w:r>
          </w:p>
        </w:tc>
      </w:tr>
      <w:tr w:rsidR="003A2E6A" w:rsidRPr="00637448" w14:paraId="4A8D4E8B" w14:textId="77777777" w:rsidTr="00DC357A">
        <w:tc>
          <w:tcPr>
            <w:tcW w:w="9694" w:type="dxa"/>
            <w:gridSpan w:val="6"/>
          </w:tcPr>
          <w:p w14:paraId="5B2D7379" w14:textId="77777777" w:rsidR="003A2E6A" w:rsidRPr="00637448" w:rsidRDefault="003A2E6A" w:rsidP="00DC357A">
            <w:r w:rsidRPr="00637448">
              <w:rPr>
                <w:rFonts w:hint="eastAsia"/>
              </w:rPr>
              <w:t>开发:</w:t>
            </w:r>
          </w:p>
          <w:p w14:paraId="79B3CF15" w14:textId="77777777" w:rsidR="003A2E6A" w:rsidRPr="00637448" w:rsidRDefault="003A2E6A" w:rsidP="00DC357A"/>
          <w:p w14:paraId="021C4893" w14:textId="77777777" w:rsidR="003A2E6A" w:rsidRPr="00637448" w:rsidRDefault="003A2E6A" w:rsidP="00DC357A"/>
          <w:p w14:paraId="1218F144" w14:textId="77777777" w:rsidR="003A2E6A" w:rsidRPr="00637448" w:rsidRDefault="003A2E6A" w:rsidP="00DC357A"/>
          <w:p w14:paraId="61EC8A95" w14:textId="77777777" w:rsidR="003A2E6A" w:rsidRPr="00637448" w:rsidRDefault="003A2E6A" w:rsidP="00DC357A"/>
        </w:tc>
      </w:tr>
      <w:tr w:rsidR="003A2E6A" w:rsidRPr="00637448" w14:paraId="4DE71487" w14:textId="77777777" w:rsidTr="00DC357A">
        <w:tc>
          <w:tcPr>
            <w:tcW w:w="9694" w:type="dxa"/>
            <w:gridSpan w:val="6"/>
          </w:tcPr>
          <w:p w14:paraId="2A0B1139" w14:textId="77777777" w:rsidR="003A2E6A" w:rsidRPr="00637448" w:rsidRDefault="003A2E6A" w:rsidP="00DC357A">
            <w:r w:rsidRPr="00637448">
              <w:rPr>
                <w:rFonts w:hint="eastAsia"/>
              </w:rPr>
              <w:lastRenderedPageBreak/>
              <w:t>质量保证:</w:t>
            </w:r>
          </w:p>
          <w:p w14:paraId="05A092AD" w14:textId="77777777" w:rsidR="003A2E6A" w:rsidRPr="00637448" w:rsidRDefault="003A2E6A" w:rsidP="00DC357A"/>
          <w:p w14:paraId="7C279797" w14:textId="77777777" w:rsidR="003A2E6A" w:rsidRPr="00637448" w:rsidRDefault="003A2E6A" w:rsidP="00DC357A"/>
          <w:p w14:paraId="15EF6429" w14:textId="77777777" w:rsidR="003A2E6A" w:rsidRPr="00637448" w:rsidRDefault="003A2E6A" w:rsidP="00DC357A"/>
          <w:p w14:paraId="1BE22661" w14:textId="77777777" w:rsidR="003A2E6A" w:rsidRPr="00637448" w:rsidRDefault="003A2E6A" w:rsidP="00DC357A"/>
        </w:tc>
      </w:tr>
    </w:tbl>
    <w:p w14:paraId="350B6F36" w14:textId="77777777" w:rsidR="003A2E6A" w:rsidRDefault="003A2E6A" w:rsidP="003A2E6A"/>
    <w:p w14:paraId="12B6413D" w14:textId="77777777" w:rsidR="003A2E6A" w:rsidRDefault="003A2E6A" w:rsidP="003A2E6A">
      <w:pPr>
        <w:pStyle w:val="2"/>
      </w:pPr>
      <w:bookmarkStart w:id="81" w:name="_Toc235929268"/>
      <w:bookmarkStart w:id="82" w:name="_Toc235939441"/>
      <w:bookmarkStart w:id="83" w:name="_Toc465586448"/>
      <w:bookmarkStart w:id="84" w:name="_Toc465606279"/>
      <w:bookmarkStart w:id="85" w:name="_Toc497075425"/>
      <w:r w:rsidRPr="00B92AAC">
        <w:rPr>
          <w:rFonts w:hint="eastAsia"/>
        </w:rPr>
        <w:t>附表</w:t>
      </w:r>
      <w:r w:rsidRPr="00B92AAC">
        <w:rPr>
          <w:rFonts w:hint="eastAsia"/>
        </w:rPr>
        <w:t>5</w:t>
      </w:r>
      <w:r w:rsidRPr="00B92AAC">
        <w:rPr>
          <w:rFonts w:hint="eastAsia"/>
        </w:rPr>
        <w:t>：设计评审报告</w:t>
      </w:r>
      <w:bookmarkEnd w:id="81"/>
      <w:bookmarkEnd w:id="82"/>
      <w:bookmarkEnd w:id="83"/>
      <w:bookmarkEnd w:id="84"/>
      <w:bookmarkEnd w:id="85"/>
    </w:p>
    <w:p w14:paraId="74F173BC" w14:textId="77777777" w:rsidR="003A2E6A" w:rsidRPr="00BF3542" w:rsidRDefault="003A2E6A" w:rsidP="003A2E6A">
      <w:r w:rsidRPr="00BF3542">
        <w:rPr>
          <w:rFonts w:hint="eastAsia"/>
        </w:rPr>
        <w:t>设计评审报告</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14"/>
        <w:gridCol w:w="304"/>
        <w:gridCol w:w="850"/>
        <w:gridCol w:w="573"/>
        <w:gridCol w:w="581"/>
        <w:gridCol w:w="925"/>
        <w:gridCol w:w="222"/>
        <w:gridCol w:w="7"/>
        <w:gridCol w:w="1155"/>
        <w:gridCol w:w="97"/>
        <w:gridCol w:w="210"/>
        <w:gridCol w:w="847"/>
        <w:gridCol w:w="155"/>
        <w:gridCol w:w="999"/>
        <w:gridCol w:w="78"/>
        <w:gridCol w:w="1077"/>
      </w:tblGrid>
      <w:tr w:rsidR="003A2E6A" w:rsidRPr="00637448" w14:paraId="2C6D6B33" w14:textId="77777777" w:rsidTr="00DC357A">
        <w:tc>
          <w:tcPr>
            <w:tcW w:w="1614" w:type="dxa"/>
          </w:tcPr>
          <w:p w14:paraId="6DF1E470" w14:textId="77777777" w:rsidR="003A2E6A" w:rsidRPr="00637448" w:rsidRDefault="003A2E6A" w:rsidP="00DC357A">
            <w:r w:rsidRPr="00637448">
              <w:rPr>
                <w:rFonts w:hint="eastAsia"/>
              </w:rPr>
              <w:t>标题</w:t>
            </w:r>
          </w:p>
        </w:tc>
        <w:tc>
          <w:tcPr>
            <w:tcW w:w="3455" w:type="dxa"/>
            <w:gridSpan w:val="6"/>
          </w:tcPr>
          <w:p w14:paraId="73D58150" w14:textId="77777777" w:rsidR="003A2E6A" w:rsidRPr="00637448" w:rsidRDefault="003A2E6A" w:rsidP="00DC357A"/>
        </w:tc>
        <w:tc>
          <w:tcPr>
            <w:tcW w:w="1259" w:type="dxa"/>
            <w:gridSpan w:val="3"/>
          </w:tcPr>
          <w:p w14:paraId="60CED82A" w14:textId="77777777" w:rsidR="003A2E6A" w:rsidRPr="00637448" w:rsidRDefault="003A2E6A" w:rsidP="00DC357A">
            <w:r w:rsidRPr="00637448">
              <w:rPr>
                <w:rFonts w:hint="eastAsia"/>
              </w:rPr>
              <w:t>记录编号</w:t>
            </w:r>
          </w:p>
        </w:tc>
        <w:tc>
          <w:tcPr>
            <w:tcW w:w="3366" w:type="dxa"/>
            <w:gridSpan w:val="6"/>
          </w:tcPr>
          <w:p w14:paraId="7A47B811" w14:textId="77777777" w:rsidR="003A2E6A" w:rsidRPr="00637448" w:rsidRDefault="003A2E6A" w:rsidP="00DC357A"/>
        </w:tc>
      </w:tr>
      <w:tr w:rsidR="003A2E6A" w:rsidRPr="00637448" w14:paraId="2A207443" w14:textId="77777777" w:rsidTr="00DC357A">
        <w:tc>
          <w:tcPr>
            <w:tcW w:w="1614" w:type="dxa"/>
          </w:tcPr>
          <w:p w14:paraId="7CB6434A" w14:textId="77777777" w:rsidR="003A2E6A" w:rsidRPr="00637448" w:rsidRDefault="003A2E6A" w:rsidP="00DC357A">
            <w:r w:rsidRPr="00637448">
              <w:rPr>
                <w:rFonts w:hint="eastAsia"/>
              </w:rPr>
              <w:t>评审性质</w:t>
            </w:r>
          </w:p>
        </w:tc>
        <w:tc>
          <w:tcPr>
            <w:tcW w:w="1727" w:type="dxa"/>
            <w:gridSpan w:val="3"/>
          </w:tcPr>
          <w:p w14:paraId="77405DD3" w14:textId="77777777" w:rsidR="003A2E6A" w:rsidRPr="00637448" w:rsidRDefault="003A2E6A" w:rsidP="00DC357A">
            <w:r w:rsidRPr="00637448">
              <w:rPr>
                <w:rFonts w:hint="eastAsia"/>
              </w:rPr>
              <w:t>评审</w:t>
            </w:r>
            <w:r w:rsidRPr="00637448">
              <w:rPr>
                <w:rFonts w:hint="eastAsia"/>
              </w:rPr>
              <w:sym w:font="Wingdings 2" w:char="F0A3"/>
            </w:r>
          </w:p>
        </w:tc>
        <w:tc>
          <w:tcPr>
            <w:tcW w:w="1728" w:type="dxa"/>
            <w:gridSpan w:val="3"/>
          </w:tcPr>
          <w:p w14:paraId="7B5C4FE0" w14:textId="77777777" w:rsidR="003A2E6A" w:rsidRPr="00637448" w:rsidRDefault="003A2E6A" w:rsidP="00DC357A">
            <w:r w:rsidRPr="00637448">
              <w:rPr>
                <w:rFonts w:hint="eastAsia"/>
              </w:rPr>
              <w:t>复审</w:t>
            </w:r>
            <w:r w:rsidRPr="00637448">
              <w:rPr>
                <w:rFonts w:hint="eastAsia"/>
              </w:rPr>
              <w:sym w:font="Wingdings 2" w:char="F0A3"/>
            </w:r>
          </w:p>
        </w:tc>
        <w:tc>
          <w:tcPr>
            <w:tcW w:w="1259" w:type="dxa"/>
            <w:gridSpan w:val="3"/>
          </w:tcPr>
          <w:p w14:paraId="1F7137B1" w14:textId="77777777" w:rsidR="003A2E6A" w:rsidRPr="00637448" w:rsidRDefault="003A2E6A" w:rsidP="00DC357A">
            <w:r w:rsidRPr="00637448">
              <w:rPr>
                <w:rFonts w:hint="eastAsia"/>
              </w:rPr>
              <w:t>评审日期</w:t>
            </w:r>
          </w:p>
        </w:tc>
        <w:tc>
          <w:tcPr>
            <w:tcW w:w="1212" w:type="dxa"/>
            <w:gridSpan w:val="3"/>
          </w:tcPr>
          <w:p w14:paraId="557249C1" w14:textId="77777777" w:rsidR="003A2E6A" w:rsidRPr="00637448" w:rsidRDefault="003A2E6A" w:rsidP="00DC357A">
            <w:r w:rsidRPr="00637448">
              <w:rPr>
                <w:rFonts w:hint="eastAsia"/>
              </w:rPr>
              <w:t>年</w:t>
            </w:r>
          </w:p>
        </w:tc>
        <w:tc>
          <w:tcPr>
            <w:tcW w:w="1077" w:type="dxa"/>
            <w:gridSpan w:val="2"/>
          </w:tcPr>
          <w:p w14:paraId="1C8463C2" w14:textId="77777777" w:rsidR="003A2E6A" w:rsidRPr="00637448" w:rsidRDefault="003A2E6A" w:rsidP="00DC357A">
            <w:r w:rsidRPr="00637448">
              <w:rPr>
                <w:rFonts w:hint="eastAsia"/>
              </w:rPr>
              <w:t>月</w:t>
            </w:r>
          </w:p>
        </w:tc>
        <w:tc>
          <w:tcPr>
            <w:tcW w:w="1077" w:type="dxa"/>
          </w:tcPr>
          <w:p w14:paraId="1DF3B982" w14:textId="77777777" w:rsidR="003A2E6A" w:rsidRPr="00637448" w:rsidRDefault="003A2E6A" w:rsidP="00DC357A">
            <w:r w:rsidRPr="00637448">
              <w:rPr>
                <w:rFonts w:hint="eastAsia"/>
              </w:rPr>
              <w:t>日</w:t>
            </w:r>
          </w:p>
        </w:tc>
      </w:tr>
      <w:tr w:rsidR="003A2E6A" w:rsidRPr="00637448" w14:paraId="1F3314EB" w14:textId="77777777" w:rsidTr="00DC357A">
        <w:tc>
          <w:tcPr>
            <w:tcW w:w="1614" w:type="dxa"/>
            <w:vAlign w:val="center"/>
          </w:tcPr>
          <w:p w14:paraId="3A19057B" w14:textId="77777777" w:rsidR="003A2E6A" w:rsidRPr="00637448" w:rsidRDefault="003A2E6A" w:rsidP="00DC357A">
            <w:r w:rsidRPr="00637448">
              <w:rPr>
                <w:rFonts w:hint="eastAsia"/>
              </w:rPr>
              <w:t>项目名</w:t>
            </w:r>
          </w:p>
        </w:tc>
        <w:tc>
          <w:tcPr>
            <w:tcW w:w="3455" w:type="dxa"/>
            <w:gridSpan w:val="6"/>
            <w:vAlign w:val="center"/>
          </w:tcPr>
          <w:p w14:paraId="6CF42309" w14:textId="77777777" w:rsidR="003A2E6A" w:rsidRPr="00637448" w:rsidRDefault="003A2E6A" w:rsidP="00DC357A"/>
        </w:tc>
        <w:tc>
          <w:tcPr>
            <w:tcW w:w="1259" w:type="dxa"/>
            <w:gridSpan w:val="3"/>
            <w:vAlign w:val="center"/>
          </w:tcPr>
          <w:p w14:paraId="6CF10AED" w14:textId="77777777" w:rsidR="003A2E6A" w:rsidRPr="00637448" w:rsidRDefault="003A2E6A" w:rsidP="00DC357A">
            <w:r w:rsidRPr="00637448">
              <w:rPr>
                <w:rFonts w:hint="eastAsia"/>
              </w:rPr>
              <w:t>项目标识号</w:t>
            </w:r>
          </w:p>
        </w:tc>
        <w:tc>
          <w:tcPr>
            <w:tcW w:w="3366" w:type="dxa"/>
            <w:gridSpan w:val="6"/>
            <w:vAlign w:val="center"/>
          </w:tcPr>
          <w:p w14:paraId="763D0D45" w14:textId="77777777" w:rsidR="003A2E6A" w:rsidRPr="00637448" w:rsidRDefault="003A2E6A" w:rsidP="00DC357A"/>
        </w:tc>
      </w:tr>
      <w:tr w:rsidR="003A2E6A" w:rsidRPr="00637448" w14:paraId="36834B69" w14:textId="77777777" w:rsidTr="00DC357A">
        <w:tc>
          <w:tcPr>
            <w:tcW w:w="1614" w:type="dxa"/>
            <w:vAlign w:val="center"/>
          </w:tcPr>
          <w:p w14:paraId="05B630CD" w14:textId="77777777" w:rsidR="003A2E6A" w:rsidRPr="00637448" w:rsidRDefault="003A2E6A" w:rsidP="00DC357A">
            <w:r w:rsidRPr="00637448">
              <w:rPr>
                <w:rFonts w:hint="eastAsia"/>
              </w:rPr>
              <w:t>评审对象名称</w:t>
            </w:r>
          </w:p>
        </w:tc>
        <w:tc>
          <w:tcPr>
            <w:tcW w:w="8080" w:type="dxa"/>
            <w:gridSpan w:val="15"/>
            <w:vAlign w:val="center"/>
          </w:tcPr>
          <w:p w14:paraId="397AC924" w14:textId="77777777" w:rsidR="003A2E6A" w:rsidRPr="00637448" w:rsidRDefault="003A2E6A" w:rsidP="00DC357A"/>
        </w:tc>
      </w:tr>
      <w:tr w:rsidR="003A2E6A" w:rsidRPr="00637448" w14:paraId="6CBEE5F6" w14:textId="77777777" w:rsidTr="00DC357A">
        <w:tc>
          <w:tcPr>
            <w:tcW w:w="1614" w:type="dxa"/>
          </w:tcPr>
          <w:p w14:paraId="65F0D31C" w14:textId="77777777" w:rsidR="003A2E6A" w:rsidRPr="00637448" w:rsidRDefault="003A2E6A" w:rsidP="00DC357A">
            <w:r w:rsidRPr="00637448">
              <w:rPr>
                <w:rFonts w:hint="eastAsia"/>
              </w:rPr>
              <w:t>阶段名</w:t>
            </w:r>
          </w:p>
        </w:tc>
        <w:tc>
          <w:tcPr>
            <w:tcW w:w="1154" w:type="dxa"/>
            <w:gridSpan w:val="2"/>
            <w:vAlign w:val="center"/>
          </w:tcPr>
          <w:p w14:paraId="62DFBC73" w14:textId="77777777" w:rsidR="003A2E6A" w:rsidRPr="00637448" w:rsidRDefault="003A2E6A" w:rsidP="00DC357A">
            <w:r w:rsidRPr="00637448">
              <w:rPr>
                <w:rFonts w:hint="eastAsia"/>
              </w:rPr>
              <w:t>开发策划</w:t>
            </w:r>
            <w:r w:rsidRPr="00637448">
              <w:rPr>
                <w:rFonts w:hint="eastAsia"/>
              </w:rPr>
              <w:sym w:font="Wingdings 2" w:char="F0A3"/>
            </w:r>
          </w:p>
        </w:tc>
        <w:tc>
          <w:tcPr>
            <w:tcW w:w="1154" w:type="dxa"/>
            <w:gridSpan w:val="2"/>
            <w:vAlign w:val="center"/>
          </w:tcPr>
          <w:p w14:paraId="3C4D7B78" w14:textId="77777777" w:rsidR="003A2E6A" w:rsidRPr="00637448" w:rsidRDefault="003A2E6A" w:rsidP="00DC357A">
            <w:r w:rsidRPr="00637448">
              <w:rPr>
                <w:rFonts w:hint="eastAsia"/>
              </w:rPr>
              <w:t>需求分析</w:t>
            </w:r>
            <w:r w:rsidRPr="00637448">
              <w:rPr>
                <w:rFonts w:hint="eastAsia"/>
              </w:rPr>
              <w:sym w:font="Wingdings 2" w:char="F0A3"/>
            </w:r>
          </w:p>
        </w:tc>
        <w:tc>
          <w:tcPr>
            <w:tcW w:w="1154" w:type="dxa"/>
            <w:gridSpan w:val="3"/>
            <w:vAlign w:val="center"/>
          </w:tcPr>
          <w:p w14:paraId="03866F75" w14:textId="77777777" w:rsidR="003A2E6A" w:rsidRPr="00637448" w:rsidRDefault="003A2E6A" w:rsidP="00DC357A">
            <w:r w:rsidRPr="00637448">
              <w:rPr>
                <w:rFonts w:hint="eastAsia"/>
              </w:rPr>
              <w:t>系统设计</w:t>
            </w:r>
            <w:r w:rsidRPr="00637448">
              <w:rPr>
                <w:rFonts w:hint="eastAsia"/>
              </w:rPr>
              <w:sym w:font="Wingdings 2" w:char="F0A3"/>
            </w:r>
          </w:p>
        </w:tc>
        <w:tc>
          <w:tcPr>
            <w:tcW w:w="1155" w:type="dxa"/>
            <w:vAlign w:val="center"/>
          </w:tcPr>
          <w:p w14:paraId="576E8C35" w14:textId="77777777" w:rsidR="003A2E6A" w:rsidRPr="00637448" w:rsidRDefault="003A2E6A" w:rsidP="00DC357A">
            <w:r w:rsidRPr="00637448">
              <w:rPr>
                <w:rFonts w:hint="eastAsia"/>
              </w:rPr>
              <w:t>实现</w:t>
            </w:r>
            <w:r w:rsidRPr="00637448">
              <w:rPr>
                <w:rFonts w:hint="eastAsia"/>
              </w:rPr>
              <w:sym w:font="Wingdings 2" w:char="F0A3"/>
            </w:r>
          </w:p>
        </w:tc>
        <w:tc>
          <w:tcPr>
            <w:tcW w:w="1154" w:type="dxa"/>
            <w:gridSpan w:val="3"/>
            <w:vAlign w:val="center"/>
          </w:tcPr>
          <w:p w14:paraId="4705A9A4" w14:textId="77777777" w:rsidR="003A2E6A" w:rsidRPr="00637448" w:rsidRDefault="003A2E6A" w:rsidP="00DC357A">
            <w:r w:rsidRPr="00637448">
              <w:rPr>
                <w:rFonts w:hint="eastAsia"/>
              </w:rPr>
              <w:t>测试</w:t>
            </w:r>
            <w:r w:rsidRPr="00637448">
              <w:rPr>
                <w:rFonts w:hint="eastAsia"/>
              </w:rPr>
              <w:sym w:font="Wingdings 2" w:char="F0A3"/>
            </w:r>
          </w:p>
        </w:tc>
        <w:tc>
          <w:tcPr>
            <w:tcW w:w="1154" w:type="dxa"/>
            <w:gridSpan w:val="2"/>
            <w:vAlign w:val="center"/>
          </w:tcPr>
          <w:p w14:paraId="3F49D0FE" w14:textId="77777777" w:rsidR="003A2E6A" w:rsidRPr="00637448" w:rsidRDefault="003A2E6A" w:rsidP="00DC357A">
            <w:r w:rsidRPr="00637448">
              <w:rPr>
                <w:rFonts w:hint="eastAsia"/>
              </w:rPr>
              <w:t>安装验收</w:t>
            </w:r>
            <w:r w:rsidRPr="00637448">
              <w:rPr>
                <w:rFonts w:hint="eastAsia"/>
              </w:rPr>
              <w:sym w:font="Wingdings 2" w:char="F0A3"/>
            </w:r>
          </w:p>
        </w:tc>
        <w:tc>
          <w:tcPr>
            <w:tcW w:w="1155" w:type="dxa"/>
            <w:gridSpan w:val="2"/>
            <w:vAlign w:val="center"/>
          </w:tcPr>
          <w:p w14:paraId="0DE38701" w14:textId="77777777" w:rsidR="003A2E6A" w:rsidRPr="00637448" w:rsidRDefault="003A2E6A" w:rsidP="00DC357A">
            <w:r w:rsidRPr="00637448">
              <w:rPr>
                <w:rFonts w:hint="eastAsia"/>
              </w:rPr>
              <w:t>设计变更</w:t>
            </w:r>
            <w:r w:rsidRPr="00637448">
              <w:rPr>
                <w:rFonts w:hint="eastAsia"/>
              </w:rPr>
              <w:sym w:font="Wingdings 2" w:char="F0A3"/>
            </w:r>
          </w:p>
        </w:tc>
      </w:tr>
      <w:tr w:rsidR="003A2E6A" w:rsidRPr="00637448" w14:paraId="0C32291F" w14:textId="77777777" w:rsidTr="00DC357A">
        <w:tc>
          <w:tcPr>
            <w:tcW w:w="9694" w:type="dxa"/>
            <w:gridSpan w:val="16"/>
            <w:vAlign w:val="center"/>
          </w:tcPr>
          <w:p w14:paraId="7288FBD6" w14:textId="77777777" w:rsidR="003A2E6A" w:rsidRPr="00637448" w:rsidRDefault="003A2E6A" w:rsidP="00DC357A">
            <w:r w:rsidRPr="00637448">
              <w:rPr>
                <w:rFonts w:hint="eastAsia"/>
              </w:rPr>
              <w:t>计划完成情况</w:t>
            </w:r>
          </w:p>
        </w:tc>
      </w:tr>
      <w:tr w:rsidR="003A2E6A" w:rsidRPr="00637448" w14:paraId="3DA9882A" w14:textId="77777777" w:rsidTr="00DC357A">
        <w:tc>
          <w:tcPr>
            <w:tcW w:w="9694" w:type="dxa"/>
            <w:gridSpan w:val="16"/>
          </w:tcPr>
          <w:p w14:paraId="7B603EC8" w14:textId="77777777" w:rsidR="003A2E6A" w:rsidRPr="00637448" w:rsidRDefault="003A2E6A" w:rsidP="00DC357A">
            <w:r w:rsidRPr="00637448">
              <w:rPr>
                <w:rFonts w:hint="eastAsia"/>
              </w:rPr>
              <w:t>评审内容(如空间不够可加附页):</w:t>
            </w:r>
          </w:p>
          <w:p w14:paraId="36558B86" w14:textId="77777777" w:rsidR="003A2E6A" w:rsidRPr="00637448" w:rsidRDefault="003A2E6A" w:rsidP="00DC357A"/>
          <w:p w14:paraId="0AD659BE" w14:textId="77777777" w:rsidR="003A2E6A" w:rsidRPr="00637448" w:rsidRDefault="003A2E6A" w:rsidP="00DC357A"/>
          <w:p w14:paraId="5C3D7B21" w14:textId="77777777" w:rsidR="003A2E6A" w:rsidRPr="00637448" w:rsidRDefault="003A2E6A" w:rsidP="00DC357A"/>
        </w:tc>
      </w:tr>
      <w:tr w:rsidR="003A2E6A" w:rsidRPr="00637448" w14:paraId="10A8E09F" w14:textId="77777777" w:rsidTr="00DC357A">
        <w:tc>
          <w:tcPr>
            <w:tcW w:w="9694" w:type="dxa"/>
            <w:gridSpan w:val="16"/>
          </w:tcPr>
          <w:p w14:paraId="2BD991AB" w14:textId="77777777" w:rsidR="003A2E6A" w:rsidRPr="00637448" w:rsidRDefault="003A2E6A" w:rsidP="00DC357A">
            <w:r w:rsidRPr="00637448">
              <w:rPr>
                <w:rFonts w:hint="eastAsia"/>
              </w:rPr>
              <w:t>评审结论(如空间不够可加附页):</w:t>
            </w:r>
          </w:p>
          <w:p w14:paraId="54B621DD" w14:textId="77777777" w:rsidR="003A2E6A" w:rsidRPr="00637448" w:rsidRDefault="003A2E6A" w:rsidP="00DC357A"/>
          <w:p w14:paraId="6A3E05D5" w14:textId="77777777" w:rsidR="003A2E6A" w:rsidRPr="00637448" w:rsidRDefault="003A2E6A" w:rsidP="00DC357A"/>
          <w:p w14:paraId="6872A174" w14:textId="77777777" w:rsidR="003A2E6A" w:rsidRPr="00637448" w:rsidRDefault="003A2E6A" w:rsidP="00DC357A"/>
        </w:tc>
      </w:tr>
      <w:tr w:rsidR="003A2E6A" w:rsidRPr="00637448" w14:paraId="4251CAE2" w14:textId="77777777" w:rsidTr="00DC357A">
        <w:tc>
          <w:tcPr>
            <w:tcW w:w="1918" w:type="dxa"/>
            <w:gridSpan w:val="2"/>
          </w:tcPr>
          <w:p w14:paraId="39BDE271" w14:textId="77777777" w:rsidR="003A2E6A" w:rsidRPr="00637448" w:rsidRDefault="003A2E6A" w:rsidP="00DC357A">
            <w:r w:rsidRPr="00637448">
              <w:rPr>
                <w:rFonts w:hint="eastAsia"/>
              </w:rPr>
              <w:t>评审组长签字</w:t>
            </w:r>
          </w:p>
        </w:tc>
        <w:tc>
          <w:tcPr>
            <w:tcW w:w="2929" w:type="dxa"/>
            <w:gridSpan w:val="4"/>
          </w:tcPr>
          <w:p w14:paraId="44A4E91C" w14:textId="77777777" w:rsidR="003A2E6A" w:rsidRPr="00637448" w:rsidRDefault="003A2E6A" w:rsidP="00DC357A"/>
        </w:tc>
        <w:tc>
          <w:tcPr>
            <w:tcW w:w="1691" w:type="dxa"/>
            <w:gridSpan w:val="5"/>
          </w:tcPr>
          <w:p w14:paraId="058FABC5" w14:textId="77777777" w:rsidR="003A2E6A" w:rsidRPr="00637448" w:rsidRDefault="003A2E6A" w:rsidP="00DC357A">
            <w:r w:rsidRPr="00637448">
              <w:rPr>
                <w:rFonts w:hint="eastAsia"/>
              </w:rPr>
              <w:t>签字日期</w:t>
            </w:r>
          </w:p>
        </w:tc>
        <w:tc>
          <w:tcPr>
            <w:tcW w:w="3156" w:type="dxa"/>
            <w:gridSpan w:val="5"/>
          </w:tcPr>
          <w:p w14:paraId="73BD5AD0" w14:textId="77777777" w:rsidR="003A2E6A" w:rsidRPr="00637448" w:rsidRDefault="003A2E6A" w:rsidP="00DC357A"/>
        </w:tc>
      </w:tr>
    </w:tbl>
    <w:p w14:paraId="56E11A8A" w14:textId="77777777" w:rsidR="003A2E6A" w:rsidRDefault="003A2E6A" w:rsidP="003A2E6A"/>
    <w:p w14:paraId="14C40331" w14:textId="77777777" w:rsidR="003A2E6A" w:rsidRDefault="003A2E6A" w:rsidP="003A2E6A">
      <w:pPr>
        <w:pStyle w:val="2"/>
      </w:pPr>
      <w:bookmarkStart w:id="86" w:name="_Toc235929269"/>
      <w:bookmarkStart w:id="87" w:name="_Toc235939442"/>
      <w:bookmarkStart w:id="88" w:name="_Toc465586449"/>
      <w:bookmarkStart w:id="89" w:name="_Toc465606280"/>
      <w:bookmarkStart w:id="90" w:name="_Toc497075426"/>
      <w:r w:rsidRPr="00E3479D">
        <w:rPr>
          <w:rFonts w:hint="eastAsia"/>
        </w:rPr>
        <w:t>附表</w:t>
      </w:r>
      <w:r w:rsidRPr="00E3479D">
        <w:rPr>
          <w:rFonts w:hint="eastAsia"/>
        </w:rPr>
        <w:t>6</w:t>
      </w:r>
      <w:r w:rsidRPr="00E3479D">
        <w:rPr>
          <w:rFonts w:hint="eastAsia"/>
        </w:rPr>
        <w:t>：评审人员名单</w:t>
      </w:r>
      <w:bookmarkEnd w:id="86"/>
      <w:bookmarkEnd w:id="87"/>
      <w:bookmarkEnd w:id="88"/>
      <w:bookmarkEnd w:id="89"/>
      <w:bookmarkEnd w:id="90"/>
    </w:p>
    <w:p w14:paraId="3EBB2739" w14:textId="77777777" w:rsidR="003A2E6A" w:rsidRPr="00BF3542" w:rsidRDefault="003A2E6A" w:rsidP="003A2E6A">
      <w:r w:rsidRPr="00BF3542">
        <w:rPr>
          <w:rFonts w:hint="eastAsia"/>
        </w:rPr>
        <w:t>评审人员名单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11"/>
        <w:gridCol w:w="1042"/>
        <w:gridCol w:w="1890"/>
        <w:gridCol w:w="1470"/>
        <w:gridCol w:w="2205"/>
        <w:gridCol w:w="1476"/>
      </w:tblGrid>
      <w:tr w:rsidR="003A2E6A" w:rsidRPr="00637448" w14:paraId="6BBD6204" w14:textId="77777777" w:rsidTr="00DC357A">
        <w:tc>
          <w:tcPr>
            <w:tcW w:w="1611" w:type="dxa"/>
            <w:vMerge w:val="restart"/>
            <w:vAlign w:val="center"/>
          </w:tcPr>
          <w:p w14:paraId="2CDC86EE" w14:textId="77777777" w:rsidR="003A2E6A" w:rsidRPr="00637448" w:rsidRDefault="003A2E6A" w:rsidP="00DC357A">
            <w:r w:rsidRPr="00637448">
              <w:rPr>
                <w:rFonts w:hint="eastAsia"/>
              </w:rPr>
              <w:t>评审报告</w:t>
            </w:r>
          </w:p>
        </w:tc>
        <w:tc>
          <w:tcPr>
            <w:tcW w:w="1042" w:type="dxa"/>
          </w:tcPr>
          <w:p w14:paraId="23312E68" w14:textId="77777777" w:rsidR="003A2E6A" w:rsidRPr="00637448" w:rsidRDefault="003A2E6A" w:rsidP="00DC357A">
            <w:r w:rsidRPr="00637448">
              <w:rPr>
                <w:rFonts w:hint="eastAsia"/>
              </w:rPr>
              <w:t>标题</w:t>
            </w:r>
          </w:p>
        </w:tc>
        <w:tc>
          <w:tcPr>
            <w:tcW w:w="7041" w:type="dxa"/>
            <w:gridSpan w:val="4"/>
          </w:tcPr>
          <w:p w14:paraId="30CE0C5F" w14:textId="77777777" w:rsidR="003A2E6A" w:rsidRPr="00637448" w:rsidRDefault="003A2E6A" w:rsidP="00DC357A"/>
        </w:tc>
      </w:tr>
      <w:tr w:rsidR="003A2E6A" w:rsidRPr="00637448" w14:paraId="124979E3" w14:textId="77777777" w:rsidTr="00DC357A">
        <w:tc>
          <w:tcPr>
            <w:tcW w:w="1611" w:type="dxa"/>
            <w:vMerge/>
          </w:tcPr>
          <w:p w14:paraId="5B66148F" w14:textId="77777777" w:rsidR="003A2E6A" w:rsidRPr="00637448" w:rsidRDefault="003A2E6A" w:rsidP="00DC357A"/>
        </w:tc>
        <w:tc>
          <w:tcPr>
            <w:tcW w:w="1042" w:type="dxa"/>
          </w:tcPr>
          <w:p w14:paraId="762F9B5F" w14:textId="77777777" w:rsidR="003A2E6A" w:rsidRPr="00637448" w:rsidRDefault="003A2E6A" w:rsidP="00DC357A">
            <w:r w:rsidRPr="00637448">
              <w:rPr>
                <w:rFonts w:hint="eastAsia"/>
              </w:rPr>
              <w:t>编号</w:t>
            </w:r>
          </w:p>
        </w:tc>
        <w:tc>
          <w:tcPr>
            <w:tcW w:w="7041" w:type="dxa"/>
            <w:gridSpan w:val="4"/>
          </w:tcPr>
          <w:p w14:paraId="1B687B28" w14:textId="77777777" w:rsidR="003A2E6A" w:rsidRPr="00637448" w:rsidRDefault="003A2E6A" w:rsidP="00DC357A"/>
        </w:tc>
      </w:tr>
      <w:tr w:rsidR="003A2E6A" w:rsidRPr="00637448" w14:paraId="30C254DF" w14:textId="77777777" w:rsidTr="00DC357A">
        <w:tc>
          <w:tcPr>
            <w:tcW w:w="1611" w:type="dxa"/>
          </w:tcPr>
          <w:p w14:paraId="27D5B077" w14:textId="77777777" w:rsidR="003A2E6A" w:rsidRPr="00637448" w:rsidRDefault="003A2E6A" w:rsidP="00DC357A">
            <w:r w:rsidRPr="00637448">
              <w:rPr>
                <w:rFonts w:hint="eastAsia"/>
              </w:rPr>
              <w:t>姓名</w:t>
            </w:r>
          </w:p>
        </w:tc>
        <w:tc>
          <w:tcPr>
            <w:tcW w:w="2932" w:type="dxa"/>
            <w:gridSpan w:val="2"/>
          </w:tcPr>
          <w:p w14:paraId="4BDF8525" w14:textId="77777777" w:rsidR="003A2E6A" w:rsidRPr="00637448" w:rsidRDefault="003A2E6A" w:rsidP="00DC357A">
            <w:r w:rsidRPr="00637448">
              <w:rPr>
                <w:rFonts w:hint="eastAsia"/>
              </w:rPr>
              <w:t>单位</w:t>
            </w:r>
          </w:p>
        </w:tc>
        <w:tc>
          <w:tcPr>
            <w:tcW w:w="1470" w:type="dxa"/>
          </w:tcPr>
          <w:p w14:paraId="5903B3F5" w14:textId="77777777" w:rsidR="003A2E6A" w:rsidRPr="00637448" w:rsidRDefault="003A2E6A" w:rsidP="00DC357A">
            <w:r w:rsidRPr="00637448">
              <w:rPr>
                <w:rFonts w:hint="eastAsia"/>
              </w:rPr>
              <w:t>职称/职务</w:t>
            </w:r>
          </w:p>
        </w:tc>
        <w:tc>
          <w:tcPr>
            <w:tcW w:w="2205" w:type="dxa"/>
          </w:tcPr>
          <w:p w14:paraId="7E1B9DD5" w14:textId="77777777" w:rsidR="003A2E6A" w:rsidRPr="00637448" w:rsidRDefault="003A2E6A" w:rsidP="00DC357A">
            <w:r w:rsidRPr="00637448">
              <w:rPr>
                <w:rFonts w:hint="eastAsia"/>
              </w:rPr>
              <w:t>联系电话</w:t>
            </w:r>
          </w:p>
        </w:tc>
        <w:tc>
          <w:tcPr>
            <w:tcW w:w="1476" w:type="dxa"/>
          </w:tcPr>
          <w:p w14:paraId="048300CC" w14:textId="77777777" w:rsidR="003A2E6A" w:rsidRPr="00637448" w:rsidRDefault="003A2E6A" w:rsidP="00DC357A">
            <w:r w:rsidRPr="00637448">
              <w:rPr>
                <w:rFonts w:hint="eastAsia"/>
              </w:rPr>
              <w:t>签名</w:t>
            </w:r>
          </w:p>
        </w:tc>
      </w:tr>
      <w:tr w:rsidR="003A2E6A" w:rsidRPr="00637448" w14:paraId="0ACCD38F" w14:textId="77777777" w:rsidTr="00DC357A">
        <w:tc>
          <w:tcPr>
            <w:tcW w:w="1611" w:type="dxa"/>
          </w:tcPr>
          <w:p w14:paraId="2A3EC2C9" w14:textId="77777777" w:rsidR="003A2E6A" w:rsidRPr="00637448" w:rsidRDefault="003A2E6A" w:rsidP="00DC357A"/>
        </w:tc>
        <w:tc>
          <w:tcPr>
            <w:tcW w:w="2932" w:type="dxa"/>
            <w:gridSpan w:val="2"/>
          </w:tcPr>
          <w:p w14:paraId="44C34F58" w14:textId="77777777" w:rsidR="003A2E6A" w:rsidRPr="00637448" w:rsidRDefault="003A2E6A" w:rsidP="00DC357A"/>
        </w:tc>
        <w:tc>
          <w:tcPr>
            <w:tcW w:w="1470" w:type="dxa"/>
          </w:tcPr>
          <w:p w14:paraId="13C7B0E6" w14:textId="77777777" w:rsidR="003A2E6A" w:rsidRPr="00637448" w:rsidRDefault="003A2E6A" w:rsidP="00DC357A"/>
        </w:tc>
        <w:tc>
          <w:tcPr>
            <w:tcW w:w="2205" w:type="dxa"/>
          </w:tcPr>
          <w:p w14:paraId="6EDA176E" w14:textId="77777777" w:rsidR="003A2E6A" w:rsidRPr="00637448" w:rsidRDefault="003A2E6A" w:rsidP="00DC357A"/>
        </w:tc>
        <w:tc>
          <w:tcPr>
            <w:tcW w:w="1476" w:type="dxa"/>
          </w:tcPr>
          <w:p w14:paraId="3FC1D9C9" w14:textId="77777777" w:rsidR="003A2E6A" w:rsidRPr="00637448" w:rsidRDefault="003A2E6A" w:rsidP="00DC357A"/>
        </w:tc>
      </w:tr>
      <w:tr w:rsidR="003A2E6A" w:rsidRPr="00637448" w14:paraId="71D73EAB" w14:textId="77777777" w:rsidTr="00DC357A">
        <w:tc>
          <w:tcPr>
            <w:tcW w:w="1611" w:type="dxa"/>
          </w:tcPr>
          <w:p w14:paraId="6EDCB8C3" w14:textId="77777777" w:rsidR="003A2E6A" w:rsidRPr="00637448" w:rsidRDefault="003A2E6A" w:rsidP="00DC357A"/>
        </w:tc>
        <w:tc>
          <w:tcPr>
            <w:tcW w:w="2932" w:type="dxa"/>
            <w:gridSpan w:val="2"/>
          </w:tcPr>
          <w:p w14:paraId="24A90A4D" w14:textId="77777777" w:rsidR="003A2E6A" w:rsidRPr="00637448" w:rsidRDefault="003A2E6A" w:rsidP="00DC357A"/>
        </w:tc>
        <w:tc>
          <w:tcPr>
            <w:tcW w:w="1470" w:type="dxa"/>
          </w:tcPr>
          <w:p w14:paraId="03FCF063" w14:textId="77777777" w:rsidR="003A2E6A" w:rsidRPr="00637448" w:rsidRDefault="003A2E6A" w:rsidP="00DC357A"/>
        </w:tc>
        <w:tc>
          <w:tcPr>
            <w:tcW w:w="2205" w:type="dxa"/>
          </w:tcPr>
          <w:p w14:paraId="199EB339" w14:textId="77777777" w:rsidR="003A2E6A" w:rsidRPr="00637448" w:rsidRDefault="003A2E6A" w:rsidP="00DC357A"/>
        </w:tc>
        <w:tc>
          <w:tcPr>
            <w:tcW w:w="1476" w:type="dxa"/>
          </w:tcPr>
          <w:p w14:paraId="784E6074" w14:textId="77777777" w:rsidR="003A2E6A" w:rsidRPr="00637448" w:rsidRDefault="003A2E6A" w:rsidP="00DC357A"/>
        </w:tc>
      </w:tr>
      <w:tr w:rsidR="003A2E6A" w:rsidRPr="00637448" w14:paraId="4FEC9874" w14:textId="77777777" w:rsidTr="00DC357A">
        <w:tc>
          <w:tcPr>
            <w:tcW w:w="1611" w:type="dxa"/>
          </w:tcPr>
          <w:p w14:paraId="698C2220" w14:textId="77777777" w:rsidR="003A2E6A" w:rsidRPr="00637448" w:rsidRDefault="003A2E6A" w:rsidP="00DC357A"/>
        </w:tc>
        <w:tc>
          <w:tcPr>
            <w:tcW w:w="2932" w:type="dxa"/>
            <w:gridSpan w:val="2"/>
          </w:tcPr>
          <w:p w14:paraId="40061724" w14:textId="77777777" w:rsidR="003A2E6A" w:rsidRPr="00637448" w:rsidRDefault="003A2E6A" w:rsidP="00DC357A"/>
        </w:tc>
        <w:tc>
          <w:tcPr>
            <w:tcW w:w="1470" w:type="dxa"/>
          </w:tcPr>
          <w:p w14:paraId="44B2A109" w14:textId="77777777" w:rsidR="003A2E6A" w:rsidRPr="00637448" w:rsidRDefault="003A2E6A" w:rsidP="00DC357A"/>
        </w:tc>
        <w:tc>
          <w:tcPr>
            <w:tcW w:w="2205" w:type="dxa"/>
          </w:tcPr>
          <w:p w14:paraId="13D8B1C3" w14:textId="77777777" w:rsidR="003A2E6A" w:rsidRPr="00637448" w:rsidRDefault="003A2E6A" w:rsidP="00DC357A"/>
        </w:tc>
        <w:tc>
          <w:tcPr>
            <w:tcW w:w="1476" w:type="dxa"/>
          </w:tcPr>
          <w:p w14:paraId="7B2830FF" w14:textId="77777777" w:rsidR="003A2E6A" w:rsidRPr="00637448" w:rsidRDefault="003A2E6A" w:rsidP="00DC357A"/>
        </w:tc>
      </w:tr>
      <w:tr w:rsidR="003A2E6A" w:rsidRPr="00637448" w14:paraId="3C07287E" w14:textId="77777777" w:rsidTr="00DC357A">
        <w:tc>
          <w:tcPr>
            <w:tcW w:w="1611" w:type="dxa"/>
          </w:tcPr>
          <w:p w14:paraId="42A170AF" w14:textId="77777777" w:rsidR="003A2E6A" w:rsidRPr="00637448" w:rsidRDefault="003A2E6A" w:rsidP="00DC357A"/>
        </w:tc>
        <w:tc>
          <w:tcPr>
            <w:tcW w:w="2932" w:type="dxa"/>
            <w:gridSpan w:val="2"/>
          </w:tcPr>
          <w:p w14:paraId="466CBB8C" w14:textId="77777777" w:rsidR="003A2E6A" w:rsidRPr="00637448" w:rsidRDefault="003A2E6A" w:rsidP="00DC357A"/>
        </w:tc>
        <w:tc>
          <w:tcPr>
            <w:tcW w:w="1470" w:type="dxa"/>
          </w:tcPr>
          <w:p w14:paraId="5463B8C2" w14:textId="77777777" w:rsidR="003A2E6A" w:rsidRPr="00637448" w:rsidRDefault="003A2E6A" w:rsidP="00DC357A"/>
        </w:tc>
        <w:tc>
          <w:tcPr>
            <w:tcW w:w="2205" w:type="dxa"/>
          </w:tcPr>
          <w:p w14:paraId="10B3CE95" w14:textId="77777777" w:rsidR="003A2E6A" w:rsidRPr="00637448" w:rsidRDefault="003A2E6A" w:rsidP="00DC357A"/>
        </w:tc>
        <w:tc>
          <w:tcPr>
            <w:tcW w:w="1476" w:type="dxa"/>
          </w:tcPr>
          <w:p w14:paraId="5D08F761" w14:textId="77777777" w:rsidR="003A2E6A" w:rsidRPr="00637448" w:rsidRDefault="003A2E6A" w:rsidP="00DC357A"/>
        </w:tc>
      </w:tr>
    </w:tbl>
    <w:p w14:paraId="79A944F5" w14:textId="77777777" w:rsidR="003A2E6A" w:rsidRPr="00B04E8E" w:rsidRDefault="003A2E6A" w:rsidP="003A2E6A"/>
    <w:p w14:paraId="6DC76D60" w14:textId="77777777" w:rsidR="003A2E6A" w:rsidRPr="00D76587" w:rsidRDefault="003A2E6A" w:rsidP="003A2E6A">
      <w:pPr>
        <w:pStyle w:val="aff2"/>
      </w:pPr>
    </w:p>
    <w:p w14:paraId="66A38F1F" w14:textId="022119EC" w:rsidR="00C50EEC" w:rsidRPr="00EF609A" w:rsidRDefault="00C50EEC" w:rsidP="00D17635">
      <w:pPr>
        <w:pStyle w:val="a"/>
        <w:numPr>
          <w:ilvl w:val="0"/>
          <w:numId w:val="0"/>
        </w:numPr>
        <w:ind w:left="425" w:hanging="425"/>
      </w:pPr>
    </w:p>
    <w:sectPr w:rsidR="00C50EEC" w:rsidRPr="00EF609A" w:rsidSect="005F0667">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Itachi Lau" w:date="2016-10-30T17:08:00Z" w:initials="IL">
    <w:p w14:paraId="1AAD8B8E" w14:textId="77777777" w:rsidR="00DC357A" w:rsidRDefault="00DC357A" w:rsidP="00DC357A">
      <w:pPr>
        <w:pStyle w:val="af6"/>
      </w:pPr>
      <w:r>
        <w:rPr>
          <w:rStyle w:val="af8"/>
        </w:rPr>
        <w:annotationRef/>
      </w:r>
      <w:r>
        <w:rPr>
          <w:rFonts w:hint="eastAsia"/>
        </w:rPr>
        <w:t>组内？不是评审会议么……</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AD8B8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AD8B8E" w16cid:durableId="1DBB0B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050B9" w14:textId="77777777" w:rsidR="00C85055" w:rsidRDefault="00C85055" w:rsidP="00835DF5">
      <w:r>
        <w:separator/>
      </w:r>
    </w:p>
  </w:endnote>
  <w:endnote w:type="continuationSeparator" w:id="0">
    <w:p w14:paraId="03ECAFAD" w14:textId="77777777" w:rsidR="00C85055" w:rsidRDefault="00C85055" w:rsidP="0083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AA4D3" w14:textId="77777777" w:rsidR="00DC357A" w:rsidRDefault="00DC357A">
    <w:pPr>
      <w:pStyle w:val="aff5"/>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0231345"/>
      <w:docPartObj>
        <w:docPartGallery w:val="Page Numbers (Bottom of Page)"/>
        <w:docPartUnique/>
      </w:docPartObj>
    </w:sdtPr>
    <w:sdtEndPr/>
    <w:sdtContent>
      <w:sdt>
        <w:sdtPr>
          <w:id w:val="-1705238520"/>
          <w:docPartObj>
            <w:docPartGallery w:val="Page Numbers (Top of Page)"/>
            <w:docPartUnique/>
          </w:docPartObj>
        </w:sdtPr>
        <w:sdtEndPr/>
        <w:sdtContent>
          <w:p w14:paraId="3FD0D552" w14:textId="363C0E84" w:rsidR="00DC357A" w:rsidRDefault="00DC357A" w:rsidP="005F0667">
            <w:pPr>
              <w:jc w:val="center"/>
            </w:pPr>
            <w:r w:rsidRPr="005F0667">
              <w:rPr>
                <w:lang w:val="zh-CN"/>
              </w:rPr>
              <w:t xml:space="preserve"> </w:t>
            </w:r>
            <w:r w:rsidRPr="005F0667">
              <w:rPr>
                <w:b/>
                <w:bCs/>
              </w:rPr>
              <w:fldChar w:fldCharType="begin"/>
            </w:r>
            <w:r w:rsidRPr="005F0667">
              <w:rPr>
                <w:b/>
                <w:bCs/>
              </w:rPr>
              <w:instrText>PAGE</w:instrText>
            </w:r>
            <w:r w:rsidRPr="005F0667">
              <w:rPr>
                <w:b/>
                <w:bCs/>
              </w:rPr>
              <w:fldChar w:fldCharType="separate"/>
            </w:r>
            <w:r w:rsidR="005D2D8A">
              <w:rPr>
                <w:b/>
                <w:bCs/>
                <w:noProof/>
              </w:rPr>
              <w:t>16</w:t>
            </w:r>
            <w:r w:rsidRPr="005F0667">
              <w:rPr>
                <w:b/>
                <w:bCs/>
              </w:rPr>
              <w:fldChar w:fldCharType="end"/>
            </w:r>
            <w:r w:rsidRPr="005F0667">
              <w:rPr>
                <w:lang w:val="zh-CN"/>
              </w:rPr>
              <w:t xml:space="preserve"> / </w:t>
            </w:r>
            <w:r w:rsidRPr="005F0667">
              <w:rPr>
                <w:b/>
                <w:bCs/>
              </w:rPr>
              <w:fldChar w:fldCharType="begin"/>
            </w:r>
            <w:r w:rsidRPr="005F0667">
              <w:rPr>
                <w:b/>
                <w:bCs/>
              </w:rPr>
              <w:instrText>NUMPAGES</w:instrText>
            </w:r>
            <w:r w:rsidRPr="005F0667">
              <w:rPr>
                <w:b/>
                <w:bCs/>
              </w:rPr>
              <w:fldChar w:fldCharType="separate"/>
            </w:r>
            <w:r w:rsidR="005D2D8A">
              <w:rPr>
                <w:b/>
                <w:bCs/>
                <w:noProof/>
              </w:rPr>
              <w:t>16</w:t>
            </w:r>
            <w:r w:rsidRPr="005F0667">
              <w:rPr>
                <w:b/>
                <w:bCs/>
              </w:rPr>
              <w:fldChar w:fldCharType="end"/>
            </w:r>
          </w:p>
        </w:sdtContent>
      </w:sdt>
    </w:sdtContent>
  </w:sdt>
  <w:p w14:paraId="49947471" w14:textId="77777777" w:rsidR="00DC357A" w:rsidRDefault="00DC357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CBD8A" w14:textId="77777777" w:rsidR="00DC357A" w:rsidRDefault="00DC357A">
    <w:pPr>
      <w:pStyle w:val="aff5"/>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418DC" w14:textId="77777777" w:rsidR="00C85055" w:rsidRDefault="00C85055" w:rsidP="00835DF5">
      <w:r>
        <w:separator/>
      </w:r>
    </w:p>
  </w:footnote>
  <w:footnote w:type="continuationSeparator" w:id="0">
    <w:p w14:paraId="39C06F03" w14:textId="77777777" w:rsidR="00C85055" w:rsidRDefault="00C85055" w:rsidP="00835D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4ABA7" w14:textId="77777777" w:rsidR="00DC357A" w:rsidRDefault="00C85055">
    <w:r>
      <w:rPr>
        <w:noProof/>
      </w:rPr>
      <w:pict w14:anchorId="7D668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63" type="#_x0000_t75" style="position:absolute;margin-left:0;margin-top:0;width:399.75pt;height:399.75pt;z-index:-251657216;mso-position-horizontal:center;mso-position-horizontal-relative:margin;mso-position-vertical:center;mso-position-vertical-relative:margin"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B3160" w14:textId="77777777" w:rsidR="00DC357A" w:rsidRDefault="00C85055">
    <w:r>
      <w:rPr>
        <w:noProof/>
      </w:rPr>
      <w:pict w14:anchorId="6139AA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64" type="#_x0000_t75" style="position:absolute;margin-left:0;margin-top:0;width:399.75pt;height:399.75pt;z-index:-251656192;mso-position-horizontal:center;mso-position-horizontal-relative:margin;mso-position-vertical:center;mso-position-vertical-relative:margin" o:allowincell="f">
          <v:imagedata r:id="rId1" o:title="TIM图片20171014105131" gain="19661f" blacklevel="22938f"/>
          <w10:wrap anchorx="margin" anchory="margin"/>
        </v:shape>
      </w:pict>
    </w:r>
    <w:r w:rsidR="00DC357A">
      <w:rPr>
        <w:rFonts w:hint="eastAsia"/>
      </w:rPr>
      <w:t>PRD-2017-G01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73966"/>
      <w:docPartObj>
        <w:docPartGallery w:val="Watermarks"/>
        <w:docPartUnique/>
      </w:docPartObj>
    </w:sdtPr>
    <w:sdtEndPr/>
    <w:sdtContent>
      <w:p w14:paraId="4F1133E6" w14:textId="77777777" w:rsidR="00DC357A" w:rsidRDefault="00C85055">
        <w:r>
          <w:rPr>
            <w:noProof/>
          </w:rPr>
          <w:pict w14:anchorId="7C52D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62" type="#_x0000_t75" style="position:absolute;margin-left:0;margin-top:0;width:399.75pt;height:399.75pt;z-index:-251658240;mso-position-horizontal:center;mso-position-horizontal-relative:margin;mso-position-vertical:center;mso-position-vertical-relative:margin"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8"/>
    <w:multiLevelType w:val="multilevel"/>
    <w:tmpl w:val="B0A2D784"/>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3EE7DBE"/>
    <w:multiLevelType w:val="hybridMultilevel"/>
    <w:tmpl w:val="1388B3FA"/>
    <w:lvl w:ilvl="0" w:tplc="EAD0ED10">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5E26A6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87B7C2E"/>
    <w:multiLevelType w:val="multilevel"/>
    <w:tmpl w:val="E0C80C62"/>
    <w:lvl w:ilvl="0">
      <w:start w:val="1"/>
      <w:numFmt w:val="decimal"/>
      <w:lvlText w:val="%1."/>
      <w:lvlJc w:val="left"/>
      <w:pPr>
        <w:ind w:left="420" w:hanging="420"/>
      </w:pPr>
      <w:rPr>
        <w:rFonts w:hint="eastAsia"/>
      </w:rPr>
    </w:lvl>
    <w:lvl w:ilvl="1">
      <w:start w:val="1"/>
      <w:numFmt w:val="decimal"/>
      <w:lvlText w:val="%1.%2."/>
      <w:lvlJc w:val="left"/>
      <w:pPr>
        <w:ind w:left="840" w:hanging="420"/>
      </w:pPr>
      <w:rPr>
        <w:rFonts w:hint="eastAsia"/>
      </w:rPr>
    </w:lvl>
    <w:lvl w:ilvl="2">
      <w:start w:val="1"/>
      <w:numFmt w:val="decimal"/>
      <w:lvlText w:val="%1.%2.%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11146CED"/>
    <w:multiLevelType w:val="multilevel"/>
    <w:tmpl w:val="4BA20E0A"/>
    <w:lvl w:ilvl="0">
      <w:start w:val="1"/>
      <w:numFmt w:val="decimal"/>
      <w:lvlText w:val="%1."/>
      <w:lvlJc w:val="left"/>
      <w:pPr>
        <w:ind w:left="840" w:hanging="420"/>
      </w:pPr>
      <w:rPr>
        <w:rFonts w:hint="eastAsia"/>
      </w:rPr>
    </w:lvl>
    <w:lvl w:ilvl="1">
      <w:start w:val="1"/>
      <w:numFmt w:val="decimal"/>
      <w:lvlText w:val="%2.%1"/>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5" w15:restartNumberingAfterBreak="0">
    <w:nsid w:val="168B0F22"/>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1502E9B"/>
    <w:multiLevelType w:val="hybridMultilevel"/>
    <w:tmpl w:val="65A4D9F4"/>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7" w15:restartNumberingAfterBreak="0">
    <w:nsid w:val="246905F9"/>
    <w:multiLevelType w:val="hybridMultilevel"/>
    <w:tmpl w:val="903018DE"/>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8" w15:restartNumberingAfterBreak="0">
    <w:nsid w:val="25462A02"/>
    <w:multiLevelType w:val="hybridMultilevel"/>
    <w:tmpl w:val="56A0A38A"/>
    <w:lvl w:ilvl="0" w:tplc="8AFE9B6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0E5946"/>
    <w:multiLevelType w:val="hybridMultilevel"/>
    <w:tmpl w:val="4AA8974C"/>
    <w:lvl w:ilvl="0" w:tplc="8E76AF5E">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0" w15:restartNumberingAfterBreak="0">
    <w:nsid w:val="2C4625E7"/>
    <w:multiLevelType w:val="hybridMultilevel"/>
    <w:tmpl w:val="703C138E"/>
    <w:lvl w:ilvl="0" w:tplc="78C0FBE0">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1D9006B"/>
    <w:multiLevelType w:val="hybridMultilevel"/>
    <w:tmpl w:val="E7622DB6"/>
    <w:lvl w:ilvl="0" w:tplc="F07E91B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33F90A92"/>
    <w:multiLevelType w:val="multilevel"/>
    <w:tmpl w:val="1BF01534"/>
    <w:lvl w:ilvl="0">
      <w:start w:val="1"/>
      <w:numFmt w:val="decimal"/>
      <w:lvlText w:val="%1."/>
      <w:lvlJc w:val="left"/>
      <w:pPr>
        <w:ind w:left="420" w:hanging="420"/>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9314650"/>
    <w:multiLevelType w:val="hybridMultilevel"/>
    <w:tmpl w:val="D54A2D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6101738"/>
    <w:multiLevelType w:val="hybridMultilevel"/>
    <w:tmpl w:val="F1CE0A16"/>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5" w15:restartNumberingAfterBreak="0">
    <w:nsid w:val="4CB219F7"/>
    <w:multiLevelType w:val="hybridMultilevel"/>
    <w:tmpl w:val="A1BE738C"/>
    <w:lvl w:ilvl="0" w:tplc="573089A0">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54E64099"/>
    <w:multiLevelType w:val="multilevel"/>
    <w:tmpl w:val="E8383FB8"/>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7" w15:restartNumberingAfterBreak="0">
    <w:nsid w:val="58D94094"/>
    <w:multiLevelType w:val="hybridMultilevel"/>
    <w:tmpl w:val="CCE4E2A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603F25EB"/>
    <w:multiLevelType w:val="hybridMultilevel"/>
    <w:tmpl w:val="DE806614"/>
    <w:lvl w:ilvl="0" w:tplc="C17EB80E">
      <w:start w:val="1"/>
      <w:numFmt w:val="decimal"/>
      <w:lvlText w:val="%1.1.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394B86"/>
    <w:multiLevelType w:val="hybridMultilevel"/>
    <w:tmpl w:val="435EFD9C"/>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20" w15:restartNumberingAfterBreak="0">
    <w:nsid w:val="6CF82E75"/>
    <w:multiLevelType w:val="multilevel"/>
    <w:tmpl w:val="854ACCFA"/>
    <w:lvl w:ilvl="0">
      <w:start w:val="1"/>
      <w:numFmt w:val="decimal"/>
      <w:lvlText w:val="%1."/>
      <w:lvlJc w:val="left"/>
      <w:pPr>
        <w:ind w:left="420" w:hanging="420"/>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7B316C96"/>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6"/>
  </w:num>
  <w:num w:numId="3">
    <w:abstractNumId w:val="14"/>
  </w:num>
  <w:num w:numId="4">
    <w:abstractNumId w:val="7"/>
  </w:num>
  <w:num w:numId="5">
    <w:abstractNumId w:val="19"/>
  </w:num>
  <w:num w:numId="6">
    <w:abstractNumId w:val="16"/>
  </w:num>
  <w:num w:numId="7">
    <w:abstractNumId w:val="16"/>
  </w:num>
  <w:num w:numId="8">
    <w:abstractNumId w:val="16"/>
  </w:num>
  <w:num w:numId="9">
    <w:abstractNumId w:val="16"/>
  </w:num>
  <w:num w:numId="10">
    <w:abstractNumId w:val="20"/>
  </w:num>
  <w:num w:numId="11">
    <w:abstractNumId w:val="1"/>
  </w:num>
  <w:num w:numId="12">
    <w:abstractNumId w:val="12"/>
  </w:num>
  <w:num w:numId="13">
    <w:abstractNumId w:val="21"/>
  </w:num>
  <w:num w:numId="14">
    <w:abstractNumId w:val="5"/>
  </w:num>
  <w:num w:numId="15">
    <w:abstractNumId w:val="2"/>
  </w:num>
  <w:num w:numId="16">
    <w:abstractNumId w:val="8"/>
  </w:num>
  <w:num w:numId="17">
    <w:abstractNumId w:val="4"/>
  </w:num>
  <w:num w:numId="18">
    <w:abstractNumId w:val="3"/>
  </w:num>
  <w:num w:numId="19">
    <w:abstractNumId w:val="18"/>
  </w:num>
  <w:num w:numId="20">
    <w:abstractNumId w:val="15"/>
  </w:num>
  <w:num w:numId="21">
    <w:abstractNumId w:val="10"/>
  </w:num>
  <w:num w:numId="22">
    <w:abstractNumId w:val="9"/>
  </w:num>
  <w:num w:numId="23">
    <w:abstractNumId w:val="17"/>
  </w:num>
  <w:num w:numId="24">
    <w:abstractNumId w:val="11"/>
  </w:num>
  <w:num w:numId="2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achi Lau">
    <w15:presenceInfo w15:providerId="Windows Live" w15:userId="bd611c56bbdcf6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606"/>
    <w:rsid w:val="0001603F"/>
    <w:rsid w:val="00021BB3"/>
    <w:rsid w:val="00037DFF"/>
    <w:rsid w:val="00070632"/>
    <w:rsid w:val="00081ED0"/>
    <w:rsid w:val="00083FAF"/>
    <w:rsid w:val="000B62D1"/>
    <w:rsid w:val="000F1DE5"/>
    <w:rsid w:val="001577A4"/>
    <w:rsid w:val="00164536"/>
    <w:rsid w:val="001731A6"/>
    <w:rsid w:val="001A3E8F"/>
    <w:rsid w:val="001A7610"/>
    <w:rsid w:val="001F14BD"/>
    <w:rsid w:val="002412DC"/>
    <w:rsid w:val="00255676"/>
    <w:rsid w:val="00264BD8"/>
    <w:rsid w:val="0029459B"/>
    <w:rsid w:val="002956B7"/>
    <w:rsid w:val="002E3090"/>
    <w:rsid w:val="002E5A13"/>
    <w:rsid w:val="002E7385"/>
    <w:rsid w:val="0032085F"/>
    <w:rsid w:val="00326FD8"/>
    <w:rsid w:val="003A2E6A"/>
    <w:rsid w:val="003B54DA"/>
    <w:rsid w:val="003B74AF"/>
    <w:rsid w:val="003B7700"/>
    <w:rsid w:val="003C34E6"/>
    <w:rsid w:val="003F3569"/>
    <w:rsid w:val="004206CE"/>
    <w:rsid w:val="0046483C"/>
    <w:rsid w:val="004C20D8"/>
    <w:rsid w:val="004E040D"/>
    <w:rsid w:val="004F18EA"/>
    <w:rsid w:val="004F2316"/>
    <w:rsid w:val="004F2D4B"/>
    <w:rsid w:val="00513F78"/>
    <w:rsid w:val="00555B7B"/>
    <w:rsid w:val="00556DD0"/>
    <w:rsid w:val="00557325"/>
    <w:rsid w:val="005B7999"/>
    <w:rsid w:val="005D2D8A"/>
    <w:rsid w:val="005E5728"/>
    <w:rsid w:val="005F01E4"/>
    <w:rsid w:val="005F0667"/>
    <w:rsid w:val="00614D4E"/>
    <w:rsid w:val="00630978"/>
    <w:rsid w:val="006460BA"/>
    <w:rsid w:val="00656C8B"/>
    <w:rsid w:val="00677F8B"/>
    <w:rsid w:val="006B1DC2"/>
    <w:rsid w:val="00700EB7"/>
    <w:rsid w:val="007359D4"/>
    <w:rsid w:val="0076408F"/>
    <w:rsid w:val="00777E8E"/>
    <w:rsid w:val="00797D06"/>
    <w:rsid w:val="007C3C28"/>
    <w:rsid w:val="007F047A"/>
    <w:rsid w:val="00825B64"/>
    <w:rsid w:val="00830431"/>
    <w:rsid w:val="00835DF5"/>
    <w:rsid w:val="00874940"/>
    <w:rsid w:val="00884E04"/>
    <w:rsid w:val="008A3201"/>
    <w:rsid w:val="008C55CC"/>
    <w:rsid w:val="008E765E"/>
    <w:rsid w:val="008F5560"/>
    <w:rsid w:val="00920C00"/>
    <w:rsid w:val="00975EE6"/>
    <w:rsid w:val="0099194F"/>
    <w:rsid w:val="00A10999"/>
    <w:rsid w:val="00A27F79"/>
    <w:rsid w:val="00A51AA3"/>
    <w:rsid w:val="00A83C56"/>
    <w:rsid w:val="00B46F2F"/>
    <w:rsid w:val="00B67C5B"/>
    <w:rsid w:val="00B70946"/>
    <w:rsid w:val="00BB05BD"/>
    <w:rsid w:val="00BB7D70"/>
    <w:rsid w:val="00BC4278"/>
    <w:rsid w:val="00BC6D25"/>
    <w:rsid w:val="00BF7A1D"/>
    <w:rsid w:val="00C50EEC"/>
    <w:rsid w:val="00C84529"/>
    <w:rsid w:val="00C85055"/>
    <w:rsid w:val="00CA2516"/>
    <w:rsid w:val="00CD0E41"/>
    <w:rsid w:val="00CE3475"/>
    <w:rsid w:val="00CF1D93"/>
    <w:rsid w:val="00D17635"/>
    <w:rsid w:val="00D37682"/>
    <w:rsid w:val="00D636BC"/>
    <w:rsid w:val="00D72E8D"/>
    <w:rsid w:val="00D76606"/>
    <w:rsid w:val="00DC2E57"/>
    <w:rsid w:val="00DC357A"/>
    <w:rsid w:val="00E03FD4"/>
    <w:rsid w:val="00E05C36"/>
    <w:rsid w:val="00E119E2"/>
    <w:rsid w:val="00EF39F2"/>
    <w:rsid w:val="00EF609A"/>
    <w:rsid w:val="00F038B2"/>
    <w:rsid w:val="00F2050D"/>
    <w:rsid w:val="00F20BBF"/>
    <w:rsid w:val="00F25C4A"/>
    <w:rsid w:val="00F52AE7"/>
    <w:rsid w:val="00F67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7BDF927D"/>
  <w15:chartTrackingRefBased/>
  <w15:docId w15:val="{32300AC4-DE1D-45B8-854D-F4BB39968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qFormat/>
    <w:rsid w:val="0076408F"/>
    <w:rPr>
      <w:rFonts w:ascii="宋体" w:eastAsia="宋体" w:hAnsi="宋体" w:cs="宋体"/>
      <w:kern w:val="0"/>
    </w:rPr>
  </w:style>
  <w:style w:type="paragraph" w:styleId="1">
    <w:name w:val="heading 1"/>
    <w:basedOn w:val="a3"/>
    <w:next w:val="a3"/>
    <w:link w:val="10"/>
    <w:uiPriority w:val="9"/>
    <w:qFormat/>
    <w:rsid w:val="0076408F"/>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rsid w:val="0076408F"/>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rsid w:val="0076408F"/>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rsid w:val="0076408F"/>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rsid w:val="0076408F"/>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rsid w:val="0076408F"/>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rsid w:val="0076408F"/>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rsid w:val="0076408F"/>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rsid w:val="0076408F"/>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Style2">
    <w:name w:val="_Style 2"/>
    <w:basedOn w:val="a3"/>
    <w:next w:val="a3"/>
    <w:uiPriority w:val="34"/>
    <w:qFormat/>
    <w:rsid w:val="0076408F"/>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76408F"/>
    <w:pPr>
      <w:ind w:firstLineChars="200" w:firstLine="420"/>
    </w:pPr>
    <w:rPr>
      <w:rFonts w:ascii="等线" w:eastAsia="等线" w:hAnsi="等线" w:cs="Times New Roman"/>
      <w:kern w:val="2"/>
      <w:sz w:val="18"/>
      <w:szCs w:val="18"/>
    </w:rPr>
  </w:style>
  <w:style w:type="paragraph" w:customStyle="1" w:styleId="Default">
    <w:name w:val="Default"/>
    <w:rsid w:val="0076408F"/>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
    <w:next w:val="a3"/>
    <w:uiPriority w:val="39"/>
    <w:unhideWhenUsed/>
    <w:qFormat/>
    <w:rsid w:val="0076408F"/>
    <w:pPr>
      <w:spacing w:before="340" w:after="330" w:line="578" w:lineRule="auto"/>
      <w:outlineLvl w:val="9"/>
    </w:pPr>
    <w:rPr>
      <w:rFonts w:ascii="宋体" w:hAnsi="宋体" w:cs="宋体"/>
      <w:bCs/>
      <w:kern w:val="44"/>
      <w:szCs w:val="44"/>
    </w:rPr>
  </w:style>
  <w:style w:type="paragraph" w:styleId="a7">
    <w:name w:val="Title"/>
    <w:basedOn w:val="a3"/>
    <w:next w:val="a3"/>
    <w:link w:val="a8"/>
    <w:uiPriority w:val="10"/>
    <w:qFormat/>
    <w:rsid w:val="0076408F"/>
    <w:pPr>
      <w:spacing w:line="720" w:lineRule="auto"/>
      <w:contextualSpacing/>
      <w:jc w:val="center"/>
      <w:textAlignment w:val="center"/>
    </w:pPr>
    <w:rPr>
      <w:rFonts w:ascii="Calibri Light" w:hAnsi="Calibri Light" w:cs="Times New Roman"/>
      <w:b/>
      <w:spacing w:val="-10"/>
      <w:sz w:val="44"/>
      <w:szCs w:val="56"/>
    </w:rPr>
  </w:style>
  <w:style w:type="character" w:customStyle="1" w:styleId="10">
    <w:name w:val="标题 1 字符"/>
    <w:link w:val="1"/>
    <w:uiPriority w:val="9"/>
    <w:rsid w:val="0076408F"/>
    <w:rPr>
      <w:rFonts w:ascii="Calibri Light" w:eastAsia="宋体" w:hAnsi="Calibri Light" w:cs="Times New Roman"/>
      <w:b/>
      <w:kern w:val="0"/>
      <w:sz w:val="44"/>
      <w:szCs w:val="32"/>
    </w:rPr>
  </w:style>
  <w:style w:type="character" w:customStyle="1" w:styleId="20">
    <w:name w:val="标题 2 字符"/>
    <w:link w:val="2"/>
    <w:uiPriority w:val="9"/>
    <w:rsid w:val="0076408F"/>
    <w:rPr>
      <w:rFonts w:ascii="Calibri Light" w:eastAsia="宋体" w:hAnsi="Calibri Light" w:cs="Times New Roman"/>
      <w:b/>
      <w:kern w:val="0"/>
      <w:sz w:val="32"/>
      <w:szCs w:val="28"/>
    </w:rPr>
  </w:style>
  <w:style w:type="character" w:customStyle="1" w:styleId="a8">
    <w:name w:val="标题 字符"/>
    <w:link w:val="a7"/>
    <w:uiPriority w:val="10"/>
    <w:rsid w:val="0076408F"/>
    <w:rPr>
      <w:rFonts w:ascii="Calibri Light" w:eastAsia="宋体" w:hAnsi="Calibri Light" w:cs="Times New Roman"/>
      <w:b/>
      <w:spacing w:val="-10"/>
      <w:kern w:val="0"/>
      <w:sz w:val="44"/>
      <w:szCs w:val="56"/>
    </w:rPr>
  </w:style>
  <w:style w:type="character" w:customStyle="1" w:styleId="30">
    <w:name w:val="标题 3 字符"/>
    <w:link w:val="3"/>
    <w:uiPriority w:val="9"/>
    <w:rsid w:val="0076408F"/>
    <w:rPr>
      <w:rFonts w:ascii="Calibri Light" w:eastAsia="宋体" w:hAnsi="Calibri Light" w:cs="Times New Roman"/>
      <w:b/>
      <w:kern w:val="0"/>
      <w:sz w:val="28"/>
      <w:szCs w:val="24"/>
    </w:rPr>
  </w:style>
  <w:style w:type="character" w:customStyle="1" w:styleId="40">
    <w:name w:val="标题 4 字符"/>
    <w:link w:val="4"/>
    <w:uiPriority w:val="9"/>
    <w:rsid w:val="0076408F"/>
    <w:rPr>
      <w:rFonts w:ascii="Calibri Light" w:eastAsia="宋体" w:hAnsi="Calibri Light" w:cs="Times New Roman"/>
      <w:b/>
      <w:iCs/>
      <w:kern w:val="0"/>
    </w:rPr>
  </w:style>
  <w:style w:type="character" w:customStyle="1" w:styleId="50">
    <w:name w:val="标题 5 字符"/>
    <w:link w:val="5"/>
    <w:uiPriority w:val="9"/>
    <w:rsid w:val="0076408F"/>
    <w:rPr>
      <w:rFonts w:ascii="Calibri Light" w:eastAsia="宋体" w:hAnsi="Calibri Light" w:cs="Times New Roman"/>
      <w:color w:val="2E74B5"/>
      <w:kern w:val="0"/>
    </w:rPr>
  </w:style>
  <w:style w:type="character" w:customStyle="1" w:styleId="60">
    <w:name w:val="标题 6 字符"/>
    <w:link w:val="6"/>
    <w:uiPriority w:val="9"/>
    <w:rsid w:val="0076408F"/>
    <w:rPr>
      <w:rFonts w:ascii="Calibri Light" w:eastAsia="宋体" w:hAnsi="Calibri Light" w:cs="Times New Roman"/>
      <w:color w:val="1F4E79"/>
      <w:kern w:val="0"/>
    </w:rPr>
  </w:style>
  <w:style w:type="character" w:customStyle="1" w:styleId="70">
    <w:name w:val="标题 7 字符"/>
    <w:link w:val="7"/>
    <w:uiPriority w:val="9"/>
    <w:rsid w:val="0076408F"/>
    <w:rPr>
      <w:rFonts w:ascii="Calibri Light" w:eastAsia="宋体" w:hAnsi="Calibri Light" w:cs="Times New Roman"/>
      <w:i/>
      <w:iCs/>
      <w:color w:val="1F4E79"/>
      <w:kern w:val="0"/>
    </w:rPr>
  </w:style>
  <w:style w:type="character" w:customStyle="1" w:styleId="80">
    <w:name w:val="标题 8 字符"/>
    <w:link w:val="8"/>
    <w:uiPriority w:val="9"/>
    <w:rsid w:val="0076408F"/>
    <w:rPr>
      <w:rFonts w:ascii="Calibri Light" w:eastAsia="宋体" w:hAnsi="Calibri Light" w:cs="Times New Roman"/>
      <w:color w:val="262626"/>
      <w:kern w:val="0"/>
      <w:szCs w:val="21"/>
    </w:rPr>
  </w:style>
  <w:style w:type="character" w:customStyle="1" w:styleId="90">
    <w:name w:val="标题 9 字符"/>
    <w:link w:val="9"/>
    <w:uiPriority w:val="9"/>
    <w:rsid w:val="0076408F"/>
    <w:rPr>
      <w:rFonts w:ascii="Calibri Light" w:eastAsia="宋体" w:hAnsi="Calibri Light" w:cs="Times New Roman"/>
      <w:i/>
      <w:iCs/>
      <w:color w:val="262626"/>
      <w:kern w:val="0"/>
      <w:szCs w:val="21"/>
    </w:rPr>
  </w:style>
  <w:style w:type="paragraph" w:customStyle="1" w:styleId="a9">
    <w:name w:val="表格"/>
    <w:rsid w:val="0076408F"/>
    <w:rPr>
      <w:rFonts w:ascii="Times New Roman" w:eastAsia="宋体" w:hAnsi="Times New Roman" w:cs="Times New Roman"/>
      <w:b/>
      <w:kern w:val="0"/>
      <w:szCs w:val="20"/>
    </w:rPr>
  </w:style>
  <w:style w:type="character" w:styleId="aa">
    <w:name w:val="Hyperlink"/>
    <w:basedOn w:val="a4"/>
    <w:uiPriority w:val="99"/>
    <w:unhideWhenUsed/>
    <w:rsid w:val="0076408F"/>
    <w:rPr>
      <w:color w:val="0000FF"/>
      <w:u w:val="single"/>
    </w:rPr>
  </w:style>
  <w:style w:type="paragraph" w:styleId="ab">
    <w:name w:val="Plain Text"/>
    <w:basedOn w:val="a3"/>
    <w:link w:val="ac"/>
    <w:uiPriority w:val="99"/>
    <w:unhideWhenUsed/>
    <w:rsid w:val="0076408F"/>
    <w:pPr>
      <w:widowControl w:val="0"/>
      <w:spacing w:line="276" w:lineRule="auto"/>
      <w:jc w:val="both"/>
    </w:pPr>
    <w:rPr>
      <w:rFonts w:asciiTheme="minorEastAsia" w:eastAsiaTheme="minorEastAsia" w:hAnsi="Courier New" w:cs="Courier New"/>
      <w:color w:val="000000" w:themeColor="text1"/>
      <w:kern w:val="2"/>
    </w:rPr>
  </w:style>
  <w:style w:type="character" w:customStyle="1" w:styleId="ac">
    <w:name w:val="纯文本 字符"/>
    <w:basedOn w:val="a4"/>
    <w:link w:val="ab"/>
    <w:uiPriority w:val="99"/>
    <w:rsid w:val="0076408F"/>
    <w:rPr>
      <w:rFonts w:asciiTheme="minorEastAsia" w:hAnsi="Courier New" w:cs="Courier New"/>
      <w:color w:val="000000" w:themeColor="text1"/>
    </w:rPr>
  </w:style>
  <w:style w:type="paragraph" w:customStyle="1" w:styleId="a">
    <w:name w:val="一级标题"/>
    <w:next w:val="a3"/>
    <w:link w:val="ad"/>
    <w:autoRedefine/>
    <w:qFormat/>
    <w:rsid w:val="00D76606"/>
    <w:pPr>
      <w:numPr>
        <w:numId w:val="9"/>
      </w:numPr>
      <w:outlineLvl w:val="0"/>
    </w:pPr>
    <w:rPr>
      <w:rFonts w:eastAsia="宋体"/>
      <w:b/>
      <w:color w:val="000000" w:themeColor="text1"/>
      <w:sz w:val="32"/>
    </w:rPr>
  </w:style>
  <w:style w:type="character" w:customStyle="1" w:styleId="ad">
    <w:name w:val="一级标题 字符"/>
    <w:basedOn w:val="a4"/>
    <w:link w:val="a"/>
    <w:rsid w:val="00D76606"/>
    <w:rPr>
      <w:rFonts w:eastAsia="宋体"/>
      <w:b/>
      <w:color w:val="000000" w:themeColor="text1"/>
      <w:sz w:val="32"/>
    </w:rPr>
  </w:style>
  <w:style w:type="paragraph" w:customStyle="1" w:styleId="a0">
    <w:name w:val="二级标题"/>
    <w:basedOn w:val="a"/>
    <w:next w:val="a3"/>
    <w:link w:val="ae"/>
    <w:autoRedefine/>
    <w:qFormat/>
    <w:rsid w:val="00D76606"/>
    <w:pPr>
      <w:numPr>
        <w:ilvl w:val="1"/>
      </w:numPr>
      <w:outlineLvl w:val="1"/>
    </w:pPr>
    <w:rPr>
      <w:sz w:val="30"/>
    </w:rPr>
  </w:style>
  <w:style w:type="character" w:customStyle="1" w:styleId="ae">
    <w:name w:val="二级标题 字符"/>
    <w:basedOn w:val="a4"/>
    <w:link w:val="a0"/>
    <w:rsid w:val="00D76606"/>
    <w:rPr>
      <w:rFonts w:eastAsia="宋体"/>
      <w:b/>
      <w:color w:val="000000" w:themeColor="text1"/>
      <w:sz w:val="30"/>
    </w:rPr>
  </w:style>
  <w:style w:type="character" w:styleId="af">
    <w:name w:val="FollowedHyperlink"/>
    <w:basedOn w:val="a4"/>
    <w:uiPriority w:val="99"/>
    <w:unhideWhenUsed/>
    <w:rsid w:val="0076408F"/>
    <w:rPr>
      <w:color w:val="800080"/>
      <w:u w:val="single"/>
    </w:rPr>
  </w:style>
  <w:style w:type="paragraph" w:styleId="af0">
    <w:name w:val="Subtitle"/>
    <w:basedOn w:val="a7"/>
    <w:next w:val="a3"/>
    <w:link w:val="af1"/>
    <w:uiPriority w:val="11"/>
    <w:qFormat/>
    <w:rsid w:val="0076408F"/>
    <w:pPr>
      <w:numPr>
        <w:ilvl w:val="1"/>
      </w:numPr>
    </w:pPr>
    <w:rPr>
      <w:spacing w:val="15"/>
      <w:sz w:val="32"/>
    </w:rPr>
  </w:style>
  <w:style w:type="character" w:customStyle="1" w:styleId="af1">
    <w:name w:val="副标题 字符"/>
    <w:link w:val="af0"/>
    <w:uiPriority w:val="11"/>
    <w:rsid w:val="0076408F"/>
    <w:rPr>
      <w:rFonts w:ascii="Calibri Light" w:eastAsia="宋体" w:hAnsi="Calibri Light" w:cs="Times New Roman"/>
      <w:b/>
      <w:spacing w:val="15"/>
      <w:kern w:val="0"/>
      <w:sz w:val="32"/>
      <w:szCs w:val="56"/>
    </w:rPr>
  </w:style>
  <w:style w:type="paragraph" w:styleId="af2">
    <w:name w:val="List"/>
    <w:basedOn w:val="a3"/>
    <w:rsid w:val="0076408F"/>
    <w:pPr>
      <w:spacing w:beforeLines="50" w:before="50" w:afterLines="50" w:after="50"/>
      <w:ind w:left="200" w:hangingChars="200" w:hanging="200"/>
    </w:pPr>
    <w:rPr>
      <w:rFonts w:ascii="Times New Roman" w:hAnsi="Times New Roman"/>
      <w:szCs w:val="24"/>
    </w:rPr>
  </w:style>
  <w:style w:type="paragraph" w:styleId="af3">
    <w:name w:val="List Paragraph"/>
    <w:basedOn w:val="a3"/>
    <w:uiPriority w:val="34"/>
    <w:qFormat/>
    <w:rsid w:val="0076408F"/>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rsid w:val="0076408F"/>
    <w:pPr>
      <w:ind w:firstLineChars="200" w:firstLine="420"/>
    </w:pPr>
  </w:style>
  <w:style w:type="paragraph" w:styleId="TOC1">
    <w:name w:val="toc 1"/>
    <w:basedOn w:val="a3"/>
    <w:next w:val="a3"/>
    <w:uiPriority w:val="39"/>
    <w:unhideWhenUsed/>
    <w:rsid w:val="0076408F"/>
  </w:style>
  <w:style w:type="paragraph" w:styleId="TOC2">
    <w:name w:val="toc 2"/>
    <w:basedOn w:val="a3"/>
    <w:next w:val="a3"/>
    <w:uiPriority w:val="39"/>
    <w:rsid w:val="0076408F"/>
    <w:pPr>
      <w:ind w:leftChars="200" w:left="420"/>
    </w:pPr>
  </w:style>
  <w:style w:type="paragraph" w:styleId="TOC3">
    <w:name w:val="toc 3"/>
    <w:basedOn w:val="a3"/>
    <w:next w:val="a3"/>
    <w:uiPriority w:val="39"/>
    <w:rsid w:val="0076408F"/>
    <w:pPr>
      <w:ind w:leftChars="400" w:left="840"/>
    </w:pPr>
  </w:style>
  <w:style w:type="paragraph" w:styleId="TOC4">
    <w:name w:val="toc 4"/>
    <w:basedOn w:val="a3"/>
    <w:next w:val="a3"/>
    <w:uiPriority w:val="39"/>
    <w:unhideWhenUsed/>
    <w:rsid w:val="0076408F"/>
    <w:pPr>
      <w:ind w:leftChars="600" w:left="1260"/>
    </w:pPr>
  </w:style>
  <w:style w:type="paragraph" w:styleId="TOC5">
    <w:name w:val="toc 5"/>
    <w:basedOn w:val="a3"/>
    <w:next w:val="a3"/>
    <w:uiPriority w:val="39"/>
    <w:unhideWhenUsed/>
    <w:rsid w:val="0076408F"/>
    <w:pPr>
      <w:ind w:leftChars="800" w:left="1680"/>
    </w:pPr>
  </w:style>
  <w:style w:type="paragraph" w:styleId="TOC6">
    <w:name w:val="toc 6"/>
    <w:basedOn w:val="a3"/>
    <w:next w:val="a3"/>
    <w:uiPriority w:val="39"/>
    <w:unhideWhenUsed/>
    <w:rsid w:val="0076408F"/>
    <w:pPr>
      <w:ind w:leftChars="1000" w:left="2100"/>
    </w:pPr>
  </w:style>
  <w:style w:type="paragraph" w:styleId="TOC7">
    <w:name w:val="toc 7"/>
    <w:basedOn w:val="a3"/>
    <w:next w:val="a3"/>
    <w:uiPriority w:val="39"/>
    <w:unhideWhenUsed/>
    <w:rsid w:val="0076408F"/>
    <w:pPr>
      <w:ind w:leftChars="1200" w:left="2520"/>
    </w:pPr>
  </w:style>
  <w:style w:type="paragraph" w:styleId="TOC8">
    <w:name w:val="toc 8"/>
    <w:basedOn w:val="a3"/>
    <w:next w:val="a3"/>
    <w:uiPriority w:val="39"/>
    <w:unhideWhenUsed/>
    <w:rsid w:val="0076408F"/>
    <w:pPr>
      <w:ind w:leftChars="1400" w:left="2940"/>
    </w:pPr>
  </w:style>
  <w:style w:type="paragraph" w:styleId="TOC9">
    <w:name w:val="toc 9"/>
    <w:basedOn w:val="a3"/>
    <w:next w:val="a3"/>
    <w:uiPriority w:val="39"/>
    <w:unhideWhenUsed/>
    <w:rsid w:val="0076408F"/>
    <w:pPr>
      <w:ind w:leftChars="1600" w:left="3360"/>
    </w:pPr>
  </w:style>
  <w:style w:type="paragraph" w:styleId="af4">
    <w:name w:val="Balloon Text"/>
    <w:basedOn w:val="a3"/>
    <w:link w:val="af5"/>
    <w:uiPriority w:val="99"/>
    <w:unhideWhenUsed/>
    <w:rsid w:val="0076408F"/>
    <w:rPr>
      <w:sz w:val="18"/>
      <w:szCs w:val="18"/>
    </w:rPr>
  </w:style>
  <w:style w:type="character" w:customStyle="1" w:styleId="af5">
    <w:name w:val="批注框文本 字符"/>
    <w:link w:val="af4"/>
    <w:uiPriority w:val="99"/>
    <w:rsid w:val="0076408F"/>
    <w:rPr>
      <w:rFonts w:ascii="宋体" w:eastAsia="宋体" w:hAnsi="宋体" w:cs="宋体"/>
      <w:kern w:val="0"/>
      <w:sz w:val="18"/>
      <w:szCs w:val="18"/>
    </w:rPr>
  </w:style>
  <w:style w:type="paragraph" w:styleId="af6">
    <w:name w:val="annotation text"/>
    <w:basedOn w:val="a3"/>
    <w:link w:val="af7"/>
    <w:uiPriority w:val="99"/>
    <w:unhideWhenUsed/>
    <w:rsid w:val="0076408F"/>
    <w:pPr>
      <w:spacing w:line="360" w:lineRule="auto"/>
    </w:pPr>
    <w:rPr>
      <w:rFonts w:ascii="Times New Roman" w:eastAsia="仿宋_GB2312" w:hAnsi="Times New Roman"/>
      <w:sz w:val="24"/>
      <w:szCs w:val="24"/>
    </w:rPr>
  </w:style>
  <w:style w:type="character" w:customStyle="1" w:styleId="af7">
    <w:name w:val="批注文字 字符"/>
    <w:link w:val="af6"/>
    <w:uiPriority w:val="99"/>
    <w:rsid w:val="0076408F"/>
    <w:rPr>
      <w:rFonts w:ascii="Times New Roman" w:eastAsia="仿宋_GB2312" w:hAnsi="Times New Roman" w:cs="宋体"/>
      <w:kern w:val="0"/>
      <w:sz w:val="24"/>
      <w:szCs w:val="24"/>
    </w:rPr>
  </w:style>
  <w:style w:type="character" w:styleId="af8">
    <w:name w:val="annotation reference"/>
    <w:uiPriority w:val="99"/>
    <w:unhideWhenUsed/>
    <w:rsid w:val="0076408F"/>
    <w:rPr>
      <w:sz w:val="21"/>
      <w:szCs w:val="21"/>
    </w:rPr>
  </w:style>
  <w:style w:type="paragraph" w:styleId="af9">
    <w:name w:val="Normal (Web)"/>
    <w:basedOn w:val="a3"/>
    <w:uiPriority w:val="99"/>
    <w:unhideWhenUsed/>
    <w:rsid w:val="0076408F"/>
    <w:pPr>
      <w:spacing w:before="100" w:beforeAutospacing="1" w:after="100" w:afterAutospacing="1" w:line="276" w:lineRule="auto"/>
    </w:pPr>
    <w:rPr>
      <w:color w:val="000000" w:themeColor="text1"/>
      <w:sz w:val="24"/>
      <w:szCs w:val="24"/>
    </w:rPr>
  </w:style>
  <w:style w:type="character" w:styleId="afa">
    <w:name w:val="Emphasis"/>
    <w:uiPriority w:val="20"/>
    <w:qFormat/>
    <w:rsid w:val="0076408F"/>
    <w:rPr>
      <w:i/>
      <w:iCs/>
      <w:color w:val="auto"/>
    </w:rPr>
  </w:style>
  <w:style w:type="paragraph" w:styleId="afb">
    <w:name w:val="Date"/>
    <w:basedOn w:val="a3"/>
    <w:next w:val="a3"/>
    <w:link w:val="afc"/>
    <w:uiPriority w:val="99"/>
    <w:unhideWhenUsed/>
    <w:rsid w:val="0076408F"/>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afc">
    <w:name w:val="日期 字符"/>
    <w:basedOn w:val="a4"/>
    <w:link w:val="afb"/>
    <w:uiPriority w:val="99"/>
    <w:rsid w:val="0076408F"/>
    <w:rPr>
      <w:rFonts w:eastAsia="宋体"/>
      <w:color w:val="000000" w:themeColor="text1"/>
    </w:rPr>
  </w:style>
  <w:style w:type="paragraph" w:customStyle="1" w:styleId="a1">
    <w:name w:val="三级标题"/>
    <w:basedOn w:val="a0"/>
    <w:next w:val="a3"/>
    <w:link w:val="afd"/>
    <w:autoRedefine/>
    <w:qFormat/>
    <w:rsid w:val="00D76606"/>
    <w:pPr>
      <w:numPr>
        <w:ilvl w:val="2"/>
      </w:numPr>
      <w:outlineLvl w:val="2"/>
    </w:pPr>
    <w:rPr>
      <w:rFonts w:ascii="宋体" w:hAnsi="宋体"/>
      <w:noProof/>
      <w:sz w:val="28"/>
    </w:rPr>
  </w:style>
  <w:style w:type="character" w:customStyle="1" w:styleId="afd">
    <w:name w:val="三级标题 字符"/>
    <w:basedOn w:val="a4"/>
    <w:link w:val="a1"/>
    <w:rsid w:val="00D76606"/>
    <w:rPr>
      <w:rFonts w:ascii="宋体" w:eastAsia="宋体" w:hAnsi="宋体"/>
      <w:b/>
      <w:noProof/>
      <w:color w:val="000000" w:themeColor="text1"/>
      <w:sz w:val="28"/>
    </w:rPr>
  </w:style>
  <w:style w:type="paragraph" w:customStyle="1" w:styleId="a2">
    <w:name w:val="四级标题"/>
    <w:basedOn w:val="a1"/>
    <w:next w:val="a3"/>
    <w:link w:val="afe"/>
    <w:qFormat/>
    <w:rsid w:val="00D76606"/>
    <w:pPr>
      <w:numPr>
        <w:ilvl w:val="3"/>
      </w:numPr>
      <w:outlineLvl w:val="3"/>
    </w:pPr>
    <w:rPr>
      <w:sz w:val="24"/>
    </w:rPr>
  </w:style>
  <w:style w:type="character" w:customStyle="1" w:styleId="afe">
    <w:name w:val="四级标题 字符"/>
    <w:basedOn w:val="afd"/>
    <w:link w:val="a2"/>
    <w:rsid w:val="00D76606"/>
    <w:rPr>
      <w:rFonts w:ascii="宋体" w:eastAsia="宋体" w:hAnsi="宋体"/>
      <w:b/>
      <w:noProof/>
      <w:color w:val="000000" w:themeColor="text1"/>
      <w:sz w:val="24"/>
    </w:rPr>
  </w:style>
  <w:style w:type="paragraph" w:styleId="aff">
    <w:name w:val="caption"/>
    <w:basedOn w:val="a3"/>
    <w:next w:val="a3"/>
    <w:uiPriority w:val="35"/>
    <w:unhideWhenUsed/>
    <w:qFormat/>
    <w:rsid w:val="0076408F"/>
    <w:pPr>
      <w:spacing w:after="200"/>
    </w:pPr>
    <w:rPr>
      <w:iCs/>
      <w:sz w:val="18"/>
      <w:szCs w:val="18"/>
    </w:rPr>
  </w:style>
  <w:style w:type="paragraph" w:styleId="aff0">
    <w:name w:val="table of figures"/>
    <w:basedOn w:val="a3"/>
    <w:next w:val="a3"/>
    <w:uiPriority w:val="99"/>
    <w:rsid w:val="0076408F"/>
    <w:pPr>
      <w:ind w:leftChars="200" w:left="200" w:hangingChars="200" w:hanging="200"/>
    </w:pPr>
  </w:style>
  <w:style w:type="table" w:styleId="aff1">
    <w:name w:val="Table Grid"/>
    <w:basedOn w:val="a5"/>
    <w:qFormat/>
    <w:rsid w:val="0076408F"/>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2">
    <w:name w:val="No Spacing"/>
    <w:uiPriority w:val="1"/>
    <w:qFormat/>
    <w:rsid w:val="0076408F"/>
    <w:pPr>
      <w:widowControl w:val="0"/>
      <w:jc w:val="both"/>
    </w:pPr>
    <w:rPr>
      <w:rFonts w:eastAsia="宋体"/>
      <w:color w:val="000000" w:themeColor="text1"/>
    </w:rPr>
  </w:style>
  <w:style w:type="paragraph" w:customStyle="1" w:styleId="12">
    <w:name w:val="无间隔1"/>
    <w:uiPriority w:val="1"/>
    <w:qFormat/>
    <w:rsid w:val="0076408F"/>
    <w:pPr>
      <w:widowControl w:val="0"/>
      <w:jc w:val="both"/>
    </w:pPr>
    <w:rPr>
      <w:rFonts w:eastAsia="宋体"/>
      <w:color w:val="000000" w:themeColor="text1"/>
    </w:rPr>
  </w:style>
  <w:style w:type="paragraph" w:customStyle="1" w:styleId="aff3">
    <w:name w:val="小四正文"/>
    <w:basedOn w:val="ab"/>
    <w:rsid w:val="0076408F"/>
    <w:pPr>
      <w:spacing w:line="400" w:lineRule="exact"/>
      <w:ind w:firstLineChars="200" w:firstLine="200"/>
    </w:pPr>
    <w:rPr>
      <w:rFonts w:ascii="Times New Roman" w:eastAsia="宋体" w:hAnsi="Times New Roman" w:cs="宋体"/>
      <w:color w:val="auto"/>
      <w:sz w:val="24"/>
      <w:szCs w:val="21"/>
    </w:rPr>
  </w:style>
  <w:style w:type="character" w:styleId="aff4">
    <w:name w:val="Strong"/>
    <w:uiPriority w:val="22"/>
    <w:qFormat/>
    <w:rsid w:val="0076408F"/>
    <w:rPr>
      <w:b/>
      <w:bCs/>
      <w:color w:val="auto"/>
    </w:rPr>
  </w:style>
  <w:style w:type="paragraph" w:styleId="aff5">
    <w:name w:val="footer"/>
    <w:basedOn w:val="a3"/>
    <w:link w:val="aff6"/>
    <w:uiPriority w:val="99"/>
    <w:unhideWhenUsed/>
    <w:qFormat/>
    <w:rsid w:val="0076408F"/>
    <w:pPr>
      <w:tabs>
        <w:tab w:val="center" w:pos="4153"/>
        <w:tab w:val="right" w:pos="8306"/>
      </w:tabs>
      <w:snapToGrid w:val="0"/>
      <w:ind w:leftChars="500" w:left="500"/>
    </w:pPr>
    <w:rPr>
      <w:sz w:val="16"/>
      <w:szCs w:val="18"/>
    </w:rPr>
  </w:style>
  <w:style w:type="character" w:customStyle="1" w:styleId="aff6">
    <w:name w:val="页脚 字符"/>
    <w:link w:val="aff5"/>
    <w:uiPriority w:val="99"/>
    <w:rsid w:val="0076408F"/>
    <w:rPr>
      <w:rFonts w:ascii="宋体" w:eastAsia="宋体" w:hAnsi="宋体" w:cs="宋体"/>
      <w:kern w:val="0"/>
      <w:sz w:val="16"/>
      <w:szCs w:val="18"/>
    </w:rPr>
  </w:style>
  <w:style w:type="character" w:styleId="aff7">
    <w:name w:val="page number"/>
    <w:basedOn w:val="a4"/>
    <w:uiPriority w:val="99"/>
    <w:unhideWhenUsed/>
    <w:rsid w:val="0076408F"/>
    <w:rPr>
      <w:rFonts w:ascii="Times New Roman" w:eastAsia="宋体" w:hAnsi="Times New Roman"/>
      <w:sz w:val="16"/>
    </w:rPr>
  </w:style>
  <w:style w:type="paragraph" w:styleId="aff8">
    <w:name w:val="header"/>
    <w:basedOn w:val="a3"/>
    <w:link w:val="aff9"/>
    <w:unhideWhenUsed/>
    <w:qFormat/>
    <w:rsid w:val="0076408F"/>
    <w:pPr>
      <w:pBdr>
        <w:bottom w:val="single" w:sz="6" w:space="1" w:color="auto"/>
      </w:pBdr>
      <w:tabs>
        <w:tab w:val="center" w:pos="4153"/>
        <w:tab w:val="right" w:pos="8306"/>
      </w:tabs>
      <w:snapToGrid w:val="0"/>
      <w:jc w:val="center"/>
    </w:pPr>
    <w:rPr>
      <w:sz w:val="16"/>
      <w:szCs w:val="18"/>
    </w:rPr>
  </w:style>
  <w:style w:type="character" w:customStyle="1" w:styleId="aff9">
    <w:name w:val="页眉 字符"/>
    <w:link w:val="aff8"/>
    <w:uiPriority w:val="99"/>
    <w:rsid w:val="0076408F"/>
    <w:rPr>
      <w:rFonts w:ascii="宋体" w:eastAsia="宋体" w:hAnsi="宋体" w:cs="宋体"/>
      <w:kern w:val="0"/>
      <w:sz w:val="16"/>
      <w:szCs w:val="18"/>
    </w:rPr>
  </w:style>
  <w:style w:type="paragraph" w:customStyle="1" w:styleId="affa">
    <w:name w:val="引用标志"/>
    <w:basedOn w:val="a3"/>
    <w:next w:val="a3"/>
    <w:rsid w:val="0076408F"/>
  </w:style>
  <w:style w:type="paragraph" w:styleId="affb">
    <w:name w:val="Normal Indent"/>
    <w:basedOn w:val="a3"/>
    <w:uiPriority w:val="99"/>
    <w:unhideWhenUsed/>
    <w:rsid w:val="0076408F"/>
    <w:pPr>
      <w:ind w:firstLineChars="200" w:firstLine="420"/>
    </w:pPr>
    <w:rPr>
      <w:kern w:val="2"/>
    </w:rPr>
  </w:style>
  <w:style w:type="paragraph" w:styleId="affc">
    <w:name w:val="Body Text"/>
    <w:basedOn w:val="a3"/>
    <w:link w:val="affd"/>
    <w:uiPriority w:val="99"/>
    <w:rsid w:val="0076408F"/>
    <w:pPr>
      <w:widowControl w:val="0"/>
      <w:spacing w:after="120"/>
      <w:jc w:val="both"/>
    </w:pPr>
    <w:rPr>
      <w:rFonts w:ascii="Times New Roman" w:hAnsi="Times New Roman" w:cs="Times New Roman"/>
      <w:kern w:val="2"/>
      <w:szCs w:val="20"/>
    </w:rPr>
  </w:style>
  <w:style w:type="character" w:customStyle="1" w:styleId="affd">
    <w:name w:val="正文文本 字符"/>
    <w:basedOn w:val="a4"/>
    <w:link w:val="affc"/>
    <w:uiPriority w:val="99"/>
    <w:rsid w:val="0076408F"/>
    <w:rPr>
      <w:rFonts w:ascii="Times New Roman" w:eastAsia="宋体" w:hAnsi="Times New Roman" w:cs="Times New Roman"/>
      <w:szCs w:val="20"/>
    </w:rPr>
  </w:style>
  <w:style w:type="paragraph" w:styleId="affe">
    <w:name w:val="Body Text First Indent"/>
    <w:basedOn w:val="affc"/>
    <w:link w:val="afff"/>
    <w:uiPriority w:val="99"/>
    <w:semiHidden/>
    <w:unhideWhenUsed/>
    <w:rsid w:val="003A2E6A"/>
    <w:pPr>
      <w:widowControl/>
      <w:ind w:firstLineChars="100" w:firstLine="420"/>
      <w:jc w:val="left"/>
    </w:pPr>
    <w:rPr>
      <w:rFonts w:ascii="宋体" w:hAnsi="宋体" w:cs="宋体"/>
      <w:kern w:val="0"/>
      <w:szCs w:val="22"/>
    </w:rPr>
  </w:style>
  <w:style w:type="character" w:customStyle="1" w:styleId="afff">
    <w:name w:val="正文文本首行缩进 字符"/>
    <w:basedOn w:val="affd"/>
    <w:link w:val="affe"/>
    <w:uiPriority w:val="99"/>
    <w:semiHidden/>
    <w:rsid w:val="003A2E6A"/>
    <w:rPr>
      <w:rFonts w:ascii="宋体" w:eastAsia="宋体" w:hAnsi="宋体" w:cs="宋体"/>
      <w:kern w:val="0"/>
      <w:szCs w:val="20"/>
    </w:rPr>
  </w:style>
  <w:style w:type="paragraph" w:styleId="afff0">
    <w:name w:val="annotation subject"/>
    <w:basedOn w:val="af6"/>
    <w:next w:val="af6"/>
    <w:link w:val="afff1"/>
    <w:uiPriority w:val="99"/>
    <w:semiHidden/>
    <w:unhideWhenUsed/>
    <w:rsid w:val="003A2E6A"/>
    <w:pPr>
      <w:widowControl w:val="0"/>
      <w:spacing w:line="276" w:lineRule="auto"/>
    </w:pPr>
    <w:rPr>
      <w:rFonts w:asciiTheme="minorHAnsi" w:eastAsia="宋体" w:hAnsiTheme="minorHAnsi" w:cstheme="minorBidi"/>
      <w:b/>
      <w:bCs/>
      <w:color w:val="000000" w:themeColor="text1"/>
      <w:kern w:val="2"/>
      <w:sz w:val="21"/>
      <w:szCs w:val="22"/>
    </w:rPr>
  </w:style>
  <w:style w:type="character" w:customStyle="1" w:styleId="afff1">
    <w:name w:val="批注主题 字符"/>
    <w:basedOn w:val="af7"/>
    <w:link w:val="afff0"/>
    <w:uiPriority w:val="99"/>
    <w:semiHidden/>
    <w:rsid w:val="003A2E6A"/>
    <w:rPr>
      <w:rFonts w:ascii="Times New Roman" w:eastAsia="宋体" w:hAnsi="Times New Roman" w:cs="宋体"/>
      <w:b/>
      <w:bCs/>
      <w:color w:val="000000" w:themeColor="text1"/>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DACD8-F3AF-495B-AE4B-B974A993D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0</TotalTime>
  <Pages>12</Pages>
  <Words>887</Words>
  <Characters>5056</Characters>
  <Application>Microsoft Office Word</Application>
  <DocSecurity>0</DocSecurity>
  <Lines>42</Lines>
  <Paragraphs>11</Paragraphs>
  <ScaleCrop>false</ScaleCrop>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PLANE</dc:creator>
  <cp:keywords/>
  <dc:description/>
  <cp:lastModifiedBy>骆 佳俊</cp:lastModifiedBy>
  <cp:revision>2</cp:revision>
  <dcterms:created xsi:type="dcterms:W3CDTF">2018-10-25T03:42:00Z</dcterms:created>
  <dcterms:modified xsi:type="dcterms:W3CDTF">2018-10-25T03:42:00Z</dcterms:modified>
</cp:coreProperties>
</file>